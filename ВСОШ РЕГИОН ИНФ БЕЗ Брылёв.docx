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word/footer18.xml" ContentType="application/vnd.openxmlformats-officedocument.wordprocessingml.footer+xml"/>
  <Override PartName="/word/footer17.xml" ContentType="application/vnd.openxmlformats-officedocument.wordprocessingml.footer+xml"/>
  <Override PartName="/word/footer16.xml" ContentType="application/vnd.openxmlformats-officedocument.wordprocessingml.footer+xml"/>
  <Override PartName="/word/footer19.xml" ContentType="application/vnd.openxmlformats-officedocument.wordprocessingml.footer+xml"/>
  <Override PartName="/word/footer13.xml" ContentType="application/vnd.openxmlformats-officedocument.wordprocessingml.footer+xml"/>
  <Override PartName="/word/footer12.xml" ContentType="application/vnd.openxmlformats-officedocument.wordprocessingml.footer+xml"/>
  <Override PartName="/word/footer23.xml" ContentType="application/vnd.openxmlformats-officedocument.wordprocessingml.footer+xml"/>
  <Override PartName="/word/footer22.xml" ContentType="application/vnd.openxmlformats-officedocument.wordprocessingml.footer+xml"/>
  <Override PartName="/word/footer14.xml" ContentType="application/vnd.openxmlformats-officedocument.wordprocessingml.footer+xml"/>
  <Override PartName="/word/footer11.xml" ContentType="application/vnd.openxmlformats-officedocument.wordprocessingml.footer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3.xml" ContentType="application/vnd.openxmlformats-officedocument.wordprocessingml.header+xml"/>
  <Override PartName="/word/header20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12.xml" ContentType="application/vnd.openxmlformats-officedocument.wordprocessingml.header+xml"/>
  <Override PartName="/word/footer15.xml" ContentType="application/vnd.openxmlformats-officedocument.wordprocessingml.footer+xml"/>
  <Override PartName="/word/header10.xml" ContentType="application/vnd.openxmlformats-officedocument.wordprocessingml.header+xml"/>
  <Override PartName="/word/header16.xml" ContentType="application/vnd.openxmlformats-officedocument.wordprocessingml.header+xml"/>
  <Override PartName="/word/header18.xml" ContentType="application/vnd.openxmlformats-officedocument.wordprocessingml.header+xml"/>
  <Override PartName="/word/header8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5.xml" ContentType="application/vnd.openxmlformats-officedocument.wordprocessingml.header+xml"/>
  <Override PartName="/word/footer2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endnotes.xml" ContentType="application/vnd.openxmlformats-officedocument.wordprocessingml.endnotes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9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header19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header22.xml" ContentType="application/vnd.openxmlformats-officedocument.wordprocessingml.header+xml"/>
  <Override PartName="/word/header15.xml" ContentType="application/vnd.openxmlformats-officedocument.wordprocessingml.header+xml"/>
  <Override PartName="/word/header17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2080"/>
        <w:pBdr/>
        <w:spacing/>
        <w:ind/>
        <w:rPr>
          <w:rStyle w:val="1531"/>
          <w:rFonts w:ascii="Times New Roman" w:hAnsi="Times New Roman" w:cs="Times New Roman"/>
          <w:sz w:val="36"/>
          <w:szCs w:val="36"/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6" behindDoc="0" locked="0" layoutInCell="0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635</wp:posOffset>
                </wp:positionV>
                <wp:extent cx="1813560" cy="1808480"/>
                <wp:effectExtent l="0" t="0" r="0" b="0"/>
                <wp:wrapSquare wrapText="bothSides"/>
                <wp:docPr id="1" name="Рисунок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5"/>
                        <a:stretch/>
                      </pic:blipFill>
                      <pic:spPr bwMode="auto">
                        <a:xfrm>
                          <a:off x="0" y="0"/>
                          <a:ext cx="1813560" cy="1808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16;o:allowoverlap:true;o:allowincell:false;mso-position-horizontal-relative:margin;margin-left:0.75pt;mso-position-horizontal:absolute;mso-position-vertical-relative:text;margin-top:0.05pt;mso-position-vertical:absolute;width:142.80pt;height:142.40pt;mso-wrap-distance-left:0.00pt;mso-wrap-distance-top:0.00pt;mso-wrap-distance-right:0.00pt;mso-wrap-distance-bottom:0.00pt;z-index:1;" stroked="false">
                <w10:wrap type="square"/>
                <v:imagedata r:id="rId55" o:title=""/>
                <o:lock v:ext="edit" rotation="t"/>
              </v:shape>
            </w:pict>
          </mc:Fallback>
        </mc:AlternateContent>
      </w:r>
      <w:r>
        <w:rPr>
          <w:rStyle w:val="1531"/>
          <w:rFonts w:ascii="Times New Roman" w:hAnsi="Times New Roman" w:cs="Times New Roman"/>
          <w:sz w:val="36"/>
          <w:szCs w:val="36"/>
          <w:lang w:eastAsia="ru-RU"/>
        </w:rPr>
        <w:t xml:space="preserve">Муниципальное бюджетное</w:t>
      </w:r>
      <w:r>
        <w:rPr>
          <w:lang w:eastAsia="ru-RU"/>
        </w:rPr>
      </w:r>
      <w:r>
        <w:rPr>
          <w:rStyle w:val="1531"/>
          <w:rFonts w:ascii="Times New Roman" w:hAnsi="Times New Roman" w:cs="Times New Roman"/>
          <w:sz w:val="36"/>
          <w:szCs w:val="36"/>
          <w:lang w:eastAsia="ru-RU"/>
        </w:rPr>
      </w:r>
    </w:p>
    <w:p>
      <w:pPr>
        <w:pStyle w:val="2080"/>
        <w:pBdr/>
        <w:spacing/>
        <w:ind/>
        <w:rPr>
          <w:lang w:eastAsia="ru-RU"/>
        </w:rPr>
      </w:pPr>
      <w:r>
        <w:rPr>
          <w:rStyle w:val="1531"/>
          <w:rFonts w:ascii="Times New Roman" w:hAnsi="Times New Roman" w:cs="Times New Roman"/>
          <w:sz w:val="36"/>
          <w:szCs w:val="36"/>
          <w:lang w:eastAsia="ru-RU"/>
        </w:rPr>
      </w:r>
      <w:r>
        <w:rPr>
          <w:rStyle w:val="1531"/>
          <w:rFonts w:ascii="Times New Roman" w:hAnsi="Times New Roman" w:cs="Times New Roman"/>
          <w:sz w:val="36"/>
          <w:szCs w:val="36"/>
          <w:lang w:eastAsia="ru-RU"/>
        </w:rPr>
        <w:t xml:space="preserve">общеобразовательное учреждение                        Гимназия</w:t>
      </w:r>
      <w:r>
        <w:rPr>
          <w:lang w:eastAsia="ru-RU"/>
        </w:rPr>
      </w:r>
      <w:r>
        <w:rPr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Новый Уренгой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Style w:val="1531"/>
          <w:rFonts w:ascii="Times New Roman" w:hAnsi="Times New Roman" w:cs="Times New Roman"/>
          <w:sz w:val="32"/>
          <w:szCs w:val="32"/>
          <w:lang w:eastAsia="ru-RU"/>
        </w:rPr>
        <w:t xml:space="preserve">ПРОЕКТНАЯ РАБОТА ПО ТЕХНОЛОГИИ</w:t>
      </w:r>
      <w:r>
        <w:rPr>
          <w:rFonts w:ascii="Times New Roman" w:hAnsi="Times New Roman" w:cs="Times New Roman"/>
          <w:sz w:val="32"/>
          <w:szCs w:val="32"/>
          <w:lang w:eastAsia="ru-RU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080"/>
        <w:pBdr/>
        <w:spacing/>
        <w:ind/>
        <w:jc w:val="center"/>
        <w:rPr>
          <w:rFonts w:ascii="Times New Roman" w:hAnsi="Times New Roman" w:cs="Times New Roman"/>
          <w:sz w:val="32"/>
          <w:szCs w:val="32"/>
          <w:lang w:eastAsia="ru-RU"/>
        </w:rPr>
      </w:pPr>
      <w:r>
        <w:rPr>
          <w:rStyle w:val="1531"/>
          <w:rFonts w:ascii="Times New Roman" w:hAnsi="Times New Roman" w:cs="Times New Roman"/>
          <w:sz w:val="32"/>
          <w:szCs w:val="32"/>
          <w:lang w:eastAsia="ru-RU"/>
        </w:rPr>
        <w:t xml:space="preserve">Профиль Информационная безопасность</w:t>
      </w:r>
      <w:r>
        <w:rPr>
          <w:rFonts w:ascii="Times New Roman" w:hAnsi="Times New Roman" w:cs="Times New Roman"/>
          <w:sz w:val="32"/>
          <w:szCs w:val="32"/>
          <w:lang w:eastAsia="ru-RU"/>
        </w:rPr>
      </w:r>
      <w:r>
        <w:rPr>
          <w:rFonts w:ascii="Times New Roman" w:hAnsi="Times New Roman" w:cs="Times New Roman"/>
          <w:sz w:val="32"/>
          <w:szCs w:val="32"/>
          <w:lang w:eastAsia="ru-RU"/>
        </w:rPr>
      </w:r>
    </w:p>
    <w:p>
      <w:pPr>
        <w:pStyle w:val="2080"/>
        <w:pBdr/>
        <w:spacing/>
        <w:ind/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Style w:val="1531"/>
          <w:rFonts w:ascii="Times New Roman" w:hAnsi="Times New Roman" w:cs="Times New Roman"/>
          <w:sz w:val="52"/>
          <w:szCs w:val="52"/>
          <w:lang w:eastAsia="ru-RU"/>
        </w:rPr>
        <w:t xml:space="preserve">Создание постквантового протокола </w:t>
        <w:br/>
        <w:t xml:space="preserve">обмена ключами шифрования</w:t>
      </w:r>
      <w:r>
        <w:rPr>
          <w:rStyle w:val="1531"/>
          <w:rFonts w:ascii="Times New Roman" w:hAnsi="Times New Roman" w:cs="Times New Roman"/>
          <w:sz w:val="52"/>
          <w:szCs w:val="52"/>
          <w:lang w:eastAsia="ru-RU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eastAsia="ru-RU"/>
        </w:rPr>
      </w:r>
      <w:r>
        <w:rPr>
          <w:rFonts w:ascii="Times New Roman" w:hAnsi="Times New Roman" w:cs="Times New Roman"/>
          <w:sz w:val="52"/>
          <w:szCs w:val="52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Исполнитель: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Учащийся 10 класса Брылёв Альберт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</w:t>
        <w:tab/>
        <w:tab/>
        <w:t xml:space="preserve">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Руководитель работы</w:t>
      </w:r>
      <w:r>
        <w:rPr>
          <w:rFonts w:ascii="Times New Roman" w:hAnsi="Times New Roman" w:cs="Times New Roman"/>
          <w:sz w:val="28"/>
          <w:szCs w:val="28"/>
        </w:rPr>
        <w:t xml:space="preserve">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Оборин Дмитрий Евгеньевич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</w:t>
        <w:tab/>
        <w:tab/>
        <w:t xml:space="preserve">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i/>
          <w:color w:val="000000"/>
          <w:sz w:val="28"/>
          <w:szCs w:val="28"/>
        </w:rPr>
      </w:r>
    </w:p>
    <w:p>
      <w:pPr>
        <w:pStyle w:val="2080"/>
        <w:pBdr/>
        <w:spacing/>
        <w:ind/>
        <w:jc w:val="center"/>
        <w:rPr>
          <w:rFonts w:ascii="Times New Roman" w:hAnsi="Times New Roman" w:cs="Times New Roman"/>
          <w:bCs/>
          <w:i/>
          <w:color w:val="000000"/>
          <w:sz w:val="28"/>
          <w:szCs w:val="28"/>
          <w:highlight w:val="none"/>
        </w:rPr>
      </w:pPr>
      <w:r>
        <w:rPr>
          <w:rStyle w:val="1531"/>
          <w:rFonts w:ascii="Times New Roman" w:hAnsi="Times New Roman" w:cs="Times New Roman"/>
          <w:i/>
          <w:color w:val="000000"/>
          <w:sz w:val="28"/>
          <w:szCs w:val="28"/>
        </w:rPr>
        <w:t xml:space="preserve">г. Новый Уренгой 2025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highlight w:val="none"/>
        </w:rPr>
      </w:r>
    </w:p>
    <w:p>
      <w:pPr>
        <w:pStyle w:val="2080"/>
        <w:pBdr/>
        <w:spacing/>
        <w:ind/>
        <w:jc w:val="center"/>
        <w:rPr>
          <w:rFonts w:ascii="Times New Roman" w:hAnsi="Times New Roman" w:cs="Times New Roman"/>
          <w:b/>
          <w:bCs/>
          <w:i w:val="0"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i w:val="0"/>
          <w:iCs w:val="0"/>
          <w:color w:val="000000"/>
          <w:sz w:val="32"/>
          <w:szCs w:val="32"/>
        </w:rPr>
        <w:t xml:space="preserve">РЕФЕРАТ</w:t>
      </w:r>
      <w:r>
        <w:rPr>
          <w:rFonts w:ascii="Times New Roman" w:hAnsi="Times New Roman" w:cs="Times New Roman"/>
          <w:b/>
          <w:bCs/>
          <w:i w:val="0"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i w:val="0"/>
          <w:color w:val="000000"/>
          <w:sz w:val="32"/>
          <w:szCs w:val="32"/>
        </w:rPr>
      </w:r>
    </w:p>
    <w:p>
      <w:pPr>
        <w:pStyle w:val="1490"/>
        <w:pBdr/>
        <w:shd w:val="nil" w:color="auto"/>
        <w:spacing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ПОСТКВАНТОВАЯ КРИПТОГРАФИЯ, KEM, РЕШЁТКИ, КВАНТОВЫЕ КОМПЬЮТЕРЫ, БЕЗОПАСНОСТЬ ДАННЫХ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Style w:val="1490"/>
        <w:pBdr/>
        <w:shd w:val="nil" w:color="000000"/>
        <w:spacing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Style w:val="1490"/>
        <w:pBdr/>
        <w:shd w:val="nil" w:color="000000"/>
        <w:spacing/>
        <w:ind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Цель работы:</w:t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</w:p>
    <w:p>
      <w:pPr>
        <w:pStyle w:val="1490"/>
        <w:pBdr/>
        <w:shd w:val="nil" w:color="000000"/>
        <w:spacing/>
        <w:ind w:firstLine="707"/>
        <w:jc w:val="left"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Разработка постквантового криптографического протокола 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  <w:t xml:space="preserve">KEM 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на </w:t>
        <w:tab/>
        <w:t xml:space="preserve">основе решёток.</w:t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highlight w:val="none"/>
          <w:lang w:val="ru-RU"/>
        </w:rPr>
      </w:r>
    </w:p>
    <w:p>
      <w:pPr>
        <w:pStyle w:val="1490"/>
        <w:pBdr/>
        <w:shd w:val="nil" w:color="000000"/>
        <w:spacing/>
        <w:ind w:firstLine="0"/>
        <w:jc w:val="left"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</w:p>
    <w:p>
      <w:pPr>
        <w:pStyle w:val="1490"/>
        <w:pBdr/>
        <w:shd w:val="nil" w:color="000000"/>
        <w:spacing/>
        <w:ind/>
        <w:jc w:val="left"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В работе проведён обзор современных алгоритмов (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en-US"/>
        </w:rPr>
        <w:t xml:space="preserve">Kyber, ML-KEM)</w:t>
      </w: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, изучены математические основы решёточной криптографии, рассмотрены угрозы квантовых вычислений. </w:t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lang w:val="ru-RU"/>
        </w:rPr>
      </w:r>
    </w:p>
    <w:p>
      <w:pPr>
        <w:pStyle w:val="1490"/>
        <w:pBdr/>
        <w:shd w:val="nil" w:color="000000"/>
        <w:spacing/>
        <w:ind/>
        <w:jc w:val="left"/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Результат включает выбор инструментов для реализации прототипа протокола и его теоретическое обоснование.</w:t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Cs w:val="0"/>
          <w:i w:val="0"/>
          <w:color w:val="000000"/>
          <w:sz w:val="28"/>
          <w:szCs w:val="28"/>
          <w:highlight w:val="none"/>
          <w:lang w:val="ru-RU"/>
        </w:rPr>
      </w:r>
    </w:p>
    <w:p>
      <w:pPr>
        <w:pStyle w:val="1490"/>
        <w:pBdr/>
        <w:shd w:val="nil" w:color="000000"/>
        <w:spacing/>
        <w:ind/>
        <w:jc w:val="left"/>
        <w:rPr>
          <w:highlight w:val="none"/>
        </w:rPr>
      </w:pPr>
      <w:r>
        <w:rPr>
          <w:rFonts w:ascii="Times New Roman" w:hAnsi="Times New Roman" w:cs="Times New Roman"/>
          <w:bCs/>
          <w:i w:val="0"/>
          <w:iCs w:val="0"/>
          <w:color w:val="000000"/>
          <w:sz w:val="28"/>
          <w:szCs w:val="28"/>
          <w:lang w:val="ru-RU"/>
        </w:rPr>
        <w:t xml:space="preserve">Работа актуальна для обеспечения цифрового суверенитета и защиты данных в условиях развития квантовых технологий.</w:t>
      </w:r>
      <w:r>
        <w:rPr>
          <w:highlight w:val="none"/>
        </w:rPr>
      </w:r>
      <w:r>
        <w:rPr>
          <w:highlight w:val="none"/>
        </w:rPr>
      </w:r>
    </w:p>
    <w:p>
      <w:pPr>
        <w:pStyle w:val="1490"/>
        <w:pBdr/>
        <w:shd w:val="nil" w:color="auto"/>
        <w:spacing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br w:type="page" w:clear="all"/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Style w:val="1490"/>
        <w:pBdr/>
        <w:shd w:val="nil" w:color="000000"/>
        <w:spacing w:after="0" w:before="0"/>
        <w:ind/>
        <w:rPr>
          <w:rFonts w:ascii="Times New Roman" w:hAnsi="Times New Roman" w:cs="Times New Roman"/>
          <w:bCs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</w:rPr>
      </w:r>
    </w:p>
    <w:p>
      <w:pPr>
        <w:pStyle w:val="2080"/>
        <w:pBdr/>
        <w:spacing/>
        <w:ind w:right="0" w:firstLine="0" w:left="0"/>
        <w:jc w:val="center"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Style w:val="1531"/>
          <w:rFonts w:ascii="Times New Roman" w:hAnsi="Times New Roman" w:cs="Times New Roman"/>
          <w:b/>
          <w:color w:val="000000"/>
          <w:sz w:val="32"/>
          <w:szCs w:val="32"/>
        </w:rPr>
        <w:t xml:space="preserve">Содержание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2080"/>
        <w:pBdr/>
        <w:spacing/>
        <w:ind w:right="0" w:hanging="450" w:left="450"/>
        <w:jc w:val="left"/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pPr>
      <w:r>
        <w:rPr>
          <w:rStyle w:val="1531"/>
          <w:rFonts w:ascii="Times New Roman" w:hAnsi="Times New Roman" w:eastAsia="Times New Roman" w:cs="Times New Roman"/>
          <w:b w:val="0"/>
          <w:bCs w:val="0"/>
          <w:color w:val="000000"/>
          <w:sz w:val="32"/>
          <w:szCs w:val="32"/>
          <w:lang w:val="ru-RU"/>
        </w:rPr>
        <w:t xml:space="preserve">1. Термины, определения и сокращения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..............................................4</w:t>
      </w:r>
      <w:r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r>
      <w:r>
        <w:rPr>
          <w:rFonts w:ascii="Times New Roman" w:hAnsi="Times New Roman" w:cs="Times New Roman"/>
          <w:b w:val="0"/>
          <w:bCs w:val="0"/>
          <w:color w:val="000000"/>
          <w:sz w:val="32"/>
          <w:szCs w:val="32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31"/>
          <w:rFonts w:ascii="Times New Roman" w:hAnsi="Times New Roman" w:eastAsia="Times New Roman" w:cs="Times New Roman"/>
          <w:color w:val="000000"/>
          <w:sz w:val="32"/>
          <w:szCs w:val="32"/>
        </w:rPr>
        <w:t xml:space="preserve">2. Выбор, обоснование и актуальность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.6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31"/>
          <w:rFonts w:ascii="Times New Roman" w:hAnsi="Times New Roman" w:eastAsia="Times New Roman" w:cs="Times New Roman"/>
          <w:color w:val="000000"/>
          <w:sz w:val="32"/>
          <w:szCs w:val="32"/>
        </w:rPr>
        <w:t xml:space="preserve">3. Цели и задачи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............................................................................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......7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31"/>
          <w:rFonts w:ascii="Times New Roman" w:hAnsi="Times New Roman" w:eastAsia="Times New Roman" w:cs="Times New Roman"/>
          <w:color w:val="000000"/>
          <w:sz w:val="32"/>
          <w:szCs w:val="32"/>
        </w:rPr>
        <w:t xml:space="preserve">4. Анализ современных протоколов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.....................................................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8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31"/>
          <w:rFonts w:ascii="Times New Roman" w:hAnsi="Times New Roman" w:eastAsia="Times New Roman" w:cs="Times New Roman"/>
          <w:color w:val="000000"/>
          <w:sz w:val="32"/>
          <w:szCs w:val="32"/>
        </w:rPr>
        <w:t xml:space="preserve">5. Изучение математических методов шифрования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..........................10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31"/>
          <w:rFonts w:ascii="Times New Roman" w:hAnsi="Times New Roman" w:eastAsia="Times New Roman" w:cs="Times New Roman"/>
          <w:color w:val="000000"/>
          <w:sz w:val="32"/>
          <w:szCs w:val="32"/>
        </w:rPr>
        <w:t xml:space="preserve">6. Выбор и обоснование математической основы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15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31"/>
          <w:rFonts w:ascii="Times New Roman" w:hAnsi="Times New Roman" w:eastAsia="Times New Roman" w:cs="Times New Roman"/>
          <w:color w:val="000000"/>
          <w:sz w:val="32"/>
          <w:szCs w:val="32"/>
        </w:rPr>
        <w:t xml:space="preserve">7. Изучение квантовых алгоритмов взлома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.....16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31"/>
          <w:rFonts w:ascii="Times New Roman" w:hAnsi="Times New Roman" w:eastAsia="Times New Roman" w:cs="Times New Roman"/>
          <w:color w:val="000000"/>
          <w:sz w:val="32"/>
          <w:szCs w:val="32"/>
        </w:rPr>
        <w:t xml:space="preserve">8. Углубленное изучение криптографии на решётках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......................18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080"/>
        <w:pBdr/>
        <w:spacing/>
        <w:ind w:firstLine="0" w:left="0"/>
        <w:jc w:val="left"/>
        <w:rPr>
          <w:rStyle w:val="1531"/>
          <w:rFonts w:ascii="Times New Roman" w:hAnsi="Times New Roman" w:cs="Times New Roman"/>
          <w:color w:val="000000"/>
          <w:sz w:val="32"/>
          <w:szCs w:val="32"/>
        </w:rPr>
      </w:pPr>
      <w:r>
        <w:rPr>
          <w:rStyle w:val="1531"/>
          <w:rFonts w:ascii="Times New Roman" w:hAnsi="Times New Roman" w:eastAsia="Times New Roman" w:cs="Times New Roman"/>
          <w:color w:val="000000"/>
          <w:sz w:val="32"/>
          <w:szCs w:val="32"/>
        </w:rPr>
        <w:t xml:space="preserve">9. Выбор инструментов для разработки проекта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...............................24</w:t>
      </w:r>
      <w:r>
        <w:rPr>
          <w:rStyle w:val="1531"/>
          <w:rFonts w:ascii="Times New Roman" w:hAnsi="Times New Roman" w:cs="Times New Roman"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color w:val="000000"/>
          <w:sz w:val="32"/>
          <w:szCs w:val="32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31"/>
          <w:rFonts w:ascii="Times New Roman" w:hAnsi="Times New Roman" w:eastAsia="Times New Roman" w:cs="Times New Roman"/>
          <w:color w:val="000000"/>
          <w:sz w:val="32"/>
          <w:szCs w:val="32"/>
        </w:rPr>
        <w:t xml:space="preserve">10. Создание протокола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........................................................................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25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31"/>
          <w:rFonts w:ascii="Times New Roman" w:hAnsi="Times New Roman" w:eastAsia="Times New Roman" w:cs="Times New Roman"/>
          <w:color w:val="000000"/>
          <w:sz w:val="32"/>
          <w:szCs w:val="32"/>
        </w:rPr>
        <w:t xml:space="preserve">11. Заключение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......................................................................................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26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cs="Times New Roman"/>
          <w:sz w:val="32"/>
          <w:szCs w:val="32"/>
        </w:rPr>
      </w:pPr>
      <w:r>
        <w:rPr>
          <w:rStyle w:val="1531"/>
          <w:rFonts w:ascii="Times New Roman" w:hAnsi="Times New Roman" w:eastAsia="Times New Roman" w:cs="Times New Roman"/>
          <w:color w:val="000000"/>
          <w:sz w:val="32"/>
          <w:szCs w:val="32"/>
        </w:rPr>
        <w:t xml:space="preserve">12. Ссылки и список литературы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....................................................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....</w:t>
      </w:r>
      <w:r>
        <w:rPr>
          <w:rFonts w:ascii="Times New Roman" w:hAnsi="Times New Roman" w:eastAsia="Times New Roman" w:cs="Times New Roman"/>
          <w:color w:val="000000" w:themeColor="text1"/>
          <w:sz w:val="32"/>
          <w:szCs w:val="32"/>
        </w:rPr>
        <w:t xml:space="preserve">.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27</w:t>
      </w: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1490"/>
        <w:pBdr/>
        <w:shd w:val="nil" w:color="000000"/>
        <w:spacing/>
        <w:ind w:firstLine="0" w:left="0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1490"/>
        <w:pBdr/>
        <w:shd w:val="nil" w:color="000000"/>
        <w:spacing/>
        <w:ind w:firstLine="0" w:left="0"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ru-RU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1490"/>
        <w:pBdr/>
        <w:shd w:val="nil" w:color="000000"/>
        <w:spacing/>
        <w:ind w:firstLine="0" w:left="0"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ru-RU"/>
        </w:rPr>
      </w:r>
      <w:r>
        <w:br w:type="page" w:clear="all"/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1490"/>
        <w:pBdr/>
        <w:shd w:val="nil" w:color="auto"/>
        <w:spacing w:after="0" w:before="0"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531"/>
          <w:rFonts w:ascii="Times New Roman" w:hAnsi="Times New Roman" w:cs="Times New Roman"/>
          <w:b/>
          <w:color w:val="000000"/>
          <w:sz w:val="32"/>
          <w:szCs w:val="32"/>
          <w:lang w:eastAsia="ru-RU"/>
        </w:rPr>
        <w:t xml:space="preserve">1. Термины, определения и сокращения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1490"/>
        <w:pBdr/>
        <w:shd w:val="nil" w:color="000000"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ru-RU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KEM (Key Encapsulation Mechanism) — механизм инкапсуляции ключей, используемый для безопасной передачи криптографических ключей между участниками коммуникации.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Кубит — квантовый бит, основная единица информации в квантовых вычислениях, которая может находиться в суперпозиции состояний.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NIST (National Institute of Standards and Technology) — Национальный институт стандартов и технологий США, занимающийся стандартизацией в области криптографии.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FIPS (Federal Information Processing Standards) — федеральные стандарты обработки информации, разрабатываемые NIST.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ML-KEM (Module Lattice Key Encapsulation Mechanism) — механизм инкапсуляции ключей на основе модульных решёток, стандартизированный как FIPS 203.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ML-DSA (Module Lattice Digital Signature Algorithm) — алгоритм цифровой подписи на основе модульных решёток, стандартизированный как FIPS 204.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SLH-DSA (Stateless Hash-Based Digital Signature Algorithm) — алгоритм цифровой подписи на основе хэш-функций, стандартизированный как FIPS 205.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LWE (Learning With Errors) — задача обучения с ошибками, используемая в криптографии на решётках.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Module-LWE — модульная версия задачи LWE, используемая в протоколе Kyber.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SVP (Shortest Vector Problem) — задача нахождения кратчайшего вектора в решётке.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CVP (Closest Vector Problem) — задача нахождения ближайшего вектора в решётке.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val="ru-RU"/>
        </w:rPr>
        <w:t xml:space="preserve">Центроцентрически симметричные распределение – распределение, у которого плотность вероятности симметрична относительно центральной точки (математического ожидания).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Алгоритм Шора — квантовый алгоритм для факторизации чисел и решения задачи дискретного логарифма.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Алгоритм Гровера — квантовый алгоритм для ускорения перебора в задачах поиска.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QFT (Quantum Fourier Transform) — квантовое преобразование Фурье, используемое в алгоритме Шора.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MPC-in-the-head — криптографический метод, используемый в протоколе Picnic.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NTT (Number Theoretic Transform) — числовое теоретическое преобразование, используемое для оптимизации умножения многочленов.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R</w:t>
      </w: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vertAlign w:val="subscript"/>
          <w:lang w:eastAsia="ru-RU"/>
        </w:rPr>
        <w:t xml:space="preserve">q</w:t>
      </w: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= Z</w:t>
      </w: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vertAlign w:val="subscript"/>
          <w:lang w:eastAsia="ru-RU"/>
        </w:rPr>
        <w:t xml:space="preserve">q</w:t>
      </w: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[X]/(X</w:t>
      </w: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vertAlign w:val="superscript"/>
          <w:lang w:eastAsia="ru-RU"/>
        </w:rPr>
        <w:t xml:space="preserve">n</w:t>
      </w: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 + 1) — кольцо многочленов, используемое в протоколе Kyber.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ECC (Elliptic Curve Cryptography) — криптография на эллиптических кривых.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Pybind11 — библиотека для связывания C++ и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NumPy — библиотека для работы с массивами и матрицами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SymPy — библиотека для символьных вычислений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Git — система контроля версий.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GitHub — платформа для хостинга кода и совместной работы.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venv — инструмент для создания виртуальных окружений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cProfile — модуль для профилирования производительности в Python.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IDE (Integrated Development Environment) — интегрированная среда разработки.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1490"/>
        <w:pBdr/>
        <w:shd w:val="nil" w:color="000000"/>
        <w:spacing/>
        <w:ind w:firstLine="707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  <w:lang w:eastAsia="ru-RU"/>
        </w:rPr>
        <w:t xml:space="preserve">PyCharm — IDE для разработки на Python.</w:t>
      </w:r>
      <w:r>
        <w:rPr>
          <w:rStyle w:val="1531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1490"/>
        <w:pBdr/>
        <w:shd w:val="nil" w:color="000000"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2050"/>
        <w:numPr>
          <w:ilvl w:val="0"/>
          <w:numId w:val="57"/>
        </w:numPr>
        <w:pBdr/>
        <w:shd w:val="nil" w:color="000000"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eastAsia="ru-RU"/>
        </w:rPr>
      </w:r>
      <w:r>
        <w:br w:type="page" w:clear="all"/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2075"/>
        <w:pBdr/>
        <w:spacing w:after="160" w:before="0"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pPr>
      <w:r>
        <w:rPr>
          <w:rStyle w:val="1531"/>
          <w:rFonts w:ascii="Times New Roman" w:hAnsi="Times New Roman" w:cs="Times New Roman"/>
          <w:b/>
          <w:color w:val="000000"/>
          <w:sz w:val="32"/>
          <w:szCs w:val="32"/>
        </w:rPr>
        <w:t xml:space="preserve">2. </w:t>
      </w:r>
      <w:r>
        <w:rPr>
          <w:rStyle w:val="1531"/>
          <w:rFonts w:ascii="Times New Roman" w:hAnsi="Times New Roman" w:cs="Times New Roman"/>
          <w:b/>
          <w:color w:val="000000"/>
          <w:sz w:val="32"/>
          <w:szCs w:val="32"/>
          <w:lang w:eastAsia="ru-RU"/>
        </w:rPr>
        <w:t xml:space="preserve">Выбор, обоснование и</w:t>
      </w:r>
      <w:r>
        <w:rPr>
          <w:rStyle w:val="1531"/>
          <w:rFonts w:ascii="Times New Roman" w:hAnsi="Times New Roman" w:cs="Times New Roman"/>
          <w:b/>
          <w:color w:val="000000"/>
          <w:sz w:val="32"/>
          <w:szCs w:val="32"/>
        </w:rPr>
        <w:t xml:space="preserve"> а</w:t>
      </w:r>
      <w:r>
        <w:rPr>
          <w:rStyle w:val="1531"/>
          <w:rFonts w:ascii="Times New Roman" w:hAnsi="Times New Roman" w:cs="Times New Roman"/>
          <w:b/>
          <w:color w:val="000000"/>
          <w:sz w:val="32"/>
          <w:szCs w:val="32"/>
          <w:lang w:eastAsia="ru-RU"/>
        </w:rPr>
        <w:t xml:space="preserve">ктуальность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</w:r>
      <w:r>
        <w:rPr>
          <w:rFonts w:ascii="Times New Roman" w:hAnsi="Times New Roman" w:cs="Times New Roman"/>
          <w:b/>
          <w:sz w:val="32"/>
          <w:szCs w:val="32"/>
          <w:lang w:eastAsia="ru-RU"/>
        </w:rPr>
      </w:r>
      <w:r>
        <w:rPr>
          <w:rFonts w:ascii="Times New Roman" w:hAnsi="Times New Roman" w:cs="Times New Roman"/>
          <w:b/>
          <w:sz w:val="32"/>
          <w:szCs w:val="32"/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31"/>
          <w:rFonts w:ascii="Times New Roman" w:hAnsi="Times New Roman" w:cs="Times New Roman"/>
          <w:bCs/>
          <w:sz w:val="28"/>
          <w:szCs w:val="28"/>
        </w:rPr>
        <w:tab/>
        <w:t xml:space="preserve">На сегодняшний день криптографические протоколы обеспечивают безопасность передаваемой информации за счёт сложности современных алгоритмов шифрования. Однако, с появлением квантовых компьютеров ситуация может кардинально измениться. В настоящее время д</w:t>
      </w:r>
      <w:r>
        <w:rPr>
          <w:rStyle w:val="1531"/>
          <w:rFonts w:ascii="Times New Roman" w:hAnsi="Times New Roman" w:cs="Times New Roman"/>
          <w:bCs/>
          <w:sz w:val="28"/>
          <w:szCs w:val="28"/>
        </w:rPr>
        <w:t xml:space="preserve">анные могут быть перехвачены, но расшифровать их без знания секретного ключа практически невозможно. При этом, как только квантовые компьютеры достигнут мощности в 3–4 тысячи кубит, они смогут эффективно взламывать существующие криптографические алгоритмы.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31"/>
          <w:rFonts w:ascii="Times New Roman" w:hAnsi="Times New Roman" w:cs="Times New Roman"/>
          <w:bCs/>
          <w:sz w:val="28"/>
          <w:szCs w:val="28"/>
        </w:rPr>
        <w:tab/>
        <w:t xml:space="preserve">К примеру, по расчетам</w:t>
      </w:r>
      <w:r>
        <w:rPr>
          <w:rStyle w:val="1531"/>
          <w:rFonts w:ascii="Times New Roman" w:hAnsi="Times New Roman" w:cs="Times New Roman"/>
          <w:bCs/>
          <w:sz w:val="28"/>
          <w:szCs w:val="28"/>
        </w:rPr>
        <w:t xml:space="preserve"> экспертов, RSA-2048 может быть успешно атакован квантовым компьютером, обладающим около 4000 кубит. Уже сегодня создан квантовый компьютер с 1000 кубитами. Предполагается, что к 2030 году появятся машины с необходимой мощностью для решения подобных задач.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31"/>
          <w:rFonts w:ascii="Times New Roman" w:hAnsi="Times New Roman" w:cs="Times New Roman"/>
          <w:bCs/>
          <w:sz w:val="28"/>
          <w:szCs w:val="28"/>
        </w:rPr>
        <w:tab/>
        <w:t xml:space="preserve">Стоит также отметить недавние достижения компаний, таких как Google, которые разработали технологию компактных квантовых компьютеров, способных разместить 105 кубит на плате размером 4×4 см. Классические схемы обычно занимаю</w:t>
      </w:r>
      <w:r>
        <w:rPr>
          <w:rStyle w:val="1531"/>
          <w:rFonts w:ascii="Times New Roman" w:hAnsi="Times New Roman" w:cs="Times New Roman"/>
          <w:bCs/>
          <w:sz w:val="28"/>
          <w:szCs w:val="28"/>
        </w:rPr>
        <w:t xml:space="preserve">т десятки квадратных метров и высотой около 4х метром. Такой технологический скачок может ускорить развитие квантовых вычислений ещё больше, что в свою очередь подчеркивает необходимость своевременного перехода на постквантовые криптографические протоколы.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31"/>
          <w:rFonts w:ascii="Times New Roman" w:hAnsi="Times New Roman" w:cs="Times New Roman"/>
          <w:bCs/>
          <w:sz w:val="28"/>
          <w:szCs w:val="28"/>
        </w:rPr>
        <w:tab/>
        <w:t xml:space="preserve">Почему </w:t>
      </w:r>
      <w:r>
        <w:rPr>
          <w:rStyle w:val="1531"/>
          <w:rFonts w:ascii="Times New Roman" w:hAnsi="Times New Roman" w:cs="Times New Roman"/>
          <w:bCs/>
          <w:sz w:val="28"/>
          <w:szCs w:val="28"/>
        </w:rPr>
        <w:t xml:space="preserve">нельзя откладывать разработку новых систем шифрования? Если ждать дальнейшего развития квантовых технологий, может наступить момент, когда будут недостаточно времени и ресурсов для создания и внедрения новых протоколов. Стандартизация первых постквантовых </w:t>
      </w:r>
      <w:r>
        <w:rPr>
          <w:rStyle w:val="1531"/>
          <w:rFonts w:ascii="Times New Roman" w:hAnsi="Times New Roman" w:cs="Times New Roman"/>
          <w:bCs/>
          <w:sz w:val="28"/>
          <w:szCs w:val="28"/>
        </w:rPr>
        <w:t xml:space="preserve">протоколов уже заняла около 6 лет (2016–2022), и в условиях стремительно меняющейся технологической среды задержки могут привести к тому, что обмен информацией останется уязвимым до тех пор, пока не будут разработаны и приняты новые стандарты безопасности.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31"/>
          <w:rFonts w:ascii="Times New Roman" w:hAnsi="Times New Roman" w:cs="Times New Roman"/>
          <w:bCs/>
          <w:sz w:val="28"/>
          <w:szCs w:val="28"/>
        </w:rPr>
        <w:tab/>
        <w:t xml:space="preserve">Так же есть опасность «получи сейчас — расшифруй потом». То есть, злоумышленники могут перехватить информацию сейчас, а расшифровать потом. Это крайне опасно для государственной безопасности.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Style w:val="1531"/>
          <w:rFonts w:ascii="Times New Roman" w:hAnsi="Times New Roman" w:cs="Times New Roman"/>
          <w:bCs/>
          <w:sz w:val="28"/>
          <w:szCs w:val="28"/>
        </w:rPr>
        <w:tab/>
        <w:t xml:space="preserve">Переход</w:t>
      </w:r>
      <w:r>
        <w:rPr>
          <w:rStyle w:val="1531"/>
          <w:rFonts w:ascii="Times New Roman" w:hAnsi="Times New Roman" w:cs="Times New Roman"/>
          <w:bCs/>
          <w:sz w:val="28"/>
          <w:szCs w:val="28"/>
        </w:rPr>
        <w:t xml:space="preserve"> на постквантовую криптографию является не только актуальной, но и крайне необходимой мерой для обеспечения безопасности данных в условиях стремительного развития квантовых вычислительных технологий, особенно в государственных и критически важных секторах.</w: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Style w:val="1531"/>
          <w:rFonts w:ascii="Times New Roman" w:hAnsi="Times New Roman" w:cs="Times New Roman"/>
          <w:b/>
          <w:sz w:val="32"/>
          <w:szCs w:val="32"/>
        </w:rPr>
        <w:t xml:space="preserve">3. Цели и задачи</w:t>
      </w: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Цель: разработка, анализ и реализация постквантового криптографического протокола типа KEM (Key Encapsulation Mechanism). В рамках работы предполагается: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56"/>
        </w:numPr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531"/>
          <w:rFonts w:ascii="Times New Roman" w:hAnsi="Times New Roman" w:cs="Times New Roman"/>
          <w:b/>
          <w:bCs/>
          <w:sz w:val="28"/>
          <w:szCs w:val="28"/>
        </w:rPr>
        <w:t xml:space="preserve">Исследование протоколов и математических основ:</w:t>
      </w:r>
      <w:r>
        <w:rPr>
          <w:rStyle w:val="1531"/>
          <w:rFonts w:ascii="Times New Roman" w:hAnsi="Times New Roman" w:cs="Times New Roman"/>
          <w:b/>
          <w:bCs/>
          <w:sz w:val="28"/>
          <w:szCs w:val="28"/>
        </w:rPr>
        <w:br w:type="textWrapping" w:clear="all"/>
      </w:r>
      <w:r>
        <w:rPr>
          <w:rStyle w:val="1531"/>
          <w:rFonts w:ascii="Times New Roman" w:hAnsi="Times New Roman" w:cs="Times New Roman"/>
          <w:b w:val="0"/>
          <w:bCs w:val="0"/>
          <w:sz w:val="28"/>
          <w:szCs w:val="28"/>
        </w:rPr>
        <w:t xml:space="preserve">Анализ существующих протоколов и их математических основ. Выбор оптимального метода шифрования и его глубокое изучение для последующей реализации.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80"/>
        <w:numPr>
          <w:ilvl w:val="0"/>
          <w:numId w:val="56"/>
        </w:numPr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1531"/>
          <w:rFonts w:ascii="Times New Roman" w:hAnsi="Times New Roman" w:cs="Times New Roman"/>
          <w:b/>
          <w:bCs/>
          <w:sz w:val="28"/>
          <w:szCs w:val="28"/>
        </w:rPr>
        <w:t xml:space="preserve">Исследование алгоритмов взлома и защиты от них: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80"/>
        <w:pBdr/>
        <w:spacing/>
        <w:ind w:right="0" w:firstLine="0"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Анализ существующих алгоритмов взлома, их потенциал и возможные опасности. Как протоколы защищаются от них.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56"/>
        </w:numPr>
        <w:pBdr/>
        <w:spacing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/>
          <w:bCs/>
          <w:sz w:val="28"/>
          <w:szCs w:val="28"/>
        </w:rPr>
        <w:t xml:space="preserve">Разработка эффективного механизма инкапсуляции ключей:</w:t>
        <w:br/>
      </w:r>
      <w:r>
        <w:rPr>
          <w:rStyle w:val="1531"/>
          <w:rFonts w:ascii="Times New Roman" w:hAnsi="Times New Roman" w:cs="Times New Roman"/>
          <w:b w:val="0"/>
          <w:bCs w:val="0"/>
          <w:sz w:val="28"/>
          <w:szCs w:val="28"/>
        </w:rPr>
        <w:t xml:space="preserve">Разработка математических основ протокола KEM, который обеспечит надёжный обмен ключами, позволяя безопасно передавать криптографические ключи между участниками коммуникации.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6"/>
        </w:numPr>
        <w:pBdr/>
        <w:spacing/>
        <w:ind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/>
          <w:bCs/>
          <w:sz w:val="28"/>
          <w:szCs w:val="28"/>
        </w:rPr>
        <w:t xml:space="preserve">Практическая реализация и оценка протокола</w:t>
        <w:br/>
      </w:r>
      <w:r>
        <w:rPr>
          <w:rStyle w:val="1531"/>
          <w:rFonts w:ascii="Times New Roman" w:hAnsi="Times New Roman" w:cs="Times New Roman"/>
          <w:b w:val="0"/>
          <w:bCs w:val="0"/>
          <w:sz w:val="28"/>
          <w:szCs w:val="28"/>
        </w:rPr>
        <w:t xml:space="preserve">Реализация прототипа предложенно</w:t>
      </w:r>
      <w:r>
        <w:rPr>
          <w:rStyle w:val="1531"/>
          <w:rFonts w:ascii="Times New Roman" w:hAnsi="Times New Roman" w:cs="Times New Roman"/>
          <w:b w:val="0"/>
          <w:bCs w:val="0"/>
          <w:sz w:val="28"/>
          <w:szCs w:val="28"/>
        </w:rPr>
        <w:t xml:space="preserve">го решения с последующим проведением тестирования на устойчивость к атакам, а также сравнительный анализ с существующими постквантовыми решениями, такими как Kyber. Оценка будет проводиться по критериям NIST: безопасность, скорость и возможность внедрения.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pBdr/>
        <w:spacing/>
        <w:ind w:right="0" w:firstLine="0"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headerReference w:type="default" r:id="rId9"/>
          <w:headerReference w:type="even" r:id="rId10"/>
          <w:headerReference w:type="first" r:id="rId11"/>
          <w:footerReference w:type="default" r:id="rId32"/>
          <w:footerReference w:type="even" r:id="rId33"/>
          <w:footerReference w:type="first" r:id="rId34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  <w:titlePg/>
        </w:sect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Реализация протокола позволит не только повысить устойчивость обмена ключами, но и обеспечить практическую возможность перехода на постквантовые методы шифрования в государственных, коммерческих и других критически важных сферах.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Style w:val="1531"/>
          <w:rFonts w:ascii="Times New Roman" w:hAnsi="Times New Roman" w:cs="Times New Roman"/>
          <w:b/>
          <w:color w:val="000000"/>
          <w:sz w:val="32"/>
          <w:szCs w:val="32"/>
        </w:rPr>
        <w:t xml:space="preserve">4. Анализ современных протоколов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color w:val="000000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нужно разобраться с существующими протоколами.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стандартизацией постквантовых протоколов занимается NIST, с 2016 года.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2022 году был проведён 3й раунд. Рассмотрим финалистов: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стандартизации были выбраны 4 протокола и 3 новых стандарта: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76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9"/>
          <w:rFonts w:ascii="Times New Roman" w:hAnsi="Times New Roman" w:cs="Times New Roman"/>
          <w:sz w:val="28"/>
          <w:szCs w:val="28"/>
        </w:rPr>
        <w:t xml:space="preserve">Crystals-Kyber</w:t>
      </w:r>
      <w:r>
        <w:rPr>
          <w:rStyle w:val="1531"/>
          <w:rFonts w:ascii="Times New Roman" w:hAnsi="Times New Roman" w:cs="Times New Roman"/>
          <w:sz w:val="28"/>
          <w:szCs w:val="28"/>
        </w:rPr>
        <w:t xml:space="preserve"> (KEM на решётках) → </w:t>
      </w:r>
      <w:r>
        <w:rPr>
          <w:rStyle w:val="1539"/>
          <w:rFonts w:ascii="Times New Roman" w:hAnsi="Times New Roman" w:cs="Times New Roman"/>
          <w:sz w:val="28"/>
          <w:szCs w:val="28"/>
        </w:rPr>
        <w:t xml:space="preserve">FIPS 203 — ML-KEM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7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9"/>
          <w:rFonts w:ascii="Times New Roman" w:hAnsi="Times New Roman"/>
          <w:sz w:val="28"/>
          <w:szCs w:val="28"/>
        </w:rPr>
        <w:t xml:space="preserve">Crystals-Dilithium</w:t>
      </w:r>
      <w:r>
        <w:rPr>
          <w:rStyle w:val="1531"/>
          <w:rFonts w:ascii="Times New Roman" w:hAnsi="Times New Roman"/>
          <w:sz w:val="28"/>
          <w:szCs w:val="28"/>
        </w:rPr>
        <w:t xml:space="preserve"> (подпись на решётках) → </w:t>
      </w:r>
      <w:r>
        <w:rPr>
          <w:rStyle w:val="1539"/>
          <w:rFonts w:ascii="Times New Roman" w:hAnsi="Times New Roman"/>
          <w:sz w:val="28"/>
          <w:szCs w:val="28"/>
        </w:rPr>
        <w:t xml:space="preserve">FIPS 204 — ML-DSA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7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9"/>
          <w:rFonts w:ascii="Times New Roman" w:hAnsi="Times New Roman"/>
          <w:sz w:val="28"/>
          <w:szCs w:val="28"/>
        </w:rPr>
        <w:t xml:space="preserve">Falcon</w:t>
      </w:r>
      <w:r>
        <w:rPr>
          <w:rStyle w:val="1531"/>
          <w:rFonts w:ascii="Times New Roman" w:hAnsi="Times New Roman"/>
          <w:sz w:val="28"/>
          <w:szCs w:val="28"/>
        </w:rPr>
        <w:t xml:space="preserve"> (подпись на решётках)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76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9"/>
          <w:rFonts w:ascii="Times New Roman" w:hAnsi="Times New Roman"/>
          <w:sz w:val="28"/>
          <w:szCs w:val="28"/>
        </w:rPr>
        <w:t xml:space="preserve">SPHINCS+</w:t>
      </w:r>
      <w:r>
        <w:rPr>
          <w:rStyle w:val="1531"/>
          <w:rFonts w:ascii="Times New Roman" w:hAnsi="Times New Roman"/>
          <w:sz w:val="28"/>
          <w:szCs w:val="28"/>
        </w:rPr>
        <w:t xml:space="preserve"> (подпись на хэш-деревьях) → </w:t>
      </w:r>
      <w:r>
        <w:rPr>
          <w:rStyle w:val="1539"/>
          <w:rFonts w:ascii="Times New Roman" w:hAnsi="Times New Roman"/>
          <w:sz w:val="28"/>
          <w:szCs w:val="28"/>
        </w:rPr>
        <w:t xml:space="preserve">FIPS 205 — SLH-DSA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76"/>
        <w:pBdr/>
        <w:spacing/>
        <w:ind/>
        <w:jc w:val="both"/>
        <w:rPr/>
      </w:pPr>
      <w:r/>
      <w:r/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сравнения будут проходить с эталонами в своих категориях.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Конец третьего раунда: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5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KEM: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Финалисты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Kyber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NTRU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Saber (решётки) — проблема с доказательством,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Classic McEliece (коды) — безопасней, но медленней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Альтернативы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FrodoKEM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BIKE (коды) — быстрей, менее безопасный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HQC (коды) — немного уступает по безопасности и скорости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NTRUPrime (решётки) — медленней, не прошёл дальше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SIKE (изогении) — был взломан, не прошёл дальше</w:t>
        <w:tab/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Подписи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Финалисты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Dilithium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Falcon (решётки) —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Rainbow (многочлены) — был взломан, дальше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1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Альтернативы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GeMSS (многочлены) — был взломан, дальше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Picnic (MPC-in-the-head) — проблема с доказательством, не прошёл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2"/>
          <w:numId w:val="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SPHINCS+ (хэши) - эталон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headerReference w:type="default" r:id="rId12"/>
          <w:headerReference w:type="first" r:id="rId13"/>
          <w:footerReference w:type="default" r:id="rId35"/>
          <w:footerReference w:type="first" r:id="rId36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 w:cs="Times New Roman"/>
          <w:sz w:val="28"/>
          <w:szCs w:val="28"/>
        </w:rPr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Российские постквантовые протоколы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данный момент у нас есть два сильных протокола: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Шиповник — подпись на кодах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Гиперикум — подпись на хэшах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Их разработка и стандартизация в рамках Технического комитета о стандартизации «Криптографическая защита информации» (ТК 26) Госстандарт.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Они активно внедряются в различные сферы и сотрудничают со множеством компаний, например МЦСТ (разработчик процессоров «Эльбрус»).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/>
      </w:pPr>
      <w:r/>
      <w:r/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И есть 2 разрабатываемых </w:t>
      </w:r>
      <w:r>
        <w:rPr>
          <w:rStyle w:val="1531"/>
          <w:rFonts w:ascii="Times New Roman" w:hAnsi="Times New Roman" w:cs="Times New Roman"/>
          <w:sz w:val="28"/>
          <w:szCs w:val="28"/>
          <w:lang w:val="en-US"/>
        </w:rPr>
        <w:t xml:space="preserve">KEM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Кодиеум – коды, исправляющие ошибки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1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Пока открытый ключ занимает сотни килобайт, а время генерации ключа в сотни раз превышает существующие аналоги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1531"/>
          <w:rFonts w:ascii="Times New Roman" w:hAnsi="Times New Roman" w:cs="Times New Roman"/>
          <w:sz w:val="28"/>
          <w:szCs w:val="28"/>
          <w:lang w:val="en-US"/>
        </w:rPr>
        <w:t xml:space="preserve">KEM на основе решёток</w: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</w:r>
    </w:p>
    <w:p>
      <w:pPr>
        <w:pStyle w:val="2080"/>
        <w:numPr>
          <w:ilvl w:val="1"/>
          <w:numId w:val="5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на ранней стадии, пока нет даже названия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/>
      </w:pPr>
      <w:r/>
      <w:r/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5. Изучение математических методов шифрования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порядку разберём основные направления: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 изогениях: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Основная концепция: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Используются эллиптические кривые и изогении между ними.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Задача состоит в нахождении изогении между двумя заданными эллиптическими кривыми A и B.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3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Основное преимущество метода: вычислительная сложность нахождения изогении при известных кривых.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rPr/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Задача, лежащая в основе</w:t>
      </w:r>
      <w:r/>
    </w:p>
    <w:p>
      <w:pPr>
        <w:pStyle w:val="2080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Поиск изогении (Isogeny problem):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Даны две эллиптические кривые A и B.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4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Необходимо найти изогению ϕ : A→B, которая является сложной задачей.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7" behindDoc="0" locked="0" layoutInCell="0" allowOverlap="1">
                <wp:simplePos x="0" y="0"/>
                <wp:positionH relativeFrom="column">
                  <wp:posOffset>3293110</wp:posOffset>
                </wp:positionH>
                <wp:positionV relativeFrom="paragraph">
                  <wp:posOffset>9525</wp:posOffset>
                </wp:positionV>
                <wp:extent cx="3009900" cy="2362200"/>
                <wp:effectExtent l="0" t="0" r="0" b="0"/>
                <wp:wrapSquare wrapText="bothSides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6"/>
                        <a:stretch/>
                      </pic:blipFill>
                      <pic:spPr bwMode="auto">
                        <a:xfrm>
                          <a:off x="0" y="0"/>
                          <a:ext cx="3009900" cy="23621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17;o:allowoverlap:true;o:allowincell:false;mso-position-horizontal-relative:text;margin-left:259.30pt;mso-position-horizontal:absolute;mso-position-vertical-relative:text;margin-top:0.75pt;mso-position-vertical:absolute;width:237.00pt;height:186.00pt;mso-wrap-distance-left:0.00pt;mso-wrap-distance-top:0.00pt;mso-wrap-distance-right:0.00pt;mso-wrap-distance-bottom:0.00pt;z-index:1;" stroked="false">
                <w10:wrap type="square"/>
                <v:imagedata r:id="rId56" o:title=""/>
                <o:lock v:ext="edit" rotation="t"/>
              </v:shape>
            </w:pict>
          </mc:Fallback>
        </mc:AlternateContent>
      </w:r>
      <w:r/>
    </w:p>
    <w:p>
      <w:pPr>
        <w:pStyle w:val="2080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Ростовцева и Столбунова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Куввеня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5"/>
        </w:num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SIDH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rPr/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SIDH уже взломана, но используется основой в данной категории криптографии.</w:t>
      </w:r>
      <w:r/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Эллиптическая кривая – гладка алгебраическая кривая, заданная уравнением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center"/>
        <w:rPr/>
      </w:pPr>
      <w:r/>
      <w:r/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Где </w:t>
      </w:r>
      <w:r>
        <w:rPr>
          <w:rStyle w:val="1531"/>
          <w:rFonts w:ascii="Times New Roman" w:hAnsi="Times New Roman" w:cs="Times New Roman"/>
          <w:sz w:val="28"/>
          <w:szCs w:val="28"/>
          <w:lang w:val="en-US"/>
        </w:rPr>
        <w:t xml:space="preserve">a</w:t>
      </w:r>
      <w:r>
        <w:rPr>
          <w:rStyle w:val="1531"/>
          <w:rFonts w:ascii="Times New Roman" w:hAnsi="Times New Roman" w:cs="Times New Roman"/>
          <w:sz w:val="28"/>
          <w:szCs w:val="28"/>
        </w:rPr>
        <w:t xml:space="preserve"> и </w:t>
      </w:r>
      <w:r>
        <w:rPr>
          <w:rStyle w:val="1531"/>
          <w:rFonts w:ascii="Times New Roman" w:hAnsi="Times New Roman" w:cs="Times New Roman"/>
          <w:sz w:val="28"/>
          <w:szCs w:val="28"/>
          <w:lang w:val="en-US"/>
        </w:rPr>
        <w:t xml:space="preserve">b</w:t>
      </w:r>
      <w:r>
        <w:rPr>
          <w:rStyle w:val="1531"/>
          <w:rFonts w:ascii="Times New Roman" w:hAnsi="Times New Roman" w:cs="Times New Roman"/>
          <w:sz w:val="28"/>
          <w:szCs w:val="28"/>
        </w:rPr>
        <w:t xml:space="preserve"> – коэффициенты, удовлетворяющие условию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Эллиптические кривые обладают групповой структурой, то есть на них можно определить операцию сложения точек, которая удовлетворяют условию группы.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  <w:sectPr>
          <w:headerReference w:type="default" r:id="rId14"/>
          <w:headerReference w:type="first" r:id="rId15"/>
          <w:footerReference w:type="default" r:id="rId37"/>
          <w:footerReference w:type="first" r:id="rId38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 w:cs="Times New Roman"/>
          <w:sz w:val="28"/>
          <w:szCs w:val="28"/>
        </w:rPr>
        <w:t xml:space="preserve">Изогении – специальный вид отображения между</w:t>
      </w:r>
      <w:r>
        <w:rPr>
          <w:rFonts w:ascii="Times New Roman" w:hAnsi="Times New Roman" w:cs="Times New Roman"/>
          <w:sz w:val="28"/>
          <w:szCs w:val="28"/>
        </w:rPr>
        <w:t xml:space="preserve"> двумя эллиптическими кривыми, которое является гомоморфизмом групп и сохраняет структуру кривых, то есть это морфизм эллиптических кривых, который переводит нейтральный элемент (бесконечно удалённую точку) одной кривой в нейтральный элемент другой кривой.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на кодах, исправляющих ошибки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помехоустойчивого кодирования мы изменяем или добавляем данные к сообщению таким образом, чтобы оно стало устойчивым к ошибкам в канале связи. Это позволяет получателю восстановить исходное сообщение, несмотря на помехи.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Проблема декодирования случайного кода: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Структура кодов: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Коды строятся на основе определенной структуры, что позволяет корректно их декодировать.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Случайная генерация: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код сгенерирован случайно, его декодирование становится невозможным, так как отсутствуют правила для его расшифровки.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Применение в криптографии: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маскируется под случайно сгенерированный код, к которому добавляется специально созданная ошибка. Это делает расшифровку невозможной для злоумышленника, так как: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Отсутствует структура: злоумышленник не может определить схему декодирования.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Добавленная ошибка: усложняет процесс расшифровки.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Криптосистема Мак-Элиса использует помехоустойчивые коды для шифрования. Сообщение кодируется через порождающую матрицу G′ = SGP, где: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 — порождающая матрица.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и P — матрицы для добавления "шума".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Зашифрованное сообщение (шифротекст) c формируется как: c = mG′ + e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2" behindDoc="0" locked="0" layoutInCell="0" allowOverlap="1">
                <wp:simplePos x="0" y="0"/>
                <wp:positionH relativeFrom="margin">
                  <wp:posOffset>3320415</wp:posOffset>
                </wp:positionH>
                <wp:positionV relativeFrom="paragraph">
                  <wp:posOffset>-68580</wp:posOffset>
                </wp:positionV>
                <wp:extent cx="2513965" cy="2161540"/>
                <wp:effectExtent l="0" t="0" r="0" b="0"/>
                <wp:wrapSquare wrapText="bothSides"/>
                <wp:docPr id="3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7"/>
                        <a:stretch/>
                      </pic:blipFill>
                      <pic:spPr bwMode="auto">
                        <a:xfrm>
                          <a:off x="0" y="0"/>
                          <a:ext cx="2513965" cy="21615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12;o:allowoverlap:true;o:allowincell:false;mso-position-horizontal-relative:margin;margin-left:261.45pt;mso-position-horizontal:absolute;mso-position-vertical-relative:text;margin-top:-5.40pt;mso-position-vertical:absolute;width:197.95pt;height:170.20pt;mso-wrap-distance-left:0.00pt;mso-wrap-distance-top:0.00pt;mso-wrap-distance-right:0.00pt;mso-wrap-distance-bottom:0.00pt;z-index:1;" stroked="false">
                <w10:wrap type="square"/>
                <v:imagedata r:id="rId57" o:title=""/>
                <o:lock v:ext="edit" rotation="t"/>
              </v:shape>
            </w:pict>
          </mc:Fallback>
        </mc:AlternateContent>
      </w:r>
      <w:r>
        <w:rPr>
          <w:rStyle w:val="1531"/>
          <w:rFonts w:ascii="Times New Roman" w:hAnsi="Times New Roman" w:cs="Times New Roman"/>
          <w:sz w:val="28"/>
          <w:szCs w:val="28"/>
        </w:rPr>
        <w:t xml:space="preserve">где e — вектор ошибки.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Криптосхема Мак-Элиса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Криптосхема Нидеррайтера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ID-схема Штерна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tabs>
          <w:tab w:val="clear" w:leader="none" w:pos="707"/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080"/>
        <w:pBdr/>
        <w:tabs>
          <w:tab w:val="clear" w:leader="none" w:pos="707"/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080"/>
        <w:pBdr/>
        <w:tabs>
          <w:tab w:val="clear" w:leader="none" w:pos="707"/>
          <w:tab w:val="left" w:leader="none" w:pos="1454"/>
        </w:tabs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на многочленах: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Основная идея: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основе криптографических схем лежат многочлены от многих переменных с коэффициентами из конечных полей.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Используются нелинейные системы уравнений, решение которых является вычислительно сложной задачей.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Сложные задачи в основе: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Задача</w:t>
      </w:r>
      <w:r>
        <w:rPr>
          <w:rStyle w:val="1531"/>
          <w:rFonts w:ascii="Times New Roman" w:hAnsi="Times New Roman" w:cs="Times New Roman"/>
          <w:sz w:val="28"/>
          <w:szCs w:val="28"/>
          <w:lang w:val="en-US"/>
        </w:rPr>
        <w:t xml:space="preserve"> MQ (Multivariate Quadratic problem):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решение для системы квадратичных многочленов над конечным полем.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1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доказана как NP-трудная, что делает её идеальной для криптографии.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Применение: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Такие криптосистемы часто используются для: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Электронных подписей.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Аутентификации.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Генерации ключей.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Алгебраическая основа: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Применяется сложная алгебра над конечными полями.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Обеспечение безопасности зависит от невозможности эффективно решать системы квадратичных уравнений с большим количеством переменных.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3" behindDoc="0" locked="0" layoutInCell="0" allowOverlap="1">
                <wp:simplePos x="0" y="0"/>
                <wp:positionH relativeFrom="column">
                  <wp:posOffset>2884170</wp:posOffset>
                </wp:positionH>
                <wp:positionV relativeFrom="paragraph">
                  <wp:posOffset>33020</wp:posOffset>
                </wp:positionV>
                <wp:extent cx="3086100" cy="2562225"/>
                <wp:effectExtent l="0" t="0" r="0" b="0"/>
                <wp:wrapSquare wrapText="bothSides"/>
                <wp:docPr id="4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8"/>
                        <a:stretch/>
                      </pic:blipFill>
                      <pic:spPr bwMode="auto">
                        <a:xfrm>
                          <a:off x="0" y="0"/>
                          <a:ext cx="3086100" cy="25622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13;o:allowoverlap:true;o:allowincell:false;mso-position-horizontal-relative:text;margin-left:227.10pt;mso-position-horizontal:absolute;mso-position-vertical-relative:text;margin-top:2.60pt;mso-position-vertical:absolute;width:243.00pt;height:201.75pt;mso-wrap-distance-left:0.00pt;mso-wrap-distance-top:0.00pt;mso-wrap-distance-right:0.00pt;mso-wrap-distance-bottom:0.00pt;z-index:1;" stroked="false">
                <w10:wrap type="square"/>
                <v:imagedata r:id="rId5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Подпись Матсумото-Имаи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на решётках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Геометрия решёток и аналогия с кодами: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Решётка в геометрическом смысле — это множество точек, равномерно распределённых в пространстве.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Она задаётся базисом, и от его качества зависит сложность работы с решёткой.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5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базис плохой (например, с большими коэффициентами), найти близкую к заданной точку решётки или работать с ней сложно.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Задача декодирования: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Сообщение кодируется вектором v = Bm, где B— базис решётки, а m — сообщение.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Добавляется ошибка e, и результатом шифрования становится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 w:right="0" w:firstLine="707"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 = v + e.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дешифровки используется "хороший" (секретный) базис R, который позволяет корректно восстановить сообщение.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6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злоумышленника есть только "плохой" базис, то без знания секретного базиса декодирование практически невозможно.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Основные задачи на решётках: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5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кратчайшего вектора (Shortest Vector Problem, SVP):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Задача нахождения минимального ненулевого вектора в решётке.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58"/>
        </w:numPr>
        <w:pBdr/>
        <w:spacing/>
        <w:ind w:right="0" w:hanging="360"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ближайшего вектора (Closest Vector Problem, CVP):Определить ближайшую точку решётки к заданной.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5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Эти задачи сложны с вычислительной точки зрения и служат основой криптографии.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Особенности решёточных криптосистем:   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7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8" behindDoc="0" locked="0" layoutInCell="0" allowOverlap="1">
                <wp:simplePos x="0" y="0"/>
                <wp:positionH relativeFrom="page">
                  <wp:posOffset>4638675</wp:posOffset>
                </wp:positionH>
                <wp:positionV relativeFrom="paragraph">
                  <wp:posOffset>383540</wp:posOffset>
                </wp:positionV>
                <wp:extent cx="2533650" cy="2294890"/>
                <wp:effectExtent l="0" t="0" r="0" b="0"/>
                <wp:wrapSquare wrapText="bothSides"/>
                <wp:docPr id="5" name="Image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59"/>
                        <a:stretch/>
                      </pic:blipFill>
                      <pic:spPr bwMode="auto">
                        <a:xfrm>
                          <a:off x="0" y="0"/>
                          <a:ext cx="2533650" cy="22948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18;o:allowoverlap:true;o:allowincell:false;mso-position-horizontal-relative:page;margin-left:365.25pt;mso-position-horizontal:absolute;mso-position-vertical-relative:text;margin-top:30.20pt;mso-position-vertical:absolute;width:199.50pt;height:180.70pt;mso-wrap-distance-left:0.00pt;mso-wrap-distance-top:0.00pt;mso-wrap-distance-right:0.00pt;mso-wrap-distance-bottom:0.00pt;z-index:1;" stroked="false">
                <w10:wrap type="square"/>
                <v:imagedata r:id="rId5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"Зашумлённый" базис делает невозможным решение CVP без дополнительной информации.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работы: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Односторонняя функций Айтая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NTRU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шифрования LWE Регева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8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Подпись Любашеввского</w:t>
      </w:r>
      <w:r>
        <w:rPr>
          <w:rStyle w:val="1531"/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br w:type="page" w:clear="all"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1531"/>
          <w:rFonts w:ascii="Times New Roman" w:hAnsi="Times New Roman" w:cs="Times New Roman"/>
          <w:b/>
          <w:bCs/>
          <w:sz w:val="32"/>
          <w:szCs w:val="32"/>
        </w:rPr>
        <w:t xml:space="preserve">Методы шифрования на хэш-функциях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Одноразовая подпись Лэмпорта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Секретный ключ - случайные значения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19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Открытый ключ - хэш секретного ключа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Когда нам нужно подписать какой-то бит мы публикуем прообраз соответствующего хэша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Остальные подходы: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ab/>
        <w:t xml:space="preserve">Случайно генерируем   случайные значения и хешируем n раз. Что бы </w:t>
        <w:tab/>
        <w:t xml:space="preserve">подписать сообщение b мы хэшируем log2 b до n.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ab/>
        <w:t xml:space="preserve">Что бы проверить мы дохэшируем и проверяем, что действительно так </w:t>
        <w:tab/>
        <w:t xml:space="preserve">и было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4" behindDoc="0" locked="0" layoutInCell="0" allowOverlap="1">
                <wp:simplePos x="0" y="0"/>
                <wp:positionH relativeFrom="column">
                  <wp:posOffset>3112770</wp:posOffset>
                </wp:positionH>
                <wp:positionV relativeFrom="paragraph">
                  <wp:posOffset>347345</wp:posOffset>
                </wp:positionV>
                <wp:extent cx="3086100" cy="3162300"/>
                <wp:effectExtent l="0" t="0" r="0" b="0"/>
                <wp:wrapSquare wrapText="bothSides"/>
                <wp:docPr id="6" name="Image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0"/>
                        <a:stretch/>
                      </pic:blipFill>
                      <pic:spPr bwMode="auto">
                        <a:xfrm>
                          <a:off x="0" y="0"/>
                          <a:ext cx="3086100" cy="3162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14;o:allowoverlap:true;o:allowincell:false;mso-position-horizontal-relative:text;margin-left:245.10pt;mso-position-horizontal:absolute;mso-position-vertical-relative:text;margin-top:27.35pt;mso-position-vertical:absolute;width:243.00pt;height:249.00pt;mso-wrap-distance-left:0.00pt;mso-wrap-distance-top:0.00pt;mso-wrap-distance-right:0.00pt;mso-wrap-distance-bottom:0.00pt;z-index:1;" stroked="false">
                <w10:wrap type="square"/>
                <v:imagedata r:id="rId60" o:title=""/>
                <o:lock v:ext="edit" rotation="t"/>
              </v:shape>
            </w:pict>
          </mc:Fallback>
        </mc:AlternateContent>
      </w:r>
      <w:r>
        <w:rPr>
          <w:rStyle w:val="1531"/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tabs>
          <w:tab w:val="clear" w:leader="none" w:pos="707"/>
          <w:tab w:val="left" w:leader="none" w:pos="3884"/>
        </w:tabs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16"/>
          <w:headerReference w:type="first" r:id="rId17"/>
          <w:footerReference w:type="default" r:id="rId39"/>
          <w:footerReference w:type="first" r:id="rId40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Style w:val="1531"/>
          <w:rFonts w:ascii="Times New Roman" w:hAnsi="Times New Roman"/>
          <w:sz w:val="28"/>
          <w:szCs w:val="28"/>
        </w:rPr>
        <w:t xml:space="preserve">Так же существуют «</w:t>
      </w:r>
      <w:r>
        <w:rPr>
          <w:rStyle w:val="1531"/>
          <w:rFonts w:ascii="Times New Roman" w:hAnsi="Times New Roman"/>
          <w:b/>
          <w:bCs/>
          <w:sz w:val="28"/>
          <w:szCs w:val="28"/>
        </w:rPr>
        <w:t xml:space="preserve">экзотические</w:t>
      </w:r>
      <w:r>
        <w:rPr>
          <w:rStyle w:val="1531"/>
          <w:rFonts w:ascii="Times New Roman" w:hAnsi="Times New Roman"/>
          <w:sz w:val="28"/>
          <w:szCs w:val="28"/>
        </w:rPr>
        <w:t xml:space="preserve">» решения, например MPC-it-the-Head, но здесь мы не будем его рассматривать, так как будут большие проблемы с доказательством.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Style w:val="1531"/>
          <w:rFonts w:ascii="Times New Roman" w:hAnsi="Times New Roman" w:cs="Times New Roman"/>
          <w:b/>
          <w:bCs/>
          <w:sz w:val="32"/>
          <w:szCs w:val="32"/>
        </w:rPr>
        <w:t xml:space="preserve">6. Выбор и обоснование математической основы</w:t>
      </w:r>
      <w:r>
        <w:rPr>
          <w:rFonts w:ascii="Times New Roman" w:hAnsi="Times New Roman" w:cs="Times New Roman"/>
          <w:b/>
          <w:bCs/>
          <w:sz w:val="32"/>
          <w:szCs w:val="3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Проанализировав существующие протоколы, их плюсы и недостатки я остановился на решётках.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Моё предпочтение в пользу криптографии на решётках обусловлено не только теоретической надёжностью, но и прагматичными соображениями, связанными с технологическим суверенитетом и долгосрочной безопасностью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0"/>
          <w:numId w:val="2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Теоретическая фундаментальность и проверенная стойкость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Криптография на решётках — одна из наиболее популярных и перспективных направлений. Сейчас лидирующие протоколы в основном на решётках.</w:t>
        <w:tab/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1"/>
          <w:numId w:val="2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Увеличить точность доказательства криптостойкости: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1"/>
          <w:numId w:val="2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Опираться на готовые стандарты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0"/>
          <w:numId w:val="2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Импортозамещение и технологическая независимость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В России сегодня доминируют постквантовые протоколы-подписи, а KEM только остаётся в разработках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1"/>
          <w:numId w:val="22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Уникальность разработки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Создание отечественного KEM на решётках позволит закрыть недостающее звено в линейке российских постквантовых криптографических протоколов.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1"/>
          <w:numId w:val="23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Минимизация внешних рисков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Зарубежные решения, даже с открытым кодом, могут нести риски преднамеренного вмешательства и усложнения или даже запрет на внедрения в наши системы.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numPr>
          <w:ilvl w:val="0"/>
          <w:numId w:val="20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Будущая адаптивность и экосистемный вклад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Решётки обладают гибкостью для модификаций и всё время дорабатываются, что критично в условиях быстро меняющихся угроз. Кроме того, разработка российского стандарта KEM: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1"/>
          <w:numId w:val="2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Стимулирует развитие отрасли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numPr>
          <w:ilvl w:val="1"/>
          <w:numId w:val="24"/>
        </w:numPr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Укрепит экспортный потенциал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1531"/>
          <w:rFonts w:ascii="Times New Roman" w:hAnsi="Times New Roman" w:cs="Times New Roman"/>
          <w:sz w:val="28"/>
          <w:szCs w:val="28"/>
        </w:rPr>
        <w:t xml:space="preserve">Выбор решёток — это не просто следование глобальным трендам, а о</w:t>
      </w:r>
      <w:r>
        <w:rPr>
          <w:rStyle w:val="1531"/>
          <w:rFonts w:ascii="Times New Roman" w:hAnsi="Times New Roman" w:cs="Times New Roman"/>
          <w:sz w:val="28"/>
          <w:szCs w:val="28"/>
        </w:rPr>
        <w:t xml:space="preserve">сознанная стратегия, сочетающая научную обоснованность с национальными интересами. Разрабатывая KEM мы не только защищаем данные от квантовых угроз, но и создадим инфраструктуру, свободную от внешних рисков, что соответствует курсу на цифровой суверенитет.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2080"/>
        <w:pBdr/>
        <w:spacing/>
        <w:ind/>
        <w:jc w:val="both"/>
        <w:rPr/>
      </w:pPr>
      <w:r/>
      <w:r/>
    </w:p>
    <w:p>
      <w:pPr>
        <w:pStyle w:val="2080"/>
        <w:pBdr/>
        <w:spacing/>
        <w:ind/>
        <w:jc w:val="both"/>
        <w:rPr/>
        <w:sectPr>
          <w:headerReference w:type="default" r:id="rId18"/>
          <w:headerReference w:type="first" r:id="rId19"/>
          <w:footerReference w:type="default" r:id="rId41"/>
          <w:footerReference w:type="first" r:id="rId42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br w:type="page" w:clear="all"/>
      </w:r>
      <w:r/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7. Изучение квантовых алгоритмов взлома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Style w:val="1531"/>
          <w:rFonts w:ascii="Times New Roman" w:hAnsi="Times New Roman"/>
          <w:bCs/>
          <w:color w:val="000000"/>
          <w:sz w:val="28"/>
          <w:szCs w:val="28"/>
        </w:rPr>
        <w:t xml:space="preserve">Наиболее известными являются алгоритмы </w:t>
      </w:r>
      <w:r>
        <w:rPr>
          <w:rStyle w:val="1539"/>
          <w:rFonts w:ascii="Times New Roman" w:hAnsi="Times New Roman"/>
          <w:b w:val="0"/>
          <w:bCs/>
          <w:color w:val="000000"/>
          <w:sz w:val="28"/>
          <w:szCs w:val="28"/>
        </w:rPr>
        <w:t xml:space="preserve">Шора</w:t>
      </w:r>
      <w:r>
        <w:rPr>
          <w:rStyle w:val="1531"/>
          <w:rFonts w:ascii="Times New Roman" w:hAnsi="Times New Roman"/>
          <w:b/>
          <w:bCs/>
          <w:color w:val="000000"/>
          <w:sz w:val="28"/>
          <w:szCs w:val="28"/>
        </w:rPr>
        <w:t xml:space="preserve"> </w:t>
      </w:r>
      <w:r>
        <w:rPr>
          <w:rStyle w:val="1531"/>
          <w:rFonts w:ascii="Times New Roman" w:hAnsi="Times New Roman"/>
          <w:bCs/>
          <w:color w:val="000000"/>
          <w:sz w:val="28"/>
          <w:szCs w:val="28"/>
        </w:rPr>
        <w:t xml:space="preserve">и </w:t>
      </w:r>
      <w:r>
        <w:rPr>
          <w:rStyle w:val="1539"/>
          <w:rFonts w:ascii="Times New Roman" w:hAnsi="Times New Roman"/>
          <w:b w:val="0"/>
          <w:bCs/>
          <w:color w:val="000000"/>
          <w:sz w:val="28"/>
          <w:szCs w:val="28"/>
        </w:rPr>
        <w:t xml:space="preserve">Гровера</w:t>
      </w:r>
      <w:r>
        <w:rPr>
          <w:rStyle w:val="1531"/>
          <w:rFonts w:ascii="Times New Roman" w:hAnsi="Times New Roman"/>
          <w:bCs/>
          <w:color w:val="000000"/>
          <w:sz w:val="28"/>
          <w:szCs w:val="28"/>
        </w:rPr>
        <w:t xml:space="preserve">, которые способны подорвать безопасность асимметричных и симметричных протоколов соответственно. Рассмотрим их подробно.</w:t>
      </w:r>
      <w:r>
        <w:rPr>
          <w:rFonts w:ascii="Times New Roman" w:hAnsi="Times New Roman"/>
          <w:bCs/>
          <w:color w:val="000000"/>
          <w:sz w:val="28"/>
          <w:szCs w:val="28"/>
        </w:rPr>
      </w: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Cs/>
          <w:color w:val="000000"/>
          <w:sz w:val="32"/>
          <w:szCs w:val="32"/>
        </w:rPr>
      </w:pPr>
      <w:r>
        <w:rPr>
          <w:rStyle w:val="1531"/>
          <w:rFonts w:ascii="Times New Roman" w:hAnsi="Times New Roman"/>
          <w:bCs/>
          <w:color w:val="000000"/>
          <w:sz w:val="32"/>
          <w:szCs w:val="32"/>
        </w:rPr>
        <w:t xml:space="preserve">1. </w:t>
      </w:r>
      <w:r>
        <w:rPr>
          <w:rStyle w:val="1531"/>
          <w:rFonts w:ascii="Times New Roman" w:hAnsi="Times New Roman"/>
          <w:b/>
          <w:bCs/>
          <w:color w:val="000000"/>
          <w:sz w:val="32"/>
          <w:szCs w:val="32"/>
        </w:rPr>
        <w:t xml:space="preserve">Алгоритм Шора</w:t>
      </w:r>
      <w:r>
        <w:rPr>
          <w:rStyle w:val="1531"/>
          <w:rFonts w:ascii="Times New Roman" w:hAnsi="Times New Roman"/>
          <w:bCs/>
          <w:color w:val="000000"/>
          <w:sz w:val="32"/>
          <w:szCs w:val="32"/>
        </w:rPr>
        <w:t xml:space="preserve">:</w:t>
      </w:r>
      <w:r>
        <w:rPr>
          <w:rStyle w:val="1531"/>
          <w:rFonts w:ascii="Times New Roman" w:hAnsi="Times New Roman"/>
          <w:bCs/>
          <w:color w:val="000000"/>
          <w:sz w:val="28"/>
          <w:szCs w:val="28"/>
        </w:rPr>
        <w:t xml:space="preserve"> угроза асимметричной криптографии</w:t>
      </w:r>
      <w:r>
        <w:rPr>
          <w:rFonts w:ascii="Times New Roman" w:hAnsi="Times New Roman"/>
          <w:bCs/>
          <w:color w:val="000000"/>
          <w:sz w:val="32"/>
          <w:szCs w:val="32"/>
        </w:rPr>
      </w:r>
      <w:r>
        <w:rPr>
          <w:rFonts w:ascii="Times New Roman" w:hAnsi="Times New Roman"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1531"/>
          <w:rFonts w:ascii="Times New Roman" w:hAnsi="Times New Roman"/>
          <w:b/>
          <w:bCs/>
          <w:color w:val="000000"/>
          <w:sz w:val="28"/>
          <w:szCs w:val="28"/>
        </w:rPr>
        <w:t xml:space="preserve">Цель: </w:t>
      </w:r>
      <w:r>
        <w:rPr>
          <w:rStyle w:val="1531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факторизация больших чисел и решение задачи дискретного логарифма, что ставит под угрозу RSA, ECC и другие системы с открытым ключом.</w:t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2076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539"/>
          <w:rFonts w:ascii="Times New Roman" w:hAnsi="Times New Roman"/>
          <w:color w:val="000000"/>
          <w:sz w:val="32"/>
          <w:szCs w:val="32"/>
        </w:rPr>
        <w:t xml:space="preserve">Принцип работы</w:t>
      </w:r>
      <w:r>
        <w:rPr>
          <w:rStyle w:val="1531"/>
          <w:rFonts w:ascii="Times New Roman" w:hAnsi="Times New Roman"/>
          <w:b/>
          <w:bCs/>
          <w:color w:val="000000"/>
          <w:sz w:val="32"/>
          <w:szCs w:val="32"/>
        </w:rPr>
        <w:t xml:space="preserve">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2076"/>
        <w:pBdr/>
        <w:spacing/>
        <w:ind/>
        <w:jc w:val="both"/>
        <w:rPr>
          <w:rFonts w:ascii="Times New Roman" w:hAnsi="Times New Roman"/>
          <w:bCs/>
          <w:color w:val="000000"/>
          <w:sz w:val="32"/>
          <w:szCs w:val="32"/>
        </w:rPr>
      </w:pPr>
      <w:r>
        <w:rPr>
          <w:rStyle w:val="1531"/>
          <w:rFonts w:ascii="Times New Roman" w:hAnsi="Times New Roman"/>
          <w:bCs/>
          <w:color w:val="000000"/>
          <w:sz w:val="32"/>
          <w:szCs w:val="32"/>
        </w:rPr>
        <w:t xml:space="preserve">1. Классическая часть</w:t>
      </w:r>
      <w:r>
        <w:rPr>
          <w:rFonts w:ascii="Times New Roman" w:hAnsi="Times New Roman"/>
          <w:bCs/>
          <w:color w:val="000000"/>
          <w:sz w:val="32"/>
          <w:szCs w:val="32"/>
        </w:rPr>
      </w:r>
      <w:r>
        <w:rPr>
          <w:rFonts w:ascii="Times New Roman" w:hAnsi="Times New Roman"/>
          <w:bCs/>
          <w:color w:val="000000"/>
          <w:sz w:val="32"/>
          <w:szCs w:val="32"/>
        </w:rPr>
      </w:r>
    </w:p>
    <w:p>
      <w:pPr>
        <w:pStyle w:val="2076"/>
        <w:numPr>
          <w:ilvl w:val="0"/>
          <w:numId w:val="25"/>
        </w:numPr>
        <w:pBdr/>
        <w:spacing/>
        <w:ind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Style w:val="1531"/>
          <w:rFonts w:ascii="Times New Roman" w:hAnsi="Times New Roman"/>
          <w:bCs/>
          <w:color w:val="000000"/>
          <w:sz w:val="28"/>
          <w:szCs w:val="28"/>
        </w:rPr>
        <w:t xml:space="preserve">Задача факторизации сводится к поиску периода функции f(x) = a</w:t>
      </w:r>
      <w:r>
        <w:rPr>
          <w:rStyle w:val="1531"/>
          <w:rFonts w:ascii="Times New Roman" w:hAnsi="Times New Roman"/>
          <w:bCs/>
          <w:color w:val="000000"/>
          <w:sz w:val="28"/>
          <w:szCs w:val="28"/>
          <w:vertAlign w:val="superscript"/>
        </w:rPr>
        <w:t xml:space="preserve">x</w:t>
      </w:r>
      <w:r>
        <w:rPr>
          <w:rStyle w:val="1531"/>
          <w:rFonts w:ascii="Times New Roman" w:hAnsi="Times New Roman"/>
          <w:bCs/>
          <w:color w:val="000000"/>
          <w:sz w:val="28"/>
          <w:szCs w:val="28"/>
        </w:rPr>
        <w:t xml:space="preserve"> mod N, где N — число для разложения, a — случайное число, взаимно простое с N.</w:t>
      </w:r>
      <w:r>
        <w:rPr>
          <w:rFonts w:ascii="Times New Roman" w:hAnsi="Times New Roman"/>
          <w:bCs/>
          <w:color w:val="000000"/>
          <w:sz w:val="28"/>
          <w:szCs w:val="28"/>
        </w:rPr>
      </w: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2076"/>
        <w:numPr>
          <w:ilvl w:val="0"/>
          <w:numId w:val="25"/>
        </w:numPr>
        <w:pBdr/>
        <w:spacing/>
        <w:ind/>
        <w:jc w:val="both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Style w:val="1531"/>
          <w:rFonts w:ascii="Times New Roman" w:hAnsi="Times New Roman"/>
          <w:bCs/>
          <w:color w:val="000000"/>
          <w:sz w:val="28"/>
          <w:szCs w:val="28"/>
        </w:rPr>
        <w:t xml:space="preserve">Позволяет факторизовать число N за полиномиальное время (O(log</w:t>
      </w:r>
      <w:r>
        <w:rPr>
          <w:rStyle w:val="1531"/>
          <w:rFonts w:ascii="Times New Roman" w:hAnsi="Times New Roman"/>
          <w:bCs/>
          <w:color w:val="000000"/>
          <w:sz w:val="28"/>
          <w:szCs w:val="28"/>
          <w:vertAlign w:val="subscript"/>
        </w:rPr>
        <w:t xml:space="preserve">3</w:t>
      </w:r>
      <w:r>
        <w:rPr>
          <w:rStyle w:val="1531"/>
          <w:rFonts w:ascii="Times New Roman" w:hAnsi="Times New Roman"/>
          <w:bCs/>
          <w:color w:val="000000"/>
          <w:sz w:val="28"/>
          <w:szCs w:val="28"/>
        </w:rPr>
        <w:t xml:space="preserve"> N)), используя O(log N) кубит.</w:t>
      </w:r>
      <w:r>
        <w:rPr>
          <w:rFonts w:ascii="Times New Roman" w:hAnsi="Times New Roman"/>
          <w:bCs/>
          <w:color w:val="000000"/>
          <w:sz w:val="28"/>
          <w:szCs w:val="28"/>
        </w:rPr>
      </w: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2076"/>
        <w:numPr>
          <w:ilvl w:val="0"/>
          <w:numId w:val="25"/>
        </w:numPr>
        <w:pBdr/>
        <w:spacing/>
        <w:ind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1531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Если период r найден и чётен, то делители N вычисляются как </w:t>
      </w:r>
      <w:r>
        <w:rPr>
          <w:rStyle w:val="1531"/>
          <w:rFonts w:ascii="Times New Roman" w:hAnsi="Times New Roman"/>
          <w:b w:val="0"/>
          <w:bCs w:val="0"/>
          <w:color w:val="000000"/>
          <w:sz w:val="32"/>
          <w:szCs w:val="32"/>
        </w:rPr>
        <w:t xml:space="preserve">gcd(a</w:t>
      </w:r>
      <w:r>
        <w:rPr>
          <w:rStyle w:val="1531"/>
          <w:rFonts w:ascii="Times New Roman" w:hAnsi="Times New Roman"/>
          <w:b w:val="0"/>
          <w:bCs w:val="0"/>
          <w:color w:val="000000"/>
          <w:sz w:val="32"/>
          <w:szCs w:val="32"/>
          <w:vertAlign w:val="superscript"/>
        </w:rPr>
        <w:t xml:space="preserve">r/2 </w:t>
      </w:r>
      <w:r>
        <w:rPr>
          <w:rStyle w:val="1531"/>
          <w:rFonts w:ascii="Times New Roman" w:hAnsi="Times New Roman"/>
          <w:b w:val="0"/>
          <w:bCs w:val="0"/>
          <w:color w:val="000000"/>
          <w:sz w:val="32"/>
          <w:szCs w:val="32"/>
        </w:rPr>
        <w:t xml:space="preserve">± 1, N)</w:t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</w:p>
    <w:p>
      <w:pPr>
        <w:pStyle w:val="2076"/>
        <w:pBdr/>
        <w:spacing/>
        <w:ind/>
        <w:jc w:val="both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Style w:val="1531"/>
          <w:rFonts w:ascii="Times New Roman" w:hAnsi="Times New Roman"/>
          <w:b/>
          <w:bCs/>
          <w:color w:val="000000"/>
          <w:sz w:val="32"/>
          <w:szCs w:val="32"/>
        </w:rPr>
        <w:t xml:space="preserve">2. Квантовая часть</w:t>
      </w:r>
      <w:r>
        <w:rPr>
          <w:rFonts w:ascii="Times New Roman" w:hAnsi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/>
          <w:b/>
          <w:bCs/>
          <w:color w:val="000000"/>
          <w:sz w:val="32"/>
          <w:szCs w:val="32"/>
        </w:rPr>
      </w:r>
    </w:p>
    <w:p>
      <w:pPr>
        <w:pStyle w:val="2076"/>
        <w:numPr>
          <w:ilvl w:val="0"/>
          <w:numId w:val="26"/>
        </w:numPr>
        <w:pBdr/>
        <w:spacing/>
        <w:ind/>
        <w:jc w:val="both"/>
        <w:rPr>
          <w:b w:val="0"/>
          <w:bCs w:val="0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040" cy="16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076"/>
                              <w:pBdr/>
                              <w:spacing w:after="140" w:before="0" w:line="276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-2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-text-anchor:top;visibility:visible;" filled="f" stroked="f" strokeweight="0.00pt">
                <v:textbox inset="0,0,0,0">
                  <w:txbxContent>
                    <w:p>
                      <w:pPr>
                        <w:pStyle w:val="2076"/>
                        <w:pBdr/>
                        <w:spacing w:after="140" w:before="0" w:line="276" w:lineRule="auto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8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040" cy="16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076"/>
                              <w:pBdr/>
                              <w:spacing w:after="140" w:before="0" w:line="276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-4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-text-anchor:top;visibility:visible;" filled="f" stroked="f" strokeweight="0.00pt">
                <v:textbox inset="0,0,0,0">
                  <w:txbxContent>
                    <w:p>
                      <w:pPr>
                        <w:pStyle w:val="2076"/>
                        <w:pBdr/>
                        <w:spacing w:after="140" w:before="0" w:line="276" w:lineRule="auto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531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Используются два квантовых регистра. Первый создаёт суперпозицию всех возможных значений </w:t>
      </w:r>
      <w:r>
        <w:rPr>
          <w:rStyle w:val="1531"/>
          <w:rFonts w:ascii="Times New Roman" w:hAnsi="Times New Roman"/>
          <w:b w:val="0"/>
          <w:bCs w:val="0"/>
          <w:i/>
          <w:color w:val="000000"/>
          <w:sz w:val="28"/>
          <w:szCs w:val="28"/>
          <w:lang w:eastAsia="ru-RU"/>
        </w:rPr>
        <w:t xml:space="preserve">x</w:t>
      </w:r>
      <w:r>
        <w:rPr>
          <w:rStyle w:val="1531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, второй вычисляет </w:t>
      </w:r>
      <w:r>
        <w:rPr>
          <w:rStyle w:val="1531"/>
          <w:rFonts w:ascii="Times New Roman" w:hAnsi="Times New Roman"/>
          <w:b w:val="0"/>
          <w:bCs w:val="0"/>
          <w:i/>
          <w:color w:val="000000"/>
          <w:sz w:val="28"/>
          <w:szCs w:val="28"/>
          <w:lang w:eastAsia="ru-RU"/>
        </w:rPr>
        <w:t xml:space="preserve">f</w:t>
      </w:r>
      <w:r>
        <w:rPr>
          <w:rStyle w:val="1531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(</w:t>
      </w:r>
      <w:r>
        <w:rPr>
          <w:rStyle w:val="1531"/>
          <w:rFonts w:ascii="Times New Roman" w:hAnsi="Times New Roman"/>
          <w:b w:val="0"/>
          <w:bCs w:val="0"/>
          <w:i/>
          <w:color w:val="000000"/>
          <w:sz w:val="28"/>
          <w:szCs w:val="28"/>
          <w:lang w:eastAsia="ru-RU"/>
        </w:rPr>
        <w:t xml:space="preserve">x</w:t>
      </w:r>
      <w:r>
        <w:rPr>
          <w:rStyle w:val="1531"/>
          <w:rFonts w:ascii="Times New Roman" w:hAnsi="Times New Roman"/>
          <w:b w:val="0"/>
          <w:bCs w:val="0"/>
          <w:color w:val="000000"/>
          <w:sz w:val="28"/>
          <w:szCs w:val="28"/>
          <w:lang w:eastAsia="ru-RU"/>
        </w:rPr>
        <w:t xml:space="preserve">).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76"/>
        <w:numPr>
          <w:ilvl w:val="0"/>
          <w:numId w:val="26"/>
        </w:numPr>
        <w:pBdr/>
        <w:spacing/>
        <w:ind/>
        <w:jc w:val="both"/>
        <w:rPr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6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9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040" cy="16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076"/>
                              <w:pBdr/>
                              <w:spacing w:after="140" w:before="0" w:line="276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type="#_x0000_t1" style="position:absolute;z-index:-6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-text-anchor:top;visibility:visible;" filled="f" stroked="f" strokeweight="0.00pt">
                <v:textbox inset="0,0,0,0">
                  <w:txbxContent>
                    <w:p>
                      <w:pPr>
                        <w:pStyle w:val="2076"/>
                        <w:pBdr/>
                        <w:spacing w:after="140" w:before="0" w:line="276" w:lineRule="auto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531"/>
          <w:rFonts w:ascii="Times New Roman" w:hAnsi="Times New Roman"/>
          <w:color w:val="000000"/>
          <w:sz w:val="28"/>
          <w:szCs w:val="28"/>
          <w:lang w:eastAsia="ru-RU"/>
        </w:rPr>
        <w:t xml:space="preserve">Применяется </w:t>
      </w:r>
      <w:r>
        <w:rPr>
          <w:rStyle w:val="1539"/>
          <w:rFonts w:ascii="Times New Roman" w:hAnsi="Times New Roman"/>
          <w:b w:val="0"/>
          <w:color w:val="000000"/>
          <w:sz w:val="28"/>
          <w:szCs w:val="28"/>
          <w:lang w:eastAsia="ru-RU"/>
        </w:rPr>
        <w:t xml:space="preserve">квантовое преобразование Фурье (QFT)</w:t>
      </w:r>
      <w:r>
        <w:rPr>
          <w:rStyle w:val="1531"/>
          <w:rFonts w:ascii="Times New Roman" w:hAnsi="Times New Roman"/>
          <w:color w:val="000000"/>
          <w:sz w:val="28"/>
          <w:szCs w:val="28"/>
          <w:lang w:eastAsia="ru-RU"/>
        </w:rPr>
        <w:t xml:space="preserve"> к первому регистру, что позволяет выделить период </w:t>
      </w:r>
      <w:r>
        <w:rPr>
          <w:rStyle w:val="1531"/>
          <w:rFonts w:ascii="Times New Roman" w:hAnsi="Times New Roman"/>
          <w:i/>
          <w:color w:val="000000"/>
          <w:sz w:val="28"/>
          <w:szCs w:val="28"/>
          <w:lang w:eastAsia="ru-RU"/>
        </w:rPr>
        <w:t xml:space="preserve">r</w:t>
      </w:r>
      <w:r>
        <w:rPr>
          <w:rStyle w:val="1531"/>
          <w:rFonts w:ascii="Times New Roman" w:hAnsi="Times New Roman"/>
          <w:color w:val="000000"/>
          <w:sz w:val="28"/>
          <w:szCs w:val="28"/>
          <w:lang w:eastAsia="ru-RU"/>
        </w:rPr>
        <w:t xml:space="preserve"> из суперпозиции состояний.</w:t>
      </w:r>
      <w:r>
        <w:rPr>
          <w:lang w:eastAsia="ru-RU"/>
        </w:rPr>
      </w:r>
      <w:r>
        <w:rPr>
          <w:lang w:eastAsia="ru-RU"/>
        </w:rPr>
      </w:r>
    </w:p>
    <w:p>
      <w:pPr>
        <w:pStyle w:val="2076"/>
        <w:numPr>
          <w:ilvl w:val="0"/>
          <w:numId w:val="26"/>
        </w:numPr>
        <w:pBdr/>
        <w:spacing/>
        <w:ind/>
        <w:jc w:val="both"/>
        <w:rPr>
          <w:lang w:eastAsia="ru-RU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" behindDoc="1" locked="0" layoutInCell="0" allowOverlap="1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3970" cy="169545"/>
                <wp:effectExtent l="0" t="0" r="0" b="0"/>
                <wp:wrapNone/>
                <wp:docPr id="10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040" cy="1695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2076"/>
                              <w:pBdr/>
                              <w:spacing w:after="140" w:before="0" w:line="276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-8;o:allowoverlap:true;o:allowincell:false;mso-position-horizontal-relative:margin;mso-position-horizontal:left;mso-position-vertical-relative:margin;mso-position-vertical:top;width:1.10pt;height:13.35pt;mso-wrap-distance-left:0.00pt;mso-wrap-distance-top:0.00pt;mso-wrap-distance-right:0.00pt;mso-wrap-distance-bottom:0.00pt;v-text-anchor:top;visibility:visible;" filled="f" stroked="f" strokeweight="0.00pt">
                <v:textbox inset="0,0,0,0">
                  <w:txbxContent>
                    <w:p>
                      <w:pPr>
                        <w:pStyle w:val="2076"/>
                        <w:pBdr/>
                        <w:spacing w:after="140" w:before="0" w:line="276" w:lineRule="auto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Style w:val="1531"/>
          <w:rFonts w:ascii="Times New Roman" w:hAnsi="Times New Roman"/>
          <w:color w:val="000000"/>
          <w:sz w:val="28"/>
          <w:szCs w:val="28"/>
          <w:lang w:eastAsia="ru-RU"/>
        </w:rPr>
        <w:t xml:space="preserve">Измерение регистра даёт значение, связанное с периодом </w:t>
      </w:r>
      <w:r>
        <w:rPr>
          <w:rStyle w:val="1531"/>
          <w:rFonts w:ascii="Times New Roman" w:hAnsi="Times New Roman"/>
          <w:i/>
          <w:color w:val="000000"/>
          <w:sz w:val="28"/>
          <w:szCs w:val="28"/>
          <w:lang w:eastAsia="ru-RU"/>
        </w:rPr>
        <w:t xml:space="preserve">r</w:t>
      </w:r>
      <w:r>
        <w:rPr>
          <w:rStyle w:val="1531"/>
          <w:rFonts w:ascii="Times New Roman" w:hAnsi="Times New Roman"/>
          <w:color w:val="000000"/>
          <w:sz w:val="28"/>
          <w:szCs w:val="28"/>
          <w:lang w:eastAsia="ru-RU"/>
        </w:rPr>
        <w:t xml:space="preserve">, который затем используется для факторизации.</w:t>
      </w:r>
      <w:r>
        <w:rPr>
          <w:lang w:eastAsia="ru-RU"/>
        </w:rPr>
      </w:r>
      <w:r>
        <w:rPr>
          <w:lang w:eastAsia="ru-RU"/>
        </w:rPr>
      </w:r>
    </w:p>
    <w:p>
      <w:pPr>
        <w:pStyle w:val="2076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531"/>
          <w:rFonts w:ascii="Times New Roman" w:hAnsi="Times New Roman"/>
          <w:color w:val="000000"/>
          <w:sz w:val="32"/>
          <w:szCs w:val="32"/>
        </w:rPr>
        <w:t xml:space="preserve">Пример угрозы: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2076"/>
        <w:numPr>
          <w:ilvl w:val="0"/>
          <w:numId w:val="27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Для взлома RSA-2048 потребуется около 4000 кубит и не на много больше времени, чем создание ключа, то есть около секунды.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076"/>
        <w:pBdr/>
        <w:spacing/>
        <w:ind/>
        <w:jc w:val="both"/>
        <w:rPr>
          <w:b w:val="0"/>
          <w:sz w:val="32"/>
          <w:szCs w:val="32"/>
        </w:rPr>
      </w:pPr>
      <w:r>
        <w:rPr>
          <w:rStyle w:val="1539"/>
          <w:b w:val="0"/>
          <w:sz w:val="32"/>
          <w:szCs w:val="32"/>
        </w:rPr>
        <w:t xml:space="preserve">Улучшения</w:t>
      </w:r>
      <w:r>
        <w:rPr>
          <w:rStyle w:val="1531"/>
          <w:rFonts w:ascii="Times New Roman" w:hAnsi="Times New Roman"/>
          <w:b w:val="0"/>
          <w:color w:val="000000"/>
          <w:sz w:val="32"/>
          <w:szCs w:val="32"/>
        </w:rPr>
        <w:t xml:space="preserve">:</w:t>
      </w:r>
      <w:r>
        <w:rPr>
          <w:b w:val="0"/>
          <w:sz w:val="32"/>
          <w:szCs w:val="32"/>
        </w:rPr>
      </w:r>
      <w:r>
        <w:rPr>
          <w:b w:val="0"/>
          <w:sz w:val="32"/>
          <w:szCs w:val="32"/>
        </w:rPr>
      </w:r>
    </w:p>
    <w:p>
      <w:pPr>
        <w:pStyle w:val="2076"/>
        <w:numPr>
          <w:ilvl w:val="0"/>
          <w:numId w:val="28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В 2023 году Одед Регев предложил модификацию алгоритма, сокращающую количество квантовых вентилей за счёт использования многомерной геометрии.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076"/>
        <w:numPr>
          <w:ilvl w:val="0"/>
          <w:numId w:val="28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Исследователи MIT оптимизировали подход Регева, применяя числа Фибоначчи для расчёта экспонент, что снизило требования к памяти.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076"/>
        <w:pBdr/>
        <w:spacing/>
        <w:ind/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</w:r>
      <w:r>
        <w:rPr>
          <w:rFonts w:ascii="Times New Roman" w:hAnsi="Times New Roman"/>
          <w:b/>
          <w:color w:val="000000"/>
          <w:sz w:val="28"/>
          <w:szCs w:val="28"/>
        </w:rPr>
      </w:r>
      <w:r>
        <w:rPr>
          <w:rFonts w:ascii="Times New Roman" w:hAnsi="Times New Roman"/>
          <w:b/>
          <w:color w:val="000000"/>
          <w:sz w:val="28"/>
          <w:szCs w:val="28"/>
        </w:rPr>
      </w:r>
    </w:p>
    <w:p>
      <w:pPr>
        <w:pStyle w:val="2076"/>
        <w:pBdr/>
        <w:spacing/>
        <w:ind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Style w:val="1531"/>
          <w:rFonts w:ascii="Times New Roman" w:hAnsi="Times New Roman"/>
          <w:b/>
          <w:color w:val="000000"/>
          <w:sz w:val="32"/>
          <w:szCs w:val="32"/>
        </w:rPr>
        <w:t xml:space="preserve">2. Алгоритм Гровера: </w:t>
      </w:r>
      <w:r>
        <w:rPr>
          <w:rStyle w:val="1531"/>
          <w:rFonts w:ascii="Times New Roman" w:hAnsi="Times New Roman"/>
          <w:b/>
          <w:color w:val="000000"/>
          <w:sz w:val="28"/>
          <w:szCs w:val="28"/>
        </w:rPr>
        <w:t xml:space="preserve">угроза симметричной криптографии</w:t>
      </w:r>
      <w:r>
        <w:rPr>
          <w:rFonts w:ascii="Times New Roman" w:hAnsi="Times New Roman"/>
          <w:b/>
          <w:color w:val="000000"/>
          <w:sz w:val="32"/>
          <w:szCs w:val="32"/>
        </w:rPr>
      </w:r>
      <w:r>
        <w:rPr>
          <w:rFonts w:ascii="Times New Roman" w:hAnsi="Times New Roman"/>
          <w:b/>
          <w:color w:val="000000"/>
          <w:sz w:val="32"/>
          <w:szCs w:val="32"/>
        </w:rPr>
      </w:r>
    </w:p>
    <w:p>
      <w:pPr>
        <w:pStyle w:val="2076"/>
        <w:pBdr/>
        <w:spacing/>
        <w:ind/>
        <w:jc w:val="both"/>
        <w:rPr>
          <w:rFonts w:ascii="Times New Roman" w:hAnsi="Times New Roman"/>
          <w:b w:val="0"/>
          <w:bCs w:val="0"/>
          <w:color w:val="000000"/>
          <w:sz w:val="28"/>
          <w:szCs w:val="28"/>
        </w:rPr>
      </w:pPr>
      <w:r>
        <w:rPr>
          <w:rStyle w:val="1531"/>
          <w:rFonts w:ascii="Times New Roman" w:hAnsi="Times New Roman"/>
          <w:b/>
          <w:bCs/>
          <w:color w:val="000000"/>
          <w:sz w:val="28"/>
          <w:szCs w:val="28"/>
        </w:rPr>
        <w:t xml:space="preserve">Цель: </w:t>
      </w:r>
      <w:r>
        <w:rPr>
          <w:rStyle w:val="1531"/>
          <w:rFonts w:ascii="Times New Roman" w:hAnsi="Times New Roman"/>
          <w:b w:val="0"/>
          <w:bCs w:val="0"/>
          <w:color w:val="000000"/>
          <w:sz w:val="28"/>
          <w:szCs w:val="28"/>
        </w:rPr>
        <w:t xml:space="preserve">ускорение перебора в задача поиска, что снижает безопасность симметричных алгоритмов (AES, DES).</w:t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/>
          <w:b w:val="0"/>
          <w:bCs w:val="0"/>
          <w:color w:val="000000"/>
          <w:sz w:val="28"/>
          <w:szCs w:val="28"/>
        </w:rPr>
      </w:r>
    </w:p>
    <w:p>
      <w:pPr>
        <w:pStyle w:val="2076"/>
        <w:pBdr/>
        <w:spacing/>
        <w:ind/>
        <w:jc w:val="both"/>
        <w:rPr>
          <w:sz w:val="32"/>
          <w:szCs w:val="32"/>
        </w:rPr>
      </w:pPr>
      <w:r>
        <w:rPr>
          <w:rStyle w:val="1539"/>
          <w:sz w:val="32"/>
          <w:szCs w:val="32"/>
        </w:rPr>
        <w:t xml:space="preserve">Принцип работы</w:t>
      </w:r>
      <w:r>
        <w:rPr>
          <w:rStyle w:val="1531"/>
          <w:rFonts w:ascii="Times New Roman" w:hAnsi="Times New Roman"/>
          <w:b/>
          <w:bCs/>
          <w:color w:val="000000"/>
          <w:sz w:val="32"/>
          <w:szCs w:val="32"/>
        </w:rPr>
        <w:t xml:space="preserve">:</w:t>
      </w:r>
      <w:r>
        <w:rPr>
          <w:sz w:val="32"/>
          <w:szCs w:val="32"/>
        </w:rPr>
      </w:r>
      <w:r>
        <w:rPr>
          <w:sz w:val="32"/>
          <w:szCs w:val="32"/>
        </w:rPr>
      </w:r>
    </w:p>
    <w:p>
      <w:pPr>
        <w:pStyle w:val="2076"/>
        <w:numPr>
          <w:ilvl w:val="0"/>
          <w:numId w:val="29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Для поиска элемента в неупорядоченной базе данных из </w:t>
      </w:r>
      <w:r>
        <w:rPr>
          <w:rStyle w:val="1531"/>
          <w:rFonts w:ascii="Times New Roman" w:hAnsi="Times New Roman"/>
          <w:i/>
          <w:color w:val="000000"/>
          <w:sz w:val="28"/>
          <w:szCs w:val="28"/>
        </w:rPr>
        <w:t xml:space="preserve">N</w:t>
      </w: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 элементов классический алгоритм требует </w:t>
      </w:r>
      <w:r>
        <w:rPr>
          <w:rStyle w:val="1531"/>
          <w:rFonts w:ascii="Times New Roman" w:hAnsi="Times New Roman"/>
          <w:i/>
          <w:color w:val="000000"/>
          <w:sz w:val="28"/>
          <w:szCs w:val="28"/>
        </w:rPr>
        <w:t xml:space="preserve">O</w:t>
      </w: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(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r>
              <w:rPr>
                <w:rFonts w:ascii="Cambria Math" w:hAnsi="Cambria Math"/>
              </w:rPr>
              <m:rPr/>
              <m:t>N</m:t>
            </m:r>
          </m:sup>
        </m:sSup>
      </m:oMath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) операций, а алгоритм Гровера — </w:t>
      </w:r>
      <w:r>
        <w:rPr>
          <w:rStyle w:val="1531"/>
          <w:rFonts w:ascii="Times New Roman" w:hAnsi="Times New Roman"/>
          <w:i/>
          <w:color w:val="000000"/>
          <w:sz w:val="28"/>
          <w:szCs w:val="28"/>
        </w:rPr>
        <w:t xml:space="preserve">O</w:t>
      </w: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(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f>
              <m:fPr>
                <m:ctrlPr/>
              </m:fPr>
              <m:num>
                <m:r>
                  <w:rPr>
                    <w:rFonts w:ascii="Cambria Math" w:hAnsi="Cambria Math"/>
                  </w:rPr>
                  <m:rPr/>
                  <m:t>N</m:t>
                </m:r>
              </m:num>
              <m:den>
                <m:r>
                  <w:rPr>
                    <w:rFonts w:ascii="Cambria Math" w:hAnsi="Cambria Math"/>
                  </w:rPr>
                  <m:rPr/>
                  <m:t>2</m:t>
                </m:r>
              </m:den>
            </m:f>
          </m:sup>
        </m:sSup>
      </m:oMath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)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076"/>
        <w:numPr>
          <w:ilvl w:val="0"/>
          <w:numId w:val="29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Использует </w:t>
      </w:r>
      <w:r>
        <w:rPr>
          <w:rStyle w:val="1539"/>
          <w:rFonts w:ascii="Times New Roman" w:hAnsi="Times New Roman"/>
          <w:b w:val="0"/>
          <w:color w:val="000000"/>
          <w:sz w:val="28"/>
          <w:szCs w:val="28"/>
        </w:rPr>
        <w:t xml:space="preserve">квантовую амплитудную интерференцию</w:t>
      </w: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: многократное применение оператора оракула и диффузии для усиления амплитуды искомого состояния.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076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531"/>
          <w:rFonts w:ascii="Times New Roman" w:hAnsi="Times New Roman"/>
          <w:color w:val="000000"/>
          <w:sz w:val="32"/>
          <w:szCs w:val="32"/>
        </w:rPr>
        <w:t xml:space="preserve">Пример угрозы: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2076"/>
        <w:numPr>
          <w:ilvl w:val="0"/>
          <w:numId w:val="30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Для AES-256 время взлома сокращается с 2</w:t>
      </w:r>
      <w:r>
        <w:rPr>
          <w:rStyle w:val="1531"/>
          <w:rFonts w:ascii="Times New Roman" w:hAnsi="Times New Roman"/>
          <w:color w:val="000000"/>
          <w:sz w:val="28"/>
          <w:szCs w:val="28"/>
          <w:vertAlign w:val="superscript"/>
        </w:rPr>
        <w:t xml:space="preserve">256 </w:t>
      </w: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до 2</w:t>
      </w:r>
      <w:r>
        <w:rPr>
          <w:rStyle w:val="1531"/>
          <w:rFonts w:ascii="Times New Roman" w:hAnsi="Times New Roman"/>
          <w:color w:val="000000"/>
          <w:sz w:val="28"/>
          <w:szCs w:val="28"/>
          <w:vertAlign w:val="superscript"/>
        </w:rPr>
        <w:t xml:space="preserve">128</w:t>
      </w: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 операций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076"/>
        <w:pBdr/>
        <w:spacing/>
        <w:ind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531"/>
          <w:rFonts w:ascii="Times New Roman" w:hAnsi="Times New Roman"/>
          <w:color w:val="000000"/>
          <w:sz w:val="32"/>
          <w:szCs w:val="32"/>
        </w:rPr>
        <w:t xml:space="preserve">Улучшения: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2076"/>
        <w:numPr>
          <w:ilvl w:val="0"/>
          <w:numId w:val="31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Был предложен алгоритм BHT, что ускоряет перебор до </w:t>
      </w:r>
      <w:r>
        <w:rPr>
          <w:rStyle w:val="1531"/>
          <w:rFonts w:ascii="Times New Roman" w:hAnsi="Times New Roman"/>
          <w:i/>
          <w:color w:val="000000"/>
          <w:sz w:val="28"/>
          <w:szCs w:val="28"/>
        </w:rPr>
        <w:t xml:space="preserve">O</w:t>
      </w: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(</w:t>
      </w:r>
      <m:oMath>
        <m:sSup>
          <m:sSupPr>
            <m:ctrlPr/>
          </m:sSupPr>
          <m:e>
            <m:r>
              <w:rPr>
                <w:rFonts w:ascii="Cambria Math" w:hAnsi="Cambria Math"/>
              </w:rPr>
              <m:rPr/>
              <m:t>2</m:t>
            </m:r>
          </m:e>
          <m:sup>
            <m:f>
              <m:fPr>
                <m:ctrlPr/>
              </m:fPr>
              <m:num>
                <m:r>
                  <w:rPr>
                    <w:rFonts w:ascii="Cambria Math" w:hAnsi="Cambria Math"/>
                  </w:rPr>
                  <m:rPr/>
                  <m:t>N</m:t>
                </m:r>
              </m:num>
              <m:den>
                <m:r>
                  <w:rPr>
                    <w:rFonts w:ascii="Cambria Math" w:hAnsi="Cambria Math"/>
                  </w:rPr>
                  <m:rPr/>
                  <m:t>3</m:t>
                </m:r>
              </m:den>
            </m:f>
          </m:sup>
        </m:sSup>
      </m:oMath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).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076"/>
        <w:pBdr/>
        <w:spacing/>
        <w:ind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2073"/>
        <w:numPr>
          <w:ilvl w:val="0"/>
          <w:numId w:val="0"/>
        </w:numPr>
        <w:pBdr/>
        <w:spacing w:line="276" w:lineRule="auto"/>
        <w:ind w:firstLine="0" w:left="0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Style w:val="1531"/>
          <w:rFonts w:ascii="Times New Roman" w:hAnsi="Times New Roman"/>
          <w:color w:val="000000"/>
          <w:sz w:val="32"/>
          <w:szCs w:val="32"/>
        </w:rPr>
        <w:t xml:space="preserve">3. Другие алгоритмы и направления</w:t>
      </w:r>
      <w:r>
        <w:rPr>
          <w:rFonts w:ascii="Times New Roman" w:hAnsi="Times New Roman"/>
          <w:color w:val="000000"/>
          <w:sz w:val="32"/>
          <w:szCs w:val="32"/>
        </w:rPr>
      </w:r>
      <w:r>
        <w:rPr>
          <w:rFonts w:ascii="Times New Roman" w:hAnsi="Times New Roman"/>
          <w:color w:val="000000"/>
          <w:sz w:val="32"/>
          <w:szCs w:val="32"/>
        </w:rPr>
      </w:r>
    </w:p>
    <w:p>
      <w:pPr>
        <w:pStyle w:val="2076"/>
        <w:numPr>
          <w:ilvl w:val="0"/>
          <w:numId w:val="32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Алгоритм Регева (2023): Улучшение Шора за счёт обобщения на многомерные решётки, что снижает сложность вычисления.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076"/>
        <w:numPr>
          <w:ilvl w:val="0"/>
          <w:numId w:val="32"/>
        </w:numPr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Атака на эллиптические кривые: Алгоритм Шора адаптирован для решения задачи дискретного логарифма на эллиптических кривых (ЕСС) что угрожает ГОСТ 34.10-2018 и аналогичным стандартам.</w:t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076"/>
        <w:pBdr/>
        <w:spacing/>
        <w:ind/>
        <w:jc w:val="both"/>
        <w:rPr/>
      </w:pPr>
      <w:r/>
      <w:r/>
    </w:p>
    <w:p>
      <w:pPr>
        <w:pStyle w:val="2076"/>
        <w:pBdr/>
        <w:spacing/>
        <w:ind/>
        <w:jc w:val="both"/>
        <w:rPr>
          <w:rFonts w:ascii="Times New Roman" w:hAnsi="Times New Roman"/>
          <w:color w:val="000000"/>
          <w:sz w:val="28"/>
          <w:szCs w:val="28"/>
        </w:rPr>
        <w:sectPr>
          <w:headerReference w:type="default" r:id="rId20"/>
          <w:headerReference w:type="first" r:id="rId21"/>
          <w:footerReference w:type="default" r:id="rId43"/>
          <w:footerReference w:type="first" r:id="rId44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Style w:val="1531"/>
          <w:rFonts w:ascii="Times New Roman" w:hAnsi="Times New Roman"/>
          <w:color w:val="000000"/>
          <w:sz w:val="28"/>
          <w:szCs w:val="28"/>
        </w:rPr>
        <w:t xml:space="preserve">То есть асимметричные протоколы может эффективно взламывать только алгоритм Шора и его модификации. Значит доказательство криптостойкости должно основываться на алгоритме Шора.</w:t>
      </w:r>
      <w:r>
        <w:br w:type="page" w:clear="all"/>
      </w:r>
      <w:r>
        <w:rPr>
          <w:rFonts w:ascii="Times New Roman" w:hAnsi="Times New Roman"/>
          <w:color w:val="000000"/>
          <w:sz w:val="28"/>
          <w:szCs w:val="28"/>
        </w:rPr>
      </w: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073"/>
        <w:numPr>
          <w:ilvl w:val="0"/>
          <w:numId w:val="0"/>
        </w:numPr>
        <w:pBdr/>
        <w:spacing w:line="276" w:lineRule="auto"/>
        <w:ind w:firstLine="0" w:left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31"/>
          <w:rFonts w:ascii="Times New Roman" w:hAnsi="Times New Roman"/>
          <w:b/>
          <w:bCs/>
          <w:sz w:val="32"/>
          <w:szCs w:val="32"/>
        </w:rPr>
        <w:t xml:space="preserve">8. Углубленное изучение криптографии на решётках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начала изучим как именно работают алгоритмы у других протоколов.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примера возьмём Kyber: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19" behindDoc="0" locked="0" layoutInCell="0" allowOverlap="1">
                <wp:simplePos x="0" y="0"/>
                <wp:positionH relativeFrom="column">
                  <wp:posOffset>4029710</wp:posOffset>
                </wp:positionH>
                <wp:positionV relativeFrom="paragraph">
                  <wp:posOffset>180975</wp:posOffset>
                </wp:positionV>
                <wp:extent cx="1967230" cy="1922145"/>
                <wp:effectExtent l="0" t="0" r="0" b="0"/>
                <wp:wrapSquare wrapText="bothSides"/>
                <wp:docPr id="11" name="Image6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6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1"/>
                        <a:stretch/>
                      </pic:blipFill>
                      <pic:spPr bwMode="auto">
                        <a:xfrm>
                          <a:off x="0" y="0"/>
                          <a:ext cx="1967230" cy="19221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position:absolute;z-index:19;o:allowoverlap:true;o:allowincell:false;mso-position-horizontal-relative:text;margin-left:317.30pt;mso-position-horizontal:absolute;mso-position-vertical-relative:text;margin-top:14.25pt;mso-position-vertical:absolute;width:154.90pt;height:151.35pt;mso-wrap-distance-left:9.05pt;mso-wrap-distance-top:0.00pt;mso-wrap-distance-right:9.05pt;mso-wrap-distance-bottom:0.00pt;z-index:1;" stroked="false">
                <w10:wrap type="square"/>
                <v:imagedata r:id="rId6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1. Основные компоненты и параметры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numPr>
          <w:ilvl w:val="0"/>
          <w:numId w:val="33"/>
        </w:numPr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31"/>
          <w:rFonts w:ascii="Times New Roman" w:hAnsi="Times New Roman"/>
          <w:b/>
          <w:bCs/>
          <w:sz w:val="32"/>
          <w:szCs w:val="32"/>
        </w:rPr>
        <w:t xml:space="preserve">Параметры: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ab/>
      </w:r>
      <w:r>
        <w:rPr>
          <w:rStyle w:val="1531"/>
          <w:rFonts w:ascii="Times New Roman" w:hAnsi="Times New Roman"/>
          <w:sz w:val="28"/>
          <w:szCs w:val="28"/>
        </w:rPr>
        <w:t xml:space="preserve">Кольцо многочленов: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    </w:t>
      </w:r>
      <w:r>
        <w:rPr>
          <w:rStyle w:val="1531"/>
          <w:rFonts w:ascii="Times New Roman" w:hAnsi="Times New Roman"/>
          <w:sz w:val="28"/>
          <w:szCs w:val="28"/>
        </w:rPr>
        <w:tab/>
        <w:tab/>
        <w:t xml:space="preserve">Работает с кольцом R</w:t>
      </w:r>
      <w:r>
        <w:rPr>
          <w:rStyle w:val="1541"/>
          <w:rFonts w:ascii="Times New Roman" w:hAnsi="Times New Roman"/>
          <w:i w:val="0"/>
          <w:iCs w:val="0"/>
          <w:sz w:val="28"/>
          <w:szCs w:val="28"/>
          <w:vertAlign w:val="subscript"/>
        </w:rPr>
        <w:t xml:space="preserve">q</w:t>
      </w:r>
      <w:r>
        <w:rPr>
          <w:rStyle w:val="1531"/>
          <w:rFonts w:ascii="Times New Roman" w:hAnsi="Times New Roman"/>
          <w:sz w:val="28"/>
          <w:szCs w:val="28"/>
        </w:rPr>
        <w:t xml:space="preserve">=Zq[X] / (X</w:t>
      </w:r>
      <w:r>
        <w:rPr>
          <w:rStyle w:val="1531"/>
          <w:rFonts w:ascii="Times New Roman" w:hAnsi="Times New Roman"/>
          <w:sz w:val="28"/>
          <w:szCs w:val="28"/>
          <w:vertAlign w:val="superscript"/>
        </w:rPr>
        <w:t xml:space="preserve">n</w:t>
      </w:r>
      <w:r>
        <w:rPr>
          <w:rStyle w:val="1531"/>
          <w:rFonts w:ascii="Times New Roman" w:hAnsi="Times New Roman"/>
          <w:sz w:val="28"/>
          <w:szCs w:val="28"/>
        </w:rPr>
        <w:t xml:space="preserve">+1). </w:t>
        <w:tab/>
        <w:tab/>
        <w:t xml:space="preserve">Обычно выбирают  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ab/>
        <w:tab/>
        <w:t xml:space="preserve">n = 256 — степень многочленов.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ab/>
        <w:t xml:space="preserve">q = 3329 — модуль (простое число).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numPr>
          <w:ilvl w:val="0"/>
          <w:numId w:val="34"/>
        </w:numPr>
        <w:pBdr/>
        <w:spacing/>
        <w:ind/>
        <w:jc w:val="both"/>
        <w:rPr>
          <w:rStyle w:val="1531"/>
          <w:rFonts w:ascii="Times New Roman" w:hAnsi="Times New Roman"/>
          <w:b/>
          <w:bCs/>
          <w:sz w:val="32"/>
          <w:szCs w:val="32"/>
        </w:rPr>
      </w:pPr>
      <w:r>
        <w:rPr>
          <w:rStyle w:val="1531"/>
          <w:rFonts w:ascii="Times New Roman" w:hAnsi="Times New Roman"/>
          <w:b/>
          <w:bCs/>
          <w:sz w:val="32"/>
          <w:szCs w:val="32"/>
        </w:rPr>
        <w:t xml:space="preserve">Матрица A:</w:t>
      </w:r>
      <w:r>
        <w:rPr>
          <w:rStyle w:val="1531"/>
          <w:rFonts w:ascii="Times New Roman" w:hAnsi="Times New Roman"/>
          <w:b/>
          <w:bCs/>
          <w:sz w:val="32"/>
          <w:szCs w:val="32"/>
        </w:rPr>
      </w:r>
      <w:r>
        <w:rPr>
          <w:rStyle w:val="1531"/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 w:firstLine="0" w:left="720"/>
        <w:jc w:val="both"/>
        <w:rPr>
          <w:rFonts w:ascii="Times New Roman" w:hAnsi="Times New Roman"/>
          <w:b/>
          <w:bCs/>
          <w:sz w:val="32"/>
          <w:szCs w:val="32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0" behindDoc="0" locked="0" layoutInCell="0" allowOverlap="1">
                <wp:simplePos x="0" y="0"/>
                <wp:positionH relativeFrom="column">
                  <wp:posOffset>4318000</wp:posOffset>
                </wp:positionH>
                <wp:positionV relativeFrom="paragraph">
                  <wp:posOffset>33020</wp:posOffset>
                </wp:positionV>
                <wp:extent cx="2162175" cy="1181100"/>
                <wp:effectExtent l="0" t="0" r="0" b="0"/>
                <wp:wrapSquare wrapText="bothSides"/>
                <wp:docPr id="12" name="Image7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7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2"/>
                        <a:stretch/>
                      </pic:blipFill>
                      <pic:spPr bwMode="auto">
                        <a:xfrm>
                          <a:off x="0" y="0"/>
                          <a:ext cx="2162175" cy="118109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20;o:allowoverlap:true;o:allowincell:false;mso-position-horizontal-relative:text;margin-left:340.00pt;mso-position-horizontal:absolute;mso-position-vertical-relative:text;margin-top:2.60pt;mso-position-vertical:absolute;width:170.25pt;height:93.00pt;mso-wrap-distance-left:9.05pt;mso-wrap-distance-top:0.00pt;mso-wrap-distance-right:9.05pt;mso-wrap-distance-bottom:0.00pt;z-index:1;" stroked="false">
                <w10:wrap type="square"/>
                <v:imagedata r:id="rId62" o:title=""/>
                <o:lock v:ext="edit" rotation="t"/>
              </v:shape>
            </w:pict>
          </mc:Fallback>
        </mc:AlternateContent>
      </w:r>
      <w:r>
        <w:rPr>
          <w:rStyle w:val="1531"/>
          <w:rFonts w:ascii="Times New Roman" w:hAnsi="Times New Roman"/>
          <w:sz w:val="28"/>
          <w:szCs w:val="28"/>
        </w:rPr>
        <w:t xml:space="preserve">Фиксированная (или генерируемая по seed) матрица многочленов размером k×k где k зависит от выбранного уровня </w:t>
        <w:tab/>
        <w:t xml:space="preserve">безопасности,  например, для Kyber-512  используется </w:t>
        <w:tab/>
        <w:t xml:space="preserve">k=2, для Kyber-768 — k=3, для Kyber-1024 — k=4). Каждый </w:t>
        <w:tab/>
        <w:t xml:space="preserve">элемент матрицы — многочлен из R</w:t>
      </w:r>
      <w:r>
        <w:rPr>
          <w:rStyle w:val="1531"/>
          <w:rFonts w:ascii="Times New Roman" w:hAnsi="Times New Roman"/>
          <w:sz w:val="28"/>
          <w:szCs w:val="28"/>
          <w:vertAlign w:val="subscript"/>
        </w:rPr>
        <w:t xml:space="preserve">q</w:t>
      </w:r>
      <w:r>
        <w:rPr>
          <w:rStyle w:val="1531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numPr>
          <w:ilvl w:val="0"/>
          <w:numId w:val="35"/>
        </w:numPr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31"/>
          <w:rFonts w:ascii="Times New Roman" w:hAnsi="Times New Roman"/>
          <w:b/>
          <w:bCs/>
          <w:sz w:val="32"/>
          <w:szCs w:val="32"/>
        </w:rPr>
        <w:t xml:space="preserve">Секреты и шум: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ab/>
        <w:t xml:space="preserve">Секретные вектора и ошибки задаются как векторы </w:t>
        <w:tab/>
        <w:t xml:space="preserve">многочленов, </w:t>
        <w:tab/>
        <w:t xml:space="preserve">коэффициенты которых выбираются согласно </w:t>
        <w:tab/>
        <w:t xml:space="preserve">небольшому </w:t>
        <w:tab/>
        <w:t xml:space="preserve">дискретному распределению (например, </w:t>
        <w:tab/>
        <w:t xml:space="preserve">центроцентрически </w:t>
        <w:tab/>
        <w:t xml:space="preserve">симметричное распределение с малой </w:t>
        <w:tab/>
        <w:t xml:space="preserve">дисперсией, близкое к </w:t>
        <w:tab/>
        <w:t xml:space="preserve">биномиальному).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Идея протокола: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 xml:space="preserve">Основная сложность, на которой базируется безопасность, — задача Module Learning With Errors (Module-LWE). Она сводится к поиску секрета s по уравнению</w:t>
      </w: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 xml:space="preserve">b = A ⋅ s + e (в R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q</w:t>
      </w:r>
      <w:r>
        <w:rPr>
          <w:rStyle w:val="1531"/>
          <w:rFonts w:ascii="Times New Roman" w:hAnsi="Times New Roman"/>
          <w:sz w:val="32"/>
          <w:szCs w:val="32"/>
        </w:rPr>
        <w:t xml:space="preserve">),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22"/>
          <w:headerReference w:type="first" r:id="rId23"/>
          <w:footerReference w:type="default" r:id="rId45"/>
          <w:footerReference w:type="first" r:id="rId46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/>
          <w:sz w:val="28"/>
          <w:szCs w:val="28"/>
        </w:rPr>
        <w:t xml:space="preserve">где e — шум, выбранный случайно из распределения с малыми значениями. Из-за наличия шума восстановить s из A и b практически невозможно.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 Фазы алгоритма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2.1 Генерация ключей (KeyGen)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531"/>
          <w:rFonts w:ascii="Times New Roman" w:hAnsi="Times New Roman"/>
          <w:b/>
          <w:bCs/>
          <w:sz w:val="28"/>
          <w:szCs w:val="28"/>
        </w:rPr>
        <w:t xml:space="preserve">Цель: Сгенерировать пару ключей: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080"/>
        <w:numPr>
          <w:ilvl w:val="0"/>
          <w:numId w:val="3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Открытый ключ pk — используется для шифрования (инкапсуляции).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0"/>
          <w:numId w:val="3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Секретный ключ sk — используется для дешифровки (деинкапсуляции).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Генерация секретного вектора s и шумового вектора e: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 w:right="0" w:firstLine="0" w:left="705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каждого из k элементов генерируются многочлены с </w:t>
        <w:tab/>
        <w:t xml:space="preserve">малыми </w:t>
        <w:tab/>
        <w:t xml:space="preserve">коэффициентами, выбранными из фиксированного распределения например, биномиального распределения).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Формирование матрицы A: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Матрица A может быть определена фиксированным seed, от </w:t>
        <w:tab/>
        <w:t xml:space="preserve">которого затем псевдослучайно генерируются её коэффициенты, </w:t>
        <w:tab/>
        <w:t xml:space="preserve">либо может передаваться как часть системных параметров.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Вычисление вектора b: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открытого ключа вычисляется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    </w:t>
      </w:r>
      <w:r>
        <w:rPr>
          <w:rStyle w:val="1531"/>
          <w:rFonts w:ascii="Times New Roman" w:hAnsi="Times New Roman"/>
          <w:sz w:val="28"/>
          <w:szCs w:val="28"/>
        </w:rPr>
        <w:tab/>
      </w:r>
      <w:r>
        <w:rPr>
          <w:rStyle w:val="1531"/>
          <w:rFonts w:ascii="Times New Roman" w:hAnsi="Times New Roman"/>
          <w:sz w:val="32"/>
          <w:szCs w:val="32"/>
        </w:rPr>
        <w:t xml:space="preserve">b = A ⋅ s + e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   </w:t>
      </w:r>
      <w:r>
        <w:rPr>
          <w:rStyle w:val="1531"/>
          <w:rFonts w:ascii="Times New Roman" w:hAnsi="Times New Roman"/>
          <w:sz w:val="28"/>
          <w:szCs w:val="28"/>
        </w:rPr>
        <w:tab/>
        <w:t xml:space="preserve">Операция умножения и сложения выполняется в кольце R</w:t>
      </w:r>
      <w:r>
        <w:rPr>
          <w:rStyle w:val="1531"/>
          <w:rFonts w:ascii="Times New Roman" w:hAnsi="Times New Roman"/>
          <w:sz w:val="28"/>
          <w:szCs w:val="28"/>
          <w:vertAlign w:val="subscript"/>
        </w:rPr>
        <w:t xml:space="preserve">q</w:t>
      </w:r>
      <w:r>
        <w:rPr>
          <w:rStyle w:val="1531"/>
          <w:rFonts w:ascii="Times New Roman" w:hAnsi="Times New Roman"/>
          <w:sz w:val="28"/>
          <w:szCs w:val="28"/>
        </w:rPr>
        <w:t xml:space="preserve"> (то </w:t>
        <w:tab/>
        <w:t xml:space="preserve">есть все коэффициенты приводятся по модулю q).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Формирование ключей: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numPr>
          <w:ilvl w:val="0"/>
          <w:numId w:val="3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Открытый ключ: pk = (A, b).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0"/>
          <w:numId w:val="3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Секретный ключ: sk = s (часто в реальной реализации дополнительно сохраняют информацию для защиты от атак с адаптивным выбором сообщений или побочных каналов).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2.2 Инкапсуляция (Encaps)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531"/>
          <w:rFonts w:ascii="Times New Roman" w:hAnsi="Times New Roman"/>
          <w:b/>
          <w:bCs/>
          <w:sz w:val="28"/>
          <w:szCs w:val="28"/>
        </w:rPr>
        <w:t xml:space="preserve">Цель: Отправитель генерирует зашифрованную капсулу, которая содержит зашифрованный симметричный ключ, и отправляет её получателю.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Генерация случайного ключа и выбор шумовых многочленов: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numPr>
          <w:ilvl w:val="0"/>
          <w:numId w:val="3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Выбирается случайное сообщение m (например, бинарный вектор фиксированной длины, который потом может использоваться как симметричный ключ или служить для генерации ключа).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0"/>
          <w:numId w:val="3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Генерируются новые шумовые векторы </w:t>
      </w:r>
      <w:r>
        <w:rPr>
          <w:rStyle w:val="1531"/>
          <w:rFonts w:ascii="Times New Roman" w:hAnsi="Times New Roman"/>
          <w:sz w:val="32"/>
          <w:szCs w:val="32"/>
        </w:rPr>
        <w:t xml:space="preserve">r, e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31"/>
          <w:rFonts w:ascii="Times New Roman" w:hAnsi="Times New Roman"/>
          <w:sz w:val="28"/>
          <w:szCs w:val="28"/>
        </w:rPr>
        <w:t xml:space="preserve"> и </w:t>
      </w:r>
      <w:r>
        <w:rPr>
          <w:rStyle w:val="1531"/>
          <w:rFonts w:ascii="Times New Roman" w:hAnsi="Times New Roman"/>
          <w:sz w:val="32"/>
          <w:szCs w:val="32"/>
        </w:rPr>
        <w:t xml:space="preserve">e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​</w:t>
      </w:r>
      <w:r>
        <w:rPr>
          <w:rStyle w:val="1531"/>
          <w:rFonts w:ascii="Times New Roman" w:hAnsi="Times New Roman"/>
          <w:sz w:val="28"/>
          <w:szCs w:val="28"/>
        </w:rPr>
        <w:t xml:space="preserve"> (каждый из них — вектор из k многочленов с малыми коэффициентами).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Вычисление промежуточных значений: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numPr>
          <w:ilvl w:val="0"/>
          <w:numId w:val="3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Вычисляется </w:t>
      </w:r>
      <w:r>
        <w:rPr>
          <w:rStyle w:val="1531"/>
          <w:rFonts w:ascii="Times New Roman" w:hAnsi="Times New Roman"/>
          <w:sz w:val="32"/>
          <w:szCs w:val="32"/>
        </w:rPr>
        <w:t xml:space="preserve">u = A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31"/>
          <w:rFonts w:ascii="Times New Roman" w:hAnsi="Times New Roman"/>
          <w:sz w:val="32"/>
          <w:szCs w:val="32"/>
        </w:rPr>
        <w:t xml:space="preserve"> ⋅ r + e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31"/>
          <w:rFonts w:ascii="Times New Roman" w:hAnsi="Times New Roman"/>
          <w:sz w:val="28"/>
          <w:szCs w:val="28"/>
        </w:rPr>
        <w:t xml:space="preserve">​. Здесь </w:t>
      </w:r>
      <w:r>
        <w:rPr>
          <w:rStyle w:val="1531"/>
          <w:rFonts w:ascii="Times New Roman" w:hAnsi="Times New Roman"/>
          <w:sz w:val="32"/>
          <w:szCs w:val="32"/>
        </w:rPr>
        <w:t xml:space="preserve">A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31"/>
          <w:rFonts w:ascii="Times New Roman" w:hAnsi="Times New Roman"/>
          <w:sz w:val="32"/>
          <w:szCs w:val="32"/>
        </w:rPr>
        <w:t xml:space="preserve"> </w:t>
      </w:r>
      <w:r>
        <w:rPr>
          <w:rStyle w:val="1531"/>
          <w:rFonts w:ascii="Times New Roman" w:hAnsi="Times New Roman"/>
          <w:sz w:val="28"/>
          <w:szCs w:val="28"/>
        </w:rPr>
        <w:t xml:space="preserve">- транспонированная матрица A.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0"/>
          <w:numId w:val="3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Вычисляется </w:t>
      </w:r>
      <w:r>
        <w:rPr>
          <w:rStyle w:val="1531"/>
          <w:rFonts w:ascii="Times New Roman" w:hAnsi="Times New Roman"/>
          <w:sz w:val="32"/>
          <w:szCs w:val="32"/>
        </w:rPr>
        <w:t xml:space="preserve">v = b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31"/>
          <w:rFonts w:ascii="Times New Roman" w:hAnsi="Times New Roman"/>
          <w:sz w:val="32"/>
          <w:szCs w:val="32"/>
        </w:rPr>
        <w:t xml:space="preserve"> ⋅ r + e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​</w:t>
      </w:r>
      <w:r>
        <w:rPr>
          <w:rStyle w:val="1531"/>
          <w:rFonts w:ascii="Times New Roman" w:hAnsi="Times New Roman"/>
          <w:sz w:val="28"/>
          <w:szCs w:val="28"/>
        </w:rPr>
        <w:t xml:space="preserve">. Затем к v добавляется сообщение m с применением процедур квантования или кодирования, чтобы обеспечить корректное восстановление m при деинкапсуляции.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3. Формирование капсулы: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    </w:t>
      </w:r>
      <w:r>
        <w:rPr>
          <w:rStyle w:val="1531"/>
          <w:rFonts w:ascii="Times New Roman" w:hAnsi="Times New Roman"/>
          <w:sz w:val="28"/>
          <w:szCs w:val="28"/>
        </w:rPr>
        <w:t xml:space="preserve">Капсула c состоит из двух частей: </w:t>
      </w:r>
      <w:r>
        <w:rPr>
          <w:rStyle w:val="1531"/>
          <w:rFonts w:ascii="Times New Roman" w:hAnsi="Times New Roman"/>
          <w:sz w:val="32"/>
          <w:szCs w:val="32"/>
        </w:rPr>
        <w:t xml:space="preserve">c = (u, v)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2.3 Декапсуляция (Decaps)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Style w:val="1531"/>
          <w:rFonts w:ascii="Times New Roman" w:hAnsi="Times New Roman"/>
          <w:b/>
          <w:bCs/>
          <w:sz w:val="28"/>
          <w:szCs w:val="28"/>
        </w:rPr>
        <w:t xml:space="preserve">Цель: Получатель, обладая секретным ключом s, извлекает исходное сообщение m из капсулы </w:t>
      </w:r>
      <w:r>
        <w:rPr>
          <w:rStyle w:val="1531"/>
          <w:rFonts w:ascii="Times New Roman" w:hAnsi="Times New Roman"/>
          <w:b/>
          <w:bCs/>
          <w:sz w:val="32"/>
          <w:szCs w:val="32"/>
        </w:rPr>
        <w:t xml:space="preserve">c = (u, v)</w:t>
      </w:r>
      <w:r>
        <w:rPr>
          <w:rStyle w:val="1531"/>
          <w:rFonts w:ascii="Times New Roman" w:hAnsi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Пошаговое описание: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 xml:space="preserve">1. Вычисление промежуточного значения: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ab/>
        <w:t xml:space="preserve">Используя свой секрет s, получатель вычисляет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    </w:t>
      </w:r>
      <w:r>
        <w:rPr>
          <w:rStyle w:val="1531"/>
          <w:rFonts w:ascii="Times New Roman" w:hAnsi="Times New Roman"/>
          <w:sz w:val="28"/>
          <w:szCs w:val="28"/>
        </w:rPr>
        <w:tab/>
        <w:tab/>
      </w:r>
      <w:r>
        <w:rPr>
          <w:rStyle w:val="1531"/>
          <w:rFonts w:ascii="Times New Roman" w:hAnsi="Times New Roman"/>
          <w:sz w:val="32"/>
          <w:szCs w:val="32"/>
        </w:rPr>
        <w:t xml:space="preserve">v′ = u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T </w:t>
      </w:r>
      <w:r>
        <w:rPr>
          <w:rStyle w:val="1531"/>
          <w:rFonts w:ascii="Times New Roman" w:hAnsi="Times New Roman"/>
          <w:sz w:val="32"/>
          <w:szCs w:val="32"/>
        </w:rPr>
        <w:t xml:space="preserve">⋅ s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    </w:t>
      </w:r>
      <w:r>
        <w:rPr>
          <w:rStyle w:val="1531"/>
          <w:rFonts w:ascii="Times New Roman" w:hAnsi="Times New Roman"/>
          <w:sz w:val="28"/>
          <w:szCs w:val="28"/>
        </w:rPr>
        <w:tab/>
        <w:t xml:space="preserve">где </w:t>
      </w:r>
      <w:r>
        <w:rPr>
          <w:rStyle w:val="1531"/>
          <w:rFonts w:ascii="Times New Roman" w:hAnsi="Times New Roman"/>
          <w:sz w:val="32"/>
          <w:szCs w:val="32"/>
        </w:rPr>
        <w:t xml:space="preserve">u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31"/>
          <w:rFonts w:ascii="Times New Roman" w:hAnsi="Times New Roman"/>
          <w:sz w:val="28"/>
          <w:szCs w:val="28"/>
        </w:rPr>
        <w:t xml:space="preserve"> — транспонированное представление вектора </w:t>
      </w:r>
      <w:r>
        <w:rPr>
          <w:rStyle w:val="1531"/>
          <w:rFonts w:ascii="Times New Roman" w:hAnsi="Times New Roman"/>
          <w:sz w:val="32"/>
          <w:szCs w:val="32"/>
        </w:rPr>
        <w:t xml:space="preserve">u</w:t>
      </w:r>
      <w:r>
        <w:rPr>
          <w:rStyle w:val="1531"/>
          <w:rFonts w:ascii="Times New Roman" w:hAnsi="Times New Roman"/>
          <w:sz w:val="28"/>
          <w:szCs w:val="28"/>
        </w:rPr>
        <w:t xml:space="preserve"> (если u </w:t>
        <w:tab/>
        <w:t xml:space="preserve">представлен в виде вектора многочленов, операция сводится к </w:t>
        <w:tab/>
        <w:t xml:space="preserve">поэлементному умножению с последующим суммированием).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Извлечение сообщения: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После вычисления v′ происходит операция обратного квантования </w:t>
        <w:tab/>
        <w:t xml:space="preserve">(decoding) с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ab/>
      </w:r>
      <w:r>
        <w:rPr>
          <w:rStyle w:val="1531"/>
          <w:rFonts w:ascii="Times New Roman" w:hAnsi="Times New Roman"/>
          <w:sz w:val="32"/>
          <w:szCs w:val="32"/>
        </w:rPr>
        <w:t xml:space="preserve">  </w:t>
        <w:tab/>
        <w:t xml:space="preserve">m′ = decode(v − v′)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ab/>
      </w:r>
      <w:r>
        <w:rPr>
          <w:rStyle w:val="1531"/>
          <w:rFonts w:ascii="Times New Roman" w:hAnsi="Times New Roman"/>
          <w:sz w:val="28"/>
          <w:szCs w:val="28"/>
        </w:rPr>
        <w:t xml:space="preserve">Если ошибок не слишком много (что гарантируется корректно </w:t>
        <w:tab/>
        <w:t xml:space="preserve">выбранными параметрами распределения шума), то m′ совпадёт с </w:t>
        <w:tab/>
        <w:t xml:space="preserve">исходным m.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3. Пример работы на упрощённом варианте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иллюстрации рассмотрим упрощённый пример (с меньшими размерами параметров):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Предположения: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0"/>
          <w:numId w:val="4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n = 4 и q = 17 (для простоты примера; в реальности n = 256 и q=3329).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0"/>
          <w:numId w:val="4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k = 2.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Генерация ключей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1. Выбираем секрет s и ошибку e: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</w:t>
      </w:r>
      <w:r>
        <w:rPr>
          <w:rFonts w:ascii="Times New Roman" w:hAnsi="Times New Roman"/>
          <w:sz w:val="28"/>
          <w:szCs w:val="28"/>
        </w:rPr>
        <w:t xml:space="preserve">Например, пусть: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1"/>
          <w:numId w:val="41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 xml:space="preserve">s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31"/>
          <w:rFonts w:ascii="Times New Roman" w:hAnsi="Times New Roman"/>
          <w:sz w:val="32"/>
          <w:szCs w:val="32"/>
        </w:rPr>
        <w:t xml:space="preserve">(X) = 1 + 0X + 2X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 + 0X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numPr>
          <w:ilvl w:val="1"/>
          <w:numId w:val="41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 xml:space="preserve">s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(X) = 0 + 1X + 0X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 + 1X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       </w:t>
      </w:r>
      <w:r>
        <w:rPr>
          <w:rFonts w:ascii="Times New Roman" w:hAnsi="Times New Roman"/>
          <w:sz w:val="28"/>
          <w:szCs w:val="28"/>
        </w:rPr>
        <w:tab/>
        <w:t xml:space="preserve"> (коэффициенты выбираются из маленького множества, скажем, </w:t>
        <w:tab/>
        <w:tab/>
        <w:tab/>
        <w:t xml:space="preserve">{−2,−1,0,1,2}).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2. Матрица A:  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 xml:space="preserve">    </w:t>
      </w:r>
      <w:r>
        <w:rPr>
          <w:rStyle w:val="1531"/>
          <w:rFonts w:ascii="Times New Roman" w:hAnsi="Times New Roman"/>
          <w:sz w:val="28"/>
          <w:szCs w:val="28"/>
        </w:rPr>
        <w:t xml:space="preserve">Пусть для простоты:        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5" behindDoc="0" locked="0" layoutInCell="0" allowOverlap="1">
                <wp:simplePos x="0" y="0"/>
                <wp:positionH relativeFrom="column">
                  <wp:posOffset>3236595</wp:posOffset>
                </wp:positionH>
                <wp:positionV relativeFrom="paragraph">
                  <wp:posOffset>231140</wp:posOffset>
                </wp:positionV>
                <wp:extent cx="2171700" cy="952500"/>
                <wp:effectExtent l="0" t="0" r="0" b="0"/>
                <wp:wrapSquare wrapText="bothSides"/>
                <wp:docPr id="13" name="Image9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9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3"/>
                        <a:stretch/>
                      </pic:blipFill>
                      <pic:spPr bwMode="auto">
                        <a:xfrm>
                          <a:off x="0" y="0"/>
                          <a:ext cx="2171700" cy="952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position:absolute;z-index:15;o:allowoverlap:true;o:allowincell:false;mso-position-horizontal-relative:text;margin-left:254.85pt;mso-position-horizontal:absolute;mso-position-vertical-relative:text;margin-top:18.20pt;mso-position-vertical:absolute;width:171.00pt;height:75.00pt;mso-wrap-distance-left:0.00pt;mso-wrap-distance-top:0.00pt;mso-wrap-distance-right:0.00pt;mso-wrap-distance-bottom:0.00pt;z-index:1;" stroked="false">
                <w10:wrap type="square"/>
                <v:imagedata r:id="rId63" o:title=""/>
                <o:lock v:ext="edit" rotation="t"/>
              </v:shape>
            </w:pict>
          </mc:Fallback>
        </mc:AlternateContent>
      </w:r>
      <w:r>
        <w:rPr>
          <w:rStyle w:val="1531"/>
          <w:rFonts w:ascii="Times New Roman" w:hAnsi="Times New Roman"/>
          <w:sz w:val="28"/>
          <w:szCs w:val="28"/>
        </w:rPr>
        <w:tab/>
        <w:t xml:space="preserve">где, например,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 xml:space="preserve">a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11</w:t>
      </w:r>
      <w:r>
        <w:rPr>
          <w:rStyle w:val="1531"/>
          <w:rFonts w:ascii="Times New Roman" w:hAnsi="Times New Roman"/>
          <w:sz w:val="32"/>
          <w:szCs w:val="32"/>
        </w:rPr>
        <w:t xml:space="preserve">(X) = 3 + 5X + 0X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 + 2X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 xml:space="preserve">a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12</w:t>
      </w:r>
      <w:r>
        <w:rPr>
          <w:rStyle w:val="1531"/>
          <w:rFonts w:ascii="Times New Roman" w:hAnsi="Times New Roman"/>
          <w:sz w:val="32"/>
          <w:szCs w:val="32"/>
        </w:rPr>
        <w:t xml:space="preserve">(X) = 1 + 2X + 4X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 + 0X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 xml:space="preserve">a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21</w:t>
      </w:r>
      <w:r>
        <w:rPr>
          <w:rStyle w:val="1531"/>
          <w:rFonts w:ascii="Times New Roman" w:hAnsi="Times New Roman"/>
          <w:sz w:val="32"/>
          <w:szCs w:val="32"/>
        </w:rPr>
        <w:t xml:space="preserve">(X) = 2 + 1X + 3X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 + 3X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numPr>
          <w:ilvl w:val="0"/>
          <w:numId w:val="42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 xml:space="preserve">a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22</w:t>
      </w:r>
      <w:r>
        <w:rPr>
          <w:rStyle w:val="1531"/>
          <w:rFonts w:ascii="Times New Roman" w:hAnsi="Times New Roman"/>
          <w:sz w:val="32"/>
          <w:szCs w:val="32"/>
        </w:rPr>
        <w:t xml:space="preserve">(X) = 0 + 4X + 1X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 + 2X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3. Вычисляем b = A ⋅ s + e: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31"/>
          <w:rFonts w:ascii="Times New Roman" w:hAnsi="Times New Roman"/>
          <w:sz w:val="32"/>
          <w:szCs w:val="32"/>
          <w:lang w:val="en-US"/>
        </w:rPr>
        <w:tab/>
      </w:r>
      <w:r>
        <w:rPr>
          <w:rStyle w:val="1531"/>
          <w:rFonts w:ascii="Times New Roman" w:hAnsi="Times New Roman"/>
          <w:sz w:val="28"/>
          <w:szCs w:val="28"/>
          <w:lang w:val="en-US"/>
        </w:rPr>
        <w:t xml:space="preserve">Пусть шум e также состоит из двух многочленов с малыми </w:t>
        <w:tab/>
        <w:t xml:space="preserve">коэффициентами, например: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ab/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80"/>
        <w:numPr>
          <w:ilvl w:val="1"/>
          <w:numId w:val="43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 xml:space="preserve">e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31"/>
          <w:rFonts w:ascii="Times New Roman" w:hAnsi="Times New Roman"/>
          <w:sz w:val="32"/>
          <w:szCs w:val="32"/>
        </w:rPr>
        <w:t xml:space="preserve">(X) = 1 + 0X + (-1)X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 </w:t>
      </w:r>
      <w:r>
        <w:rPr>
          <w:rStyle w:val="1531"/>
          <w:rFonts w:ascii="Times New Roman" w:hAnsi="Times New Roman"/>
          <w:sz w:val="32"/>
          <w:szCs w:val="32"/>
        </w:rPr>
        <w:t xml:space="preserve">+ 0X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numPr>
          <w:ilvl w:val="1"/>
          <w:numId w:val="43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  <w:sectPr>
          <w:headerReference w:type="default" r:id="rId24"/>
          <w:headerReference w:type="first" r:id="rId25"/>
          <w:footerReference w:type="default" r:id="rId47"/>
          <w:footerReference w:type="first" r:id="rId48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Style w:val="1531"/>
          <w:rFonts w:ascii="Times New Roman" w:hAnsi="Times New Roman"/>
          <w:sz w:val="32"/>
          <w:szCs w:val="32"/>
        </w:rPr>
        <w:t xml:space="preserve">e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(X) = 0 + 1X + 0X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 </w:t>
      </w:r>
      <w:r>
        <w:rPr>
          <w:rStyle w:val="1531"/>
          <w:rFonts w:ascii="Times New Roman" w:hAnsi="Times New Roman"/>
          <w:sz w:val="32"/>
          <w:szCs w:val="32"/>
        </w:rPr>
        <w:t xml:space="preserve">+ (-1)X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3</w:t>
      </w:r>
      <w:r>
        <w:br w:type="page" w:clear="all"/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    </w:t>
      </w:r>
      <w:r>
        <w:rPr>
          <w:rStyle w:val="1531"/>
          <w:rFonts w:ascii="Times New Roman" w:hAnsi="Times New Roman"/>
          <w:sz w:val="28"/>
          <w:szCs w:val="28"/>
        </w:rPr>
        <w:t xml:space="preserve">Для первого элемента </w:t>
      </w:r>
      <w:r>
        <w:rPr>
          <w:rStyle w:val="1531"/>
          <w:rFonts w:ascii="Times New Roman" w:hAnsi="Times New Roman"/>
          <w:sz w:val="32"/>
          <w:szCs w:val="32"/>
        </w:rPr>
        <w:t xml:space="preserve">b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31"/>
          <w:rFonts w:ascii="Times New Roman" w:hAnsi="Times New Roman"/>
          <w:sz w:val="32"/>
          <w:szCs w:val="32"/>
        </w:rPr>
        <w:t xml:space="preserve">(X):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0"/>
          <w:numId w:val="44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Вычисляем</w:t>
      </w:r>
      <w:r>
        <w:rPr>
          <w:rStyle w:val="1531"/>
          <w:rFonts w:ascii="Times New Roman" w:hAnsi="Times New Roman"/>
          <w:sz w:val="32"/>
          <w:szCs w:val="32"/>
        </w:rPr>
        <w:t xml:space="preserve"> a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11</w:t>
      </w:r>
      <w:r>
        <w:rPr>
          <w:rStyle w:val="1531"/>
          <w:rFonts w:ascii="Times New Roman" w:hAnsi="Times New Roman"/>
          <w:sz w:val="32"/>
          <w:szCs w:val="32"/>
        </w:rPr>
        <w:t xml:space="preserve"> * s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31"/>
          <w:rFonts w:ascii="Times New Roman" w:hAnsi="Times New Roman"/>
          <w:sz w:val="32"/>
          <w:szCs w:val="32"/>
        </w:rPr>
        <w:t xml:space="preserve">(X) и a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12</w:t>
      </w:r>
      <w:r>
        <w:rPr>
          <w:rStyle w:val="1531"/>
          <w:rFonts w:ascii="Times New Roman" w:hAnsi="Times New Roman"/>
          <w:sz w:val="32"/>
          <w:szCs w:val="32"/>
        </w:rPr>
        <w:t xml:space="preserve"> * s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(X) </w:t>
      </w:r>
      <w:r>
        <w:rPr>
          <w:rStyle w:val="1531"/>
          <w:rFonts w:ascii="Times New Roman" w:hAnsi="Times New Roman"/>
          <w:sz w:val="28"/>
          <w:szCs w:val="28"/>
        </w:rPr>
        <w:t xml:space="preserve">по модулю 17 с учётом свёртки по </w:t>
      </w:r>
      <w:r>
        <w:rPr>
          <w:rStyle w:val="1531"/>
          <w:rFonts w:ascii="Times New Roman" w:hAnsi="Times New Roman"/>
          <w:sz w:val="32"/>
          <w:szCs w:val="32"/>
        </w:rPr>
        <w:t xml:space="preserve">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4</w:t>
      </w:r>
      <w:r>
        <w:rPr>
          <w:rStyle w:val="1531"/>
          <w:rFonts w:ascii="Times New Roman" w:hAnsi="Times New Roman"/>
          <w:sz w:val="32"/>
          <w:szCs w:val="32"/>
        </w:rPr>
        <w:t xml:space="preserve"> + 1.  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ab/>
      </w:r>
      <w:r>
        <w:rPr>
          <w:rStyle w:val="1531"/>
          <w:rFonts w:ascii="Times New Roman" w:hAnsi="Times New Roman"/>
          <w:sz w:val="28"/>
          <w:szCs w:val="28"/>
        </w:rPr>
        <w:t xml:space="preserve">Аналогично для</w:t>
      </w:r>
      <w:r>
        <w:rPr>
          <w:rStyle w:val="1531"/>
          <w:rFonts w:ascii="Times New Roman" w:hAnsi="Times New Roman"/>
          <w:sz w:val="32"/>
          <w:szCs w:val="32"/>
        </w:rPr>
        <w:t xml:space="preserve"> b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(X).  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ab/>
      </w:r>
      <w:r>
        <w:rPr>
          <w:rStyle w:val="1531"/>
          <w:rFonts w:ascii="Times New Roman" w:hAnsi="Times New Roman"/>
          <w:sz w:val="28"/>
          <w:szCs w:val="28"/>
        </w:rPr>
        <w:t xml:space="preserve">(Подробные вычисления выполняются по правилам умножения </w:t>
        <w:tab/>
        <w:t xml:space="preserve">многочленов в кольце</w:t>
      </w:r>
      <w:r>
        <w:rPr>
          <w:rStyle w:val="1531"/>
          <w:rFonts w:ascii="Times New Roman" w:hAnsi="Times New Roman"/>
          <w:sz w:val="32"/>
          <w:szCs w:val="32"/>
        </w:rPr>
        <w:t xml:space="preserve"> R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q</w:t>
      </w:r>
      <w:r>
        <w:rPr>
          <w:rStyle w:val="1531"/>
          <w:rFonts w:ascii="Times New Roman" w:hAnsi="Times New Roman"/>
          <w:sz w:val="32"/>
          <w:szCs w:val="32"/>
        </w:rPr>
        <w:t xml:space="preserve">.</w:t>
      </w:r>
      <w:r>
        <w:rPr>
          <w:rStyle w:val="1531"/>
          <w:rFonts w:ascii="Times New Roman" w:hAnsi="Times New Roman"/>
          <w:sz w:val="28"/>
          <w:szCs w:val="28"/>
        </w:rPr>
        <w:t xml:space="preserve">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4. Получаем открытый ключ: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    </w:t>
      </w:r>
      <w:r>
        <w:rPr>
          <w:rFonts w:ascii="Times New Roman" w:hAnsi="Times New Roman"/>
          <w:sz w:val="32"/>
          <w:szCs w:val="32"/>
        </w:rPr>
        <w:t xml:space="preserve">pk = (A, b).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Инкапсуляция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Предположим, отправитель выбирает сообщение m (например, 4</w:t>
        <w:noBreakHyphen/>
        <w:t xml:space="preserve">битное представление, закодированное в многочлене).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0"/>
          <w:numId w:val="45"/>
        </w:numPr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 xml:space="preserve">m </w:t>
      </w:r>
      <w:r>
        <w:rPr>
          <w:rStyle w:val="1531"/>
          <w:rFonts w:ascii="Times New Roman" w:hAnsi="Times New Roman"/>
          <w:sz w:val="28"/>
          <w:szCs w:val="28"/>
        </w:rPr>
        <w:t xml:space="preserve">после кодирования даёт многочлен</w:t>
      </w:r>
      <w:r>
        <w:rPr>
          <w:rStyle w:val="1531"/>
          <w:rFonts w:ascii="Times New Roman" w:hAnsi="Times New Roman"/>
          <w:sz w:val="32"/>
          <w:szCs w:val="32"/>
        </w:rPr>
        <w:t xml:space="preserve"> m(X) = 1 + 0X + 1X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+ 0X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3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Отправитель генерирует шумовые многочлены</w:t>
      </w:r>
      <w:r>
        <w:rPr>
          <w:rStyle w:val="1531"/>
          <w:rFonts w:ascii="Times New Roman" w:hAnsi="Times New Roman"/>
          <w:sz w:val="32"/>
          <w:szCs w:val="32"/>
        </w:rPr>
        <w:t xml:space="preserve"> r, e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31"/>
          <w:rFonts w:ascii="Times New Roman" w:hAnsi="Times New Roman"/>
          <w:sz w:val="32"/>
          <w:szCs w:val="32"/>
        </w:rPr>
        <w:t xml:space="preserve"> </w:t>
      </w:r>
      <w:r>
        <w:rPr>
          <w:rStyle w:val="1531"/>
          <w:rFonts w:ascii="Times New Roman" w:hAnsi="Times New Roman"/>
          <w:sz w:val="28"/>
          <w:szCs w:val="28"/>
        </w:rPr>
        <w:t xml:space="preserve">(вектор длины 2)</w:t>
      </w:r>
      <w:r>
        <w:rPr>
          <w:rStyle w:val="1531"/>
          <w:rFonts w:ascii="Times New Roman" w:hAnsi="Times New Roman"/>
          <w:sz w:val="32"/>
          <w:szCs w:val="32"/>
        </w:rPr>
        <w:t xml:space="preserve"> </w:t>
      </w:r>
      <w:r>
        <w:rPr>
          <w:rStyle w:val="1531"/>
          <w:rFonts w:ascii="Times New Roman" w:hAnsi="Times New Roman"/>
          <w:sz w:val="28"/>
          <w:szCs w:val="28"/>
        </w:rPr>
        <w:t xml:space="preserve">и</w:t>
      </w:r>
      <w:r>
        <w:rPr>
          <w:rStyle w:val="1531"/>
          <w:rFonts w:ascii="Times New Roman" w:hAnsi="Times New Roman"/>
          <w:sz w:val="32"/>
          <w:szCs w:val="32"/>
        </w:rPr>
        <w:t xml:space="preserve"> e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 </w:t>
      </w:r>
      <w:r>
        <w:rPr>
          <w:rStyle w:val="1531"/>
          <w:rFonts w:ascii="Times New Roman" w:hAnsi="Times New Roman"/>
          <w:sz w:val="28"/>
          <w:szCs w:val="28"/>
        </w:rPr>
        <w:t xml:space="preserve">(один многочлен). Затем: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 xml:space="preserve">1. Вычисляет u = A</w:t>
      </w:r>
      <w:r>
        <w:rPr>
          <w:rStyle w:val="1531"/>
          <w:rFonts w:ascii="Times New Roman" w:hAnsi="Times New Roman"/>
          <w:sz w:val="32"/>
          <w:szCs w:val="32"/>
          <w:vertAlign w:val="superscript"/>
        </w:rPr>
        <w:t xml:space="preserve">T</w:t>
      </w:r>
      <w:r>
        <w:rPr>
          <w:rStyle w:val="1531"/>
          <w:rFonts w:ascii="Times New Roman" w:hAnsi="Times New Roman"/>
          <w:sz w:val="32"/>
          <w:szCs w:val="32"/>
        </w:rPr>
        <w:t xml:space="preserve"> * r + e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  <w:vertAlign w:val="subscript"/>
        </w:rPr>
      </w:pPr>
      <w:r>
        <w:rPr>
          <w:rStyle w:val="1531"/>
          <w:rFonts w:ascii="Times New Roman" w:hAnsi="Times New Roman"/>
          <w:sz w:val="32"/>
          <w:szCs w:val="32"/>
          <w:vertAlign w:val="subscript"/>
        </w:rPr>
        <w:tab/>
      </w:r>
      <w:r>
        <w:rPr>
          <w:rStyle w:val="1531"/>
          <w:rFonts w:ascii="Times New Roman" w:hAnsi="Times New Roman"/>
          <w:position w:val="0"/>
          <w:sz w:val="32"/>
          <w:szCs w:val="32"/>
          <w:vertAlign w:val="baseline"/>
        </w:rPr>
        <w:t xml:space="preserve">Если r = (r1(X), r2(X)), то</w:t>
      </w:r>
      <w:r>
        <w:rPr>
          <w:rFonts w:ascii="Times New Roman" w:hAnsi="Times New Roman"/>
          <w:sz w:val="32"/>
          <w:szCs w:val="32"/>
          <w:vertAlign w:val="subscript"/>
        </w:rPr>
      </w:r>
      <w:r>
        <w:rPr>
          <w:rFonts w:ascii="Times New Roman" w:hAnsi="Times New Roman"/>
          <w:sz w:val="32"/>
          <w:szCs w:val="32"/>
          <w:vertAlign w:val="subscript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ab/>
        <w:tab/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u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 = a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11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 + a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21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 + e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1,1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31"/>
          <w:rFonts w:ascii="Times New Roman" w:hAnsi="Times New Roman"/>
          <w:sz w:val="32"/>
          <w:szCs w:val="32"/>
          <w:lang w:val="en-US"/>
        </w:rPr>
        <w:tab/>
        <w:t xml:space="preserve">и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31"/>
          <w:rFonts w:ascii="Times New Roman" w:hAnsi="Times New Roman"/>
          <w:sz w:val="32"/>
          <w:szCs w:val="32"/>
          <w:lang w:val="en-US"/>
        </w:rPr>
        <w:tab/>
        <w:tab/>
        <w:t xml:space="preserve">u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 = a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12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 + a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22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 * r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 + e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1,2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2. Вычисляет v = b</w:t>
      </w:r>
      <w:r>
        <w:rPr>
          <w:rStyle w:val="1531"/>
          <w:rFonts w:ascii="Times New Roman" w:hAnsi="Times New Roman"/>
          <w:sz w:val="32"/>
          <w:szCs w:val="32"/>
          <w:vertAlign w:val="superscript"/>
          <w:lang w:val="en-US"/>
        </w:rPr>
        <w:t xml:space="preserve">T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 * r + e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 + encode(m).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31"/>
          <w:rFonts w:ascii="Times New Roman" w:hAnsi="Times New Roman"/>
          <w:sz w:val="32"/>
          <w:szCs w:val="32"/>
          <w:lang w:val="en-US"/>
        </w:rPr>
        <w:tab/>
      </w:r>
      <w:r>
        <w:rPr>
          <w:rStyle w:val="1531"/>
          <w:rFonts w:ascii="Times New Roman" w:hAnsi="Times New Roman"/>
          <w:sz w:val="28"/>
          <w:szCs w:val="28"/>
          <w:lang w:val="en-US"/>
        </w:rPr>
        <w:t xml:space="preserve">Например,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ab/>
        <w:tab/>
        <w:t xml:space="preserve">v(X) = b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31"/>
          <w:rFonts w:ascii="Times New Roman" w:hAnsi="Times New Roman"/>
          <w:sz w:val="32"/>
          <w:szCs w:val="32"/>
        </w:rPr>
        <w:t xml:space="preserve">(X) * r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31"/>
          <w:rFonts w:ascii="Times New Roman" w:hAnsi="Times New Roman"/>
          <w:sz w:val="32"/>
          <w:szCs w:val="32"/>
        </w:rPr>
        <w:t xml:space="preserve">(X) + b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(X) * r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 + e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(X) + encode(m(X))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Style w:val="1531"/>
          <w:rFonts w:ascii="Times New Roman" w:hAnsi="Times New Roman"/>
          <w:sz w:val="32"/>
          <w:szCs w:val="32"/>
        </w:rPr>
        <w:t xml:space="preserve">Капсула c = (u, v) </w:t>
      </w:r>
      <w:r>
        <w:rPr>
          <w:rStyle w:val="1531"/>
          <w:rFonts w:ascii="Times New Roman" w:hAnsi="Times New Roman"/>
          <w:sz w:val="28"/>
          <w:szCs w:val="28"/>
        </w:rPr>
        <w:t xml:space="preserve">отправляется получателю.</w:t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Декапсуляция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Получатель, зная секрет</w:t>
      </w:r>
      <w:r>
        <w:rPr>
          <w:rStyle w:val="1531"/>
          <w:rFonts w:ascii="Times New Roman" w:hAnsi="Times New Roman"/>
          <w:sz w:val="32"/>
          <w:szCs w:val="32"/>
        </w:rPr>
        <w:t xml:space="preserve"> s = (s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1</w:t>
      </w:r>
      <w:r>
        <w:rPr>
          <w:rStyle w:val="1531"/>
          <w:rFonts w:ascii="Times New Roman" w:hAnsi="Times New Roman"/>
          <w:sz w:val="32"/>
          <w:szCs w:val="32"/>
        </w:rPr>
        <w:t xml:space="preserve">, s</w:t>
      </w:r>
      <w:r>
        <w:rPr>
          <w:rStyle w:val="1531"/>
          <w:rFonts w:ascii="Times New Roman" w:hAnsi="Times New Roman"/>
          <w:sz w:val="32"/>
          <w:szCs w:val="32"/>
          <w:vertAlign w:val="subscript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</w:rPr>
        <w:t xml:space="preserve">) </w:t>
      </w:r>
      <w:r>
        <w:rPr>
          <w:rStyle w:val="1531"/>
          <w:rFonts w:ascii="Times New Roman" w:hAnsi="Times New Roman"/>
          <w:sz w:val="28"/>
          <w:szCs w:val="28"/>
        </w:rPr>
        <w:t xml:space="preserve">выполняет следующие шаги: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1. Вычисляет v′ = u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 * s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1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 + u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 * s</w:t>
      </w:r>
      <w:r>
        <w:rPr>
          <w:rStyle w:val="1531"/>
          <w:rFonts w:ascii="Times New Roman" w:hAnsi="Times New Roman"/>
          <w:sz w:val="32"/>
          <w:szCs w:val="32"/>
          <w:vertAlign w:val="subscript"/>
          <w:lang w:val="en-US"/>
        </w:rPr>
        <w:t xml:space="preserve">2</w:t>
      </w:r>
      <w:r>
        <w:rPr>
          <w:rStyle w:val="1531"/>
          <w:rFonts w:ascii="Times New Roman" w:hAnsi="Times New Roman"/>
          <w:sz w:val="32"/>
          <w:szCs w:val="32"/>
          <w:lang w:val="en-US"/>
        </w:rPr>
        <w:t xml:space="preserve">(X)</w:t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  <w:r>
        <w:rPr>
          <w:rFonts w:ascii="Times New Roman" w:hAnsi="Times New Roman"/>
          <w:sz w:val="32"/>
          <w:szCs w:val="32"/>
          <w:lang w:val="en-US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Вычисляет разность </w:t>
      </w:r>
      <w:r>
        <w:rPr>
          <w:rStyle w:val="1531"/>
          <w:rFonts w:ascii="Times New Roman" w:hAnsi="Times New Roman"/>
          <w:sz w:val="32"/>
          <w:szCs w:val="32"/>
        </w:rPr>
        <w:t xml:space="preserve">v(X) — v′(X)</w:t>
      </w:r>
      <w:r>
        <w:rPr>
          <w:rStyle w:val="1531"/>
          <w:rFonts w:ascii="Times New Roman" w:hAnsi="Times New Roman"/>
          <w:sz w:val="28"/>
          <w:szCs w:val="28"/>
        </w:rPr>
        <w:t xml:space="preserve">, которая должна приблизительно равняться </w:t>
      </w:r>
      <w:r>
        <w:rPr>
          <w:rStyle w:val="1531"/>
          <w:rFonts w:ascii="Times New Roman" w:hAnsi="Times New Roman"/>
          <w:sz w:val="32"/>
          <w:szCs w:val="32"/>
        </w:rPr>
        <w:t xml:space="preserve">encode(m(X))</w:t>
      </w:r>
      <w:r>
        <w:rPr>
          <w:rStyle w:val="1531"/>
          <w:rFonts w:ascii="Times New Roman" w:hAnsi="Times New Roman"/>
          <w:sz w:val="28"/>
          <w:szCs w:val="28"/>
        </w:rPr>
        <w:t xml:space="preserve"> (так как шумы, внесённые на этапах, малы).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Применяет функцию декодирования </w:t>
      </w:r>
      <w:r>
        <w:rPr>
          <w:rStyle w:val="1531"/>
          <w:rFonts w:ascii="Times New Roman" w:hAnsi="Times New Roman"/>
          <w:sz w:val="32"/>
          <w:szCs w:val="32"/>
        </w:rPr>
        <w:t xml:space="preserve">decode(⋅)</w:t>
      </w:r>
      <w:r>
        <w:rPr>
          <w:rStyle w:val="1531"/>
          <w:rFonts w:ascii="Times New Roman" w:hAnsi="Times New Roman"/>
          <w:sz w:val="28"/>
          <w:szCs w:val="28"/>
        </w:rPr>
        <w:t xml:space="preserve">, чтобы восстановить исходное сообщение </w:t>
      </w:r>
      <w:r>
        <w:rPr>
          <w:rStyle w:val="1531"/>
          <w:rFonts w:ascii="Times New Roman" w:hAnsi="Times New Roman"/>
          <w:sz w:val="32"/>
          <w:szCs w:val="32"/>
        </w:rPr>
        <w:t xml:space="preserve">m</w:t>
      </w:r>
      <w:r>
        <w:rPr>
          <w:rStyle w:val="1531"/>
          <w:rFonts w:ascii="Times New Roman" w:hAnsi="Times New Roman"/>
          <w:sz w:val="28"/>
          <w:szCs w:val="28"/>
        </w:rPr>
        <w:t xml:space="preserve">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параметры и распределения шума выбраны корректно, вероятность ошибки декодирования очень мала.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4. Заключительные замечания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Кодирование и декодирование: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ab/>
        <w:t xml:space="preserve">Для того чтобы сообщение m было ко</w:t>
      </w:r>
      <w:r>
        <w:rPr>
          <w:rStyle w:val="1531"/>
          <w:rFonts w:ascii="Times New Roman" w:hAnsi="Times New Roman"/>
          <w:sz w:val="28"/>
          <w:szCs w:val="28"/>
        </w:rPr>
        <w:t xml:space="preserve">рректно восстановлено, Kyber </w:t>
        <w:tab/>
        <w:t xml:space="preserve">применяет процедуры квантования. Часть коэффициентов многочлена  </w:t>
        <w:tab/>
        <w:t xml:space="preserve">делят на фиксированный делитель и сравнивают с пороговыми </w:t>
        <w:tab/>
        <w:t xml:space="preserve">значениями для определения битов m. Эти процедуры могут быть </w:t>
        <w:tab/>
        <w:t xml:space="preserve">довольно детализированы в спецификации.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31"/>
          <w:rFonts w:ascii="Times New Roman" w:hAnsi="Times New Roman"/>
          <w:b/>
          <w:bCs/>
          <w:sz w:val="32"/>
          <w:szCs w:val="32"/>
        </w:rPr>
        <w:t xml:space="preserve">Оптимизации: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ab/>
        <w:t xml:space="preserve">Реальные реализации Kyber используют оптимизированные алгоритмы </w:t>
        <w:tab/>
        <w:t xml:space="preserve">для умножения многочленов (например, с использованием Number </w:t>
        <w:tab/>
        <w:t xml:space="preserve">Theoretic Transform, NTT) для повышения производительности.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31"/>
          <w:rFonts w:ascii="Times New Roman" w:hAnsi="Times New Roman"/>
          <w:b/>
          <w:bCs/>
          <w:sz w:val="32"/>
          <w:szCs w:val="32"/>
        </w:rPr>
        <w:t xml:space="preserve">Безопасность: 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ab/>
        <w:t xml:space="preserve">Защита основана на сложности задачи MLWE. Даже при наличии </w:t>
        <w:tab/>
        <w:t xml:space="preserve">квантовых компьютеров, эффективное решение этой задачи остаётся </w:t>
        <w:tab/>
        <w:t xml:space="preserve">маловероятным при корректном выборе параметров.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1490"/>
        <w:pBdr/>
        <w:shd w:val="nil" w:color="auto"/>
        <w:spacing/>
        <w:ind/>
        <w:rPr>
          <w:rFonts w:ascii="Times New Roman" w:hAnsi="Times New Roman"/>
          <w:sz w:val="32"/>
          <w:szCs w:val="32"/>
        </w:rPr>
        <w:sectPr>
          <w:headerReference w:type="default" r:id="rId26"/>
          <w:headerReference w:type="first" r:id="rId27"/>
          <w:footerReference w:type="default" r:id="rId49"/>
          <w:footerReference w:type="first" r:id="rId50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/>
          <w:sz w:val="32"/>
          <w:szCs w:val="32"/>
        </w:rPr>
      </w:r>
      <w:r>
        <w:br w:type="page" w:clear="all"/>
      </w:r>
      <w:r>
        <w:rPr>
          <w:rFonts w:ascii="Times New Roman" w:hAnsi="Times New Roman"/>
          <w:sz w:val="32"/>
          <w:szCs w:val="32"/>
        </w:rPr>
      </w:r>
      <w:r>
        <w:rPr>
          <w:rFonts w:ascii="Times New Roman" w:hAnsi="Times New Roman"/>
          <w:sz w:val="32"/>
          <w:szCs w:val="32"/>
        </w:rPr>
      </w:r>
    </w:p>
    <w:p>
      <w:pPr>
        <w:pStyle w:val="2080"/>
        <w:pBdr/>
        <w:spacing/>
        <w:ind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Style w:val="1531"/>
          <w:rFonts w:ascii="Times New Roman" w:hAnsi="Times New Roman"/>
          <w:b/>
          <w:bCs/>
          <w:sz w:val="32"/>
          <w:szCs w:val="32"/>
        </w:rPr>
        <w:t xml:space="preserve">9. Выбор инструментов для разработки проекта</w:t>
      </w:r>
      <w:r>
        <w:rPr>
          <w:rFonts w:ascii="Times New Roman" w:hAnsi="Times New Roman"/>
          <w:b/>
          <w:bCs/>
          <w:sz w:val="32"/>
          <w:szCs w:val="32"/>
        </w:rPr>
      </w: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2080"/>
        <w:pBdr/>
        <w:spacing/>
        <w:ind/>
        <w:jc w:val="both"/>
        <w:rPr/>
      </w:pPr>
      <w:r/>
      <w:r/>
    </w:p>
    <w:p>
      <w:pPr>
        <w:pStyle w:val="2080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Язык программирование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1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Python 3.12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2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Причины выбора: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Быстрая разработка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Богатая экосистема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Сообщество и документация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1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C++ (планируется)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2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Цели перехода: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Увеличение производительности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Управление памятью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3"/>
          <w:numId w:val="47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Интеграция с аппаратным обеспечением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Библиотеки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1"/>
          <w:numId w:val="4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</w:rPr>
        <w:t xml:space="preserve">NumPy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1"/>
          <w:numId w:val="4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Style w:val="1531"/>
          <w:rFonts w:ascii="Times New Roman" w:hAnsi="Times New Roman"/>
          <w:sz w:val="28"/>
          <w:szCs w:val="28"/>
          <w:lang w:val="en-US"/>
        </w:rPr>
        <w:t xml:space="preserve">SymPy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1"/>
          <w:numId w:val="48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Инструменты разработки: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1"/>
          <w:numId w:val="4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IDE - PyCharm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1"/>
          <w:numId w:val="49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Система контроля версий — Git + GitHub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Инфраструктура и окружение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1"/>
          <w:numId w:val="5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Виртуальное окружение venv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1"/>
          <w:numId w:val="50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Мониторинг производительности — cProfile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0"/>
          <w:numId w:val="46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Критерии отбора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1"/>
          <w:numId w:val="5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Скорость разработки и производительность: Python для создания прототипа, C++ для финальной версии.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numPr>
          <w:ilvl w:val="1"/>
          <w:numId w:val="51"/>
        </w:numPr>
        <w:pBdr/>
        <w:spacing/>
        <w:ind/>
        <w:jc w:val="both"/>
        <w:rPr>
          <w:rFonts w:ascii="Times New Roman" w:hAnsi="Times New Roman"/>
          <w:sz w:val="28"/>
          <w:szCs w:val="28"/>
        </w:rPr>
        <w:sectPr>
          <w:headerReference w:type="default" r:id="rId28"/>
          <w:headerReference w:type="first" r:id="rId29"/>
          <w:footerReference w:type="default" r:id="rId51"/>
          <w:footerReference w:type="first" r:id="rId52"/>
          <w:footnotePr/>
          <w:endnotePr/>
          <w:type w:val="nextPage"/>
          <w:pgSz w:h="16838" w:orient="portrait" w:w="11906"/>
          <w:pgMar w:top="1134" w:right="851" w:bottom="1134" w:left="1701" w:header="720" w:footer="709" w:gutter="0"/>
          <w:cols w:num="1" w:sep="0" w:space="1701" w:equalWidth="1"/>
        </w:sectPr>
      </w:pPr>
      <w:r>
        <w:rPr>
          <w:rFonts w:ascii="Times New Roman" w:hAnsi="Times New Roman"/>
          <w:sz w:val="28"/>
          <w:szCs w:val="28"/>
        </w:rPr>
        <w:t xml:space="preserve">Совместимость: использование Pybind11 обеспечит плавный переход между языками</w:t>
      </w:r>
      <w: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pP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10. Создание прот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ок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ола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</w:p>
    <w:p>
      <w:pPr>
        <w:pStyle w:val="2080"/>
        <w:pBdr/>
        <w:spacing/>
        <w:ind/>
        <w:jc w:val="left"/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  <w:t xml:space="preserve">LWR и LWE — два тесно связанных криптографических предположения, но LWR предлагает ряд улучшений в эффективности и практичности. Вот основные преимущества протоколов на LWR: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highlight w:val="none"/>
        </w:rPr>
      </w:r>
      <w:r/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2080"/>
        <w:numPr>
          <w:ilvl w:val="0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Проще в работе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r>
    </w:p>
    <w:p>
      <w:pPr>
        <w:pStyle w:val="2080"/>
        <w:numPr>
          <w:ilvl w:val="1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LWE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генерируется шум, а 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LWR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используется округление. Это ускоряет вычисления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numPr>
          <w:ilvl w:val="0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Меньше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‘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лишних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’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 данных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numPr>
          <w:ilvl w:val="1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LWR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сжимает информацию за счёт округления. Это экономит память и трафик, что важно для микропроцессоров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numPr>
          <w:ilvl w:val="0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Стабильность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numPr>
          <w:ilvl w:val="1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LWE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шум может накапливать и ломать алгоритм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numPr>
          <w:ilvl w:val="0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Безопасней против некоторых атак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numPr>
          <w:ilvl w:val="1"/>
          <w:numId w:val="62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Некоторые атаки, например анализ шума, не работают против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LWR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из за детерминированного округления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highlight w:val="none"/>
          <w:lang w:val="ru-RU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pBdr/>
        <w:spacing/>
        <w:ind w:firstLine="0" w:left="709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Разработка криптографического протокола включала в себя несколько ключевых этапов: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numPr>
          <w:ilvl w:val="0"/>
          <w:numId w:val="63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Выбор параметров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numPr>
          <w:ilvl w:val="0"/>
          <w:numId w:val="63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Построение механизмов округления и восстановления ключа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numPr>
          <w:ilvl w:val="0"/>
          <w:numId w:val="63"/>
        </w:numPr>
        <w:pBdr/>
        <w:spacing/>
        <w:ind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Тестирование корректности работы схемы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pBdr/>
        <w:spacing/>
        <w:ind w:firstLine="0" w:left="709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Основой послужили принципы постквантовой криптографии, в частности, механизмы, используемые в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Saber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Главная идея – оптимизация вычислений для применения 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en-US"/>
        </w:rPr>
        <w:t xml:space="preserve">NNT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  <w:t xml:space="preserve">.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  <w:t xml:space="preserve">Формирование ключей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Генерация ключей в протоколе осуществляется следующим образом: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Открытый ключ – многочлен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  <w:t xml:space="preserve">A,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ru-RU"/>
        </w:rPr>
        <w:t xml:space="preserve">выбранный случайно из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lang w:val="en-US"/>
        </w:rPr>
      </w:r>
      <m:oMath>
        <m:f>
          <m:fPr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Z</m:t>
            </m:r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subscript"/>
                <w:lang w:val="en-US"/>
              </w:rPr>
              <m:rPr>
                <m:sty m:val="i"/>
              </m:rPr>
              <m:t>q[x]</m:t>
            </m:r>
          </m:num>
          <m:den>
            <m:sSup>
              <m:sSupPr>
                <m:ctrlPr>
                  <w:rPr>
                    <w:rFonts w:hint="default" w:ascii="Cambria Math" w:hAnsi="Cambria Math" w:eastAsia="Cambria Math" w:cs="Cambria Math"/>
                    <w:b w:val="0"/>
                    <w:bCs w:val="0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n</m:t>
                </m:r>
              </m:sup>
            </m:s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 + 1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Секретный ключ – многочлен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, выбираемый из ограниченного множества например,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{0, 1}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Секретный ключ используется для вычисления зашифрованного сообщения и его последующей расшифровки.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Механизм округления и восстановления ключа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В основе схемы лежит округление значений, которое позволяет корректно восстанавливать общий ключ у обеих сторон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Для этого: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numPr>
          <w:ilvl w:val="0"/>
          <w:numId w:val="64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В процессе шифрования данные масштабируются и округляются по формуле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[x / d] mod p,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где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d = q / 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numPr>
          <w:ilvl w:val="0"/>
          <w:numId w:val="64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На стороне расшифровки применяется механизм коррек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ции ошибок, позволяющий компенсировать отклонения, вызванными округлением</w:t>
      </w:r>
      <w:r/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Операции с многочленами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Протокол использует операции умножения многочленов по модулю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 + 1.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В текущей реализации применяется наивный метод умножения, который, </w:t>
        <w:br/>
        <w:t xml:space="preserve">несмотря на корректность, требует оптимизации.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Например можно использовать быстрое преобразование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Фурье (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NTT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), что позволит работать с большими числами без значительной задержки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:vertAlign w:val="baseline"/>
          <w:lang w:val="ru-RU"/>
        </w:rPr>
        <w:t xml:space="preserve">Математическая запись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:highlight w:val="none"/>
          <w:vertAlign w:val="baseli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Параметры системы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q = 2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  <w:t xml:space="preserve">7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 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модуль для арифметики в кольце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 = 2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  <w:t xml:space="preserve">3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 – новая точность после округления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n = 2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  <w:t xml:space="preserve">4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 – степень полиномов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d = q / p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+ 1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= 2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  <w:t xml:space="preserve">4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+ 1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–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фактор деления для округления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Сейчас выбраны маленькие коэффициенты для прототипа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Работа с многочленами в кольце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Мы работает в кольце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highlight w:val="none"/>
            <w:vertAlign w:val="baseline"/>
            <w:lang w:val="en-US"/>
          </w:rPr>
          <m:rPr>
            <m:sty m:val="i"/>
          </m:rPr>
          <m:t>R = </m:t>
        </m:r>
        <m:f>
          <m:fPr>
            <m:ctrlPr>
              <w:rPr>
                <w:rFonts w:hint="default" w:ascii="Cambria Math" w:hAnsi="Cambria Math" w:eastAsia="Cambria Math" w:cs="Cambria Math"/>
                <w:i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Z</m:t>
            </m:r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subscript"/>
                <w:lang w:val="en-US"/>
              </w:rPr>
              <m:rPr>
                <m:sty m:val="i"/>
              </m:rPr>
              <m:t>q</m:t>
            </m:r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[x]</m:t>
            </m:r>
          </m:num>
          <m:den>
            <m:sSup>
              <m:sSupPr>
                <m:ctrlPr>
                  <w:rPr>
                    <w:rFonts w:hint="default"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n</m:t>
                </m:r>
              </m:sup>
            </m:s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 + 1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То есть с многочленами вида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a(x) = </w:t>
      </w:r>
      <m:oMath>
        <m:nary>
          <m:naryPr>
            <m:chr m:val="∑"/>
            <m:grow m:val="off"/>
            <m:limLoc m:val="undOvr"/>
            <m:ctrlPr>
              <w:rPr>
                <w:rFonts w:hint="default" w:ascii="Cambria Math" w:hAnsi="Cambria Math" w:eastAsia="Cambria Math" w:cs="Cambria Math"/>
                <w:i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i = 0</m:t>
            </m:r>
          </m:sub>
          <m: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n - 1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b w:val="0"/>
                    <w:bCs w:val="0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a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i</m:t>
                </m:r>
              </m:sup>
            </m:s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, 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a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i</m:t>
                </m:r>
              </m:sub>
            </m:sSub>
            <m:r>
              <w:rPr>
                <w:rFonts w:hint="default"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</w:rPr>
              <m:rPr>
                <m:sty m:val="bi"/>
              </m:rPr>
              <m:t>∈</m:t>
            </m:r>
            <m:sSub>
              <m:sSubPr>
                <m:ctrlPr>
                  <w:rPr>
                    <w:rFonts w:ascii="Cambria Math" w:hAnsi="Cambria Math" w:eastAsia="Cambria Math" w:cs="Cambria Math"/>
                    <w:b/>
                    <w:i/>
                    <w:color w:val="000000" w:themeColor="text1"/>
                    <w:sz w:val="24"/>
                    <w:szCs w:val="24"/>
                    <w:highlight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4"/>
                    <w:szCs w:val="24"/>
                    <w:highlight w:val="none"/>
                  </w:rPr>
                  <m:rPr>
                    <m:sty m:val="bi"/>
                  </m:rPr>
                  <m:t> Z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4"/>
                    <w:szCs w:val="24"/>
                    <w:highlight w:val="none"/>
                  </w:rPr>
                  <m:rPr>
                    <m:sty m:val="bi"/>
                  </m:rPr>
                  <m:t>q</m:t>
                </m:r>
              </m:sub>
            </m:sSub>
          </m:e>
        </m:nary>
      </m:oMath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При этом выполняется условие 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 = -1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  <w:br w:type="page" w:clear="all"/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 w:firstLine="0" w:left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ru-RU"/>
        </w:rPr>
        <w:t xml:space="preserve">Умножение многочленов 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Для двух многочленов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highlight w:val="none"/>
            <w:vertAlign w:val="baseline"/>
            <w:lang w:val="en-US"/>
          </w:rPr>
          <m:rPr>
            <m:sty m:val="i"/>
          </m:rPr>
          <m:t>a(x) = 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i = 0</m:t>
            </m:r>
          </m:sub>
          <m: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n - 1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b w:val="0"/>
                    <w:bCs w:val="0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a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i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i</m:t>
                </m:r>
              </m:sup>
            </m:sSup>
          </m:e>
        </m:nary>
      </m:oMath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ab/>
        <w:t xml:space="preserve">И</w:t>
        <w:tab/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  <w:highlight w:val="none"/>
          <w:vertAlign w:val="baseline"/>
          <w:lang w:val="en-US"/>
        </w:rPr>
        <w:t xml:space="preserve">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highlight w:val="none"/>
            <w:vertAlign w:val="baseline"/>
            <w:lang w:val="en-US"/>
          </w:rPr>
          <m:rPr>
            <m:sty m:val="i"/>
          </m:rPr>
          <m:t>b(x) = </m:t>
        </m:r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j = 0</m:t>
            </m:r>
          </m:sub>
          <m: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n - 1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b w:val="0"/>
                    <w:bCs w:val="0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b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j</m:t>
                </m:r>
              </m:sub>
            </m:sSub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j</m:t>
                </m:r>
              </m:sup>
            </m:sSup>
          </m:e>
        </m:nary>
      </m:oMath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Их произведение вычисляется по формуле</w:t>
      </w:r>
      <w:r/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c(x) = a(x) * b(x) mod (x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  <w:t xml:space="preserve"> + 1)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ru-RU"/>
        </w:rPr>
        <w:t xml:space="preserve">То есть коэффициенты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subscript"/>
          <w:lang w:val="en-US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ru-RU"/>
        </w:rPr>
        <w:t xml:space="preserve">задаются так</w:t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en-US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en-US"/>
                </w:rPr>
                <m:rPr>
                  <m:sty m:val="i"/>
                </m:rPr>
                <m:t>c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en-US"/>
                </w:rPr>
                <m:rPr>
                  <m:sty m:val="i"/>
                </m:rPr>
                <m:t>k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en-US"/>
            </w:rPr>
            <m:rPr>
              <m:sty m:val="i"/>
            </m:rPr>
            <m:t> = </m:t>
          </m:r>
          <m:nary>
            <m:naryPr>
              <m:chr m:val="∑"/>
              <m:grow m:val="off"/>
              <m:limLoc m:val="undOvr"/>
              <m:supHide m:val="on"/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en-US"/>
                </w:rPr>
              </m:ctrlPr>
            </m:naryPr>
            <m:sub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i, j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i + j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≡ k (mod n)</m:t>
                  </m:r>
                </m:e>
              </m:eqArr>
            </m:sub>
            <m:sup/>
            <m:e>
              <m:sSup>
                <m:sSupPr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(-1)</m:t>
                  </m:r>
                </m:e>
                <m:sup>
                  <m:d>
                    <m:dPr>
                      <m:begChr m:val="⌊"/>
                      <m:endChr m:val=""/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en-US"/>
                        </w:rPr>
                      </m:ctrlPr>
                    </m:dPr>
                    <m:e>
                      <m:d>
                        <m:dPr>
                          <m:begChr m:val=""/>
                          <m:endChr m:val="⌋"/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28"/>
                              <w:szCs w:val="28"/>
                              <w:highlight w:val="none"/>
                              <w:vertAlign w:val="baseline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eastAsia="Cambria Math" w:cs="Cambria Math"/>
                                  <w:i/>
                                  <w:sz w:val="28"/>
                                  <w:szCs w:val="28"/>
                                  <w:highlight w:val="none"/>
                                  <w:vertAlign w:val="baseline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  <w:highlight w:val="none"/>
                                  <w:vertAlign w:val="baseline"/>
                                  <w:lang w:val="en-US"/>
                                </w:rPr>
                                <m:rPr>
                                  <m:sty m:val="i"/>
                                </m:rPr>
                                <m:t>i + j</m:t>
                              </m:r>
                            </m:num>
                            <m:den>
                              <m:r>
                                <w:rPr>
                                  <w:rFonts w:hint="default" w:ascii="Cambria Math" w:hAnsi="Cambria Math" w:eastAsia="Cambria Math" w:cs="Cambria Math"/>
                                  <w:sz w:val="28"/>
                                  <w:szCs w:val="28"/>
                                  <w:highlight w:val="none"/>
                                  <w:vertAlign w:val="baseline"/>
                                  <w:lang w:val="en-US"/>
                                </w:rPr>
                                <m:rPr>
                                  <m:sty m:val="i"/>
                                </m:rPr>
                                <m:t>n</m:t>
                              </m:r>
                            </m:den>
                          </m:f>
                        </m:e>
                      </m:d>
                    </m:e>
                  </m:d>
                </m:sup>
              </m:sSup>
              <m:sSub>
                <m:sSubPr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i</m:t>
                  </m:r>
                </m:sub>
              </m:sSub>
              <m:sSub>
                <m:sSubPr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b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j</m:t>
                  </m:r>
                </m:sub>
              </m:sSub>
            </m:e>
          </m:nary>
        </m:oMath>
      </m:oMathPara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Фактически, если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i + j &lt; 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то вклад равен </w:t>
      </w: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a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i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b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j</m:t>
            </m:r>
          </m:sub>
        </m:sSub>
      </m:oMath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а если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i + j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en-US"/>
          </w:rPr>
          <m:rPr>
            <m:sty m:val="i"/>
          </m:rPr>
          <m:t>≥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</w:t>
        <w:br/>
        <w:t xml:space="preserve">то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вклад равен </w:t>
      </w: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-a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i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b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j</m:t>
            </m:r>
          </m:sub>
        </m:sSub>
      </m:oMath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То есть:</w:t>
        <w:br/>
        <w:br/>
        <w:t xml:space="preserve">Если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i + j &lt; 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subscript"/>
          <w:lang w:val="en-US"/>
        </w:rPr>
        <w:t xml:space="preserve">i+j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  <w:t xml:space="preserve"> +=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a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i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b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j</m:t>
            </m:r>
          </m:sub>
        </m:sSub>
      </m:oMath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Если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i + j </w:t>
      </w:r>
      <m:oMath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en-US"/>
          </w:rPr>
          <m:rPr>
            <m:sty m:val="i"/>
          </m:rPr>
          <m:t>≥</m:t>
        </m:r>
      </m:oMath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 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subscript"/>
          <w:lang w:val="en-US"/>
        </w:rPr>
        <w:t xml:space="preserve">i+j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vertAlign w:val="baseline"/>
          <w:lang w:val="en-US"/>
        </w:rPr>
        <w:t xml:space="preserve">= </w:t>
      </w: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a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i</m:t>
            </m:r>
          </m:sub>
        </m:sSub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b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j</m:t>
            </m:r>
          </m:sub>
        </m:sSub>
      </m:oMath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</w:r>
    </w:p>
    <w:p>
      <w:pPr>
        <w:pStyle w:val="2080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2080"/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Округление коэффициентов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 xml:space="preserve">Для каждого коэффициента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x </w:t>
      </w:r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</w:rPr>
          <m:rPr>
            <m:sty m:val="bi"/>
          </m:rPr>
          <m:t>∈</m:t>
        </m:r>
        <m:sSub>
          <m:sSubPr>
            <m:ctrlPr>
              <w:rPr>
                <w:rFonts w:ascii="Cambria Math" w:hAnsi="Cambria Math" w:eastAsia="Cambria Math" w:cs="Cambria Math"/>
                <w:b/>
                <w:i/>
                <w:color w:val="000000" w:themeColor="text1"/>
                <w:sz w:val="24"/>
                <w:szCs w:val="24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</w:rPr>
              <m:rPr>
                <m:sty m:val="bi"/>
              </m:rPr>
              <m:t> Z</m:t>
            </m:r>
          </m:e>
          <m:sub>
            <m:r>
              <w:rPr>
                <w:rFonts w:hint="default" w:ascii="Cambria Math" w:hAnsi="Cambria Math" w:eastAsia="Cambria Math" w:cs="Cambria Math"/>
                <w:color w:val="000000" w:themeColor="text1"/>
                <w:sz w:val="24"/>
                <w:szCs w:val="24"/>
                <w:highlight w:val="none"/>
              </w:rPr>
              <m:rPr>
                <m:sty m:val="bi"/>
              </m:rPr>
              <m:t>q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, выводится функция округления с </w:t>
        <w:br/>
        <w:t xml:space="preserve">параметром смещения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offset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Round(x) = </w:t>
      </w:r>
      <m:oMath>
        <m:d>
          <m:dPr>
            <m:begChr m:val="⌊"/>
            <m:endChr m:val=""/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  <w:lang w:val="en-US"/>
              </w:rPr>
            </m:ctrlPr>
          </m:dPr>
          <m:e>
            <m:d>
              <m:dPr>
                <m:begChr m:val=""/>
                <m:endChr m:val="⌋"/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szCs w:val="28"/>
                    <w:highlight w:val="none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b w:val="0"/>
                        <w:bCs w:val="0"/>
                        <w:i/>
                        <w:sz w:val="28"/>
                        <w:szCs w:val="28"/>
                        <w:highlight w:val="none"/>
                        <w:lang w:val="en-US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sty m:val="i"/>
                      </m:rPr>
                      <m:t>x + offset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lang w:val="en-US"/>
                      </w:rPr>
                      <m:rPr>
                        <m:sty m:val="i"/>
                      </m:rPr>
                      <m:t>d</m:t>
                    </m:r>
                  </m:den>
                </m:f>
              </m:e>
            </m:d>
          </m:e>
        </m:d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lang w:val="en-US"/>
          </w:rPr>
          <m:rPr>
            <m:sty m:val="i"/>
          </m:rPr>
          <m:t> mod p</m:t>
        </m:r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Обычно выбираются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offset = d / 2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для симметричного округления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Применяя округление к каждому коэффициенту многочлена 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a(x) = (a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0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, 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, ..., 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n-1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Получаем: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/>
      <m:oMathPara>
        <m:oMathParaPr/>
        <m:oMath>
          <m:acc>
            <m:accPr>
              <m:chr m:val="̃"/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a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i</m:t>
                  </m:r>
                </m:sub>
              </m:sSub>
              <m:r>
                <w:rPr>
                  <w:rFonts w:hint="default" w:ascii="Cambria Math" w:hAnsi="Cambria Math" w:eastAsia="Cambria Math" w:cs="Cambria Math"/>
                </w:rPr>
                <m:rPr>
                  <m:sty m:val="i"/>
                </m:rPr>
                <m:t> = Round</m:t>
              </m:r>
              <m:d>
                <m:dPr>
                  <m:begChr m:val="("/>
                  <m:endChr m:val=")"/>
                  <m:ctrlPr>
                    <w:rPr>
                      <w:rFonts w:ascii="Cambria Math" w:hAnsi="Cambria Math" w:eastAsia="Cambria Math" w:cs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a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</m:e>
              </m:d>
              <m:r>
                <w:rPr>
                  <w:rFonts w:hint="default" w:ascii="Cambria Math" w:hAnsi="Cambria Math" w:eastAsia="Cambria Math" w:cs="Cambria Math"/>
                </w:rPr>
                <m:rPr/>
                <m:t>= </m:t>
              </m:r>
              <m:d>
                <m:dPr>
                  <m:begChr m:val="⌊"/>
                  <m:endChr m:val=""/>
                  <m:ctrlPr>
                    <w:rPr>
                      <w:rFonts w:hint="default" w:ascii="Cambria Math" w:hAnsi="Cambria Math" w:eastAsia="Cambria Math" w:cs="Cambria Math"/>
                      <w:i/>
                    </w:rPr>
                  </m:ctrlPr>
                </m:dPr>
                <m:e>
                  <m:d>
                    <m:dPr>
                      <m:begChr m:val=""/>
                      <m:endChr m:val="⌋"/>
                      <m:ctrlPr>
                        <w:rPr>
                          <w:rFonts w:hint="default" w:ascii="Cambria Math" w:hAnsi="Cambria Math" w:eastAsia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eastAsia="Cambria Math" w:cs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̃"/>
                              <m:ctrlPr>
                                <w:rPr>
                                  <w:rFonts w:hint="default" w:ascii="Cambria Math" w:hAnsi="Cambria Math" w:eastAsia="Cambria Math" w:cs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eastAsia="Cambria Math" w:cs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</w:rPr>
                                    <m:rPr>
                                      <m:sty m:val="i"/>
                                    </m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hint="default" w:ascii="Cambria Math" w:hAnsi="Cambria Math" w:eastAsia="Cambria Math" w:cs="Cambria Math"/>
                                    </w:rPr>
                                    <m:rPr>
                                      <m:sty m:val="i"/>
                                    </m:rPr>
                                    <m:t>i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 + offset</m:t>
                          </m:r>
                        </m:num>
                        <m:den>
                          <m:r>
                            <w:rPr>
                              <w:rFonts w:hint="default" w:ascii="Cambria Math" w:hAnsi="Cambria Math" w:eastAsia="Cambria Math" w:cs="Cambria Math"/>
                            </w:rPr>
                            <m:rPr>
                              <m:sty m:val="i"/>
                            </m:rPr>
                            <m:t>d</m:t>
                          </m:r>
                        </m:den>
                      </m:f>
                    </m:e>
                  </m:d>
                </m:e>
              </m:d>
              <m:r>
                <w:rPr>
                  <w:rFonts w:hint="default" w:ascii="Cambria Math" w:hAnsi="Cambria Math" w:eastAsia="Cambria Math" w:cs="Cambria Math"/>
                </w:rPr>
                <m:rPr/>
                <m:t> mod p</m:t>
              </m:r>
            </m:e>
          </m:acc>
          <m:r>
            <w:rPr>
              <w:rFonts w:hint="default" w:ascii="Cambria Math" w:hAnsi="Cambria Math" w:eastAsia="Cambria Math" w:cs="Cambria Math"/>
            </w:rPr>
            <m:rPr>
              <m:sty m:val="i"/>
            </m:rPr>
            <m:t>, i = 0, ..., n - 1</m:t>
          </m:r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Bdr/>
        <w:shd w:val="nil"/>
        <w:spacing/>
        <w:ind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br w:type="page" w:clear="all"/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Вычисление 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en-US"/>
        </w:rPr>
        <w:t xml:space="preserve">hint (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подсказки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Для каждого коэффициента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 из некоторого многочлена вычисляется</w:t>
        <w:br/>
        <w:t xml:space="preserve">значение подсказки: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h</m:t>
          </m:r>
          <m:d>
            <m:dPr>
              <m:begChr m:val="("/>
              <m:endChr m:val=")"/>
              <m:ctrlPr>
                <w:rPr>
                  <w:rFonts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x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/>
            <m:t>= 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1, если x mod d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≥ threshold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0, иначе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То есть берётся остаток от деления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x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, и если он не меньше порога 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threshold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, устанавливается единица.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Кодирование и деко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дирование сообщения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Кодирование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Задаём сообщение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m = (m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0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, 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, ..., 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n-1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),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где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</w:t>
      </w:r>
      <w:r/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</w:rPr>
          <m:rPr>
            <m:sty m:val="bi"/>
          </m:rPr>
          <m:t>∈</m:t>
        </m:r>
      </m:oMath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{0, 1}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.</w:t>
        <w:br/>
        <w:t xml:space="preserve">Декодирование происходит по правилу: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(</m:t>
          </m:r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m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enc</m:t>
              </m:r>
            </m:sub>
          </m:sSub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)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 = </m:t>
          </m:r>
          <m:d>
            <m:dPr>
              <m:begChr m:val="{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0, если 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m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= 0</m:t>
                  </m:r>
                </m:e>
                <m:e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p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2</m:t>
                      </m:r>
                    </m:den>
                  </m:f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, если 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m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= 1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Таким образом получаем многочлен </w:t>
      </w: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m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enc</m:t>
            </m:r>
          </m:sub>
        </m:sSub>
      </m:oMath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(x)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 коэффициентами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Z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Декодирование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При декодировании для каждого коэффициента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y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смотрят: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m:oMathPara>
        <m:oMathParaPr/>
        <m:oMath>
          <m:sSubSup>
            <m:sSubSupPr>
              <m:alnScr m:val="off"/>
              <m:ctrlPr>
                <w:rPr>
                  <w:rFonts w:hint="default" w:ascii="Cambria Math" w:hAnsi="Cambria Math" w:eastAsia="Cambria Math" w:cs="Cambria Math"/>
                  <w:b w:val="0"/>
                  <w:bCs w:val="0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m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i</m:t>
              </m:r>
            </m:sub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'</m:t>
              </m:r>
            </m:sup>
          </m:sSubSup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 = 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1, если y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≥ 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p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2</m:t>
                      </m:r>
                    </m:den>
                  </m:f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0, иначе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Генерация ключей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numPr>
          <w:ilvl w:val="0"/>
          <w:numId w:val="6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Выбор случайного многочлена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a(x):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Генерируется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a(x) </w:t>
      </w:r>
      <w:r/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</w:rPr>
          <m:rPr>
            <m:sty m:val="bi"/>
          </m:rPr>
          <m:t>∈</m:t>
        </m:r>
      </m:oMath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</w:t>
      </w:r>
      <w:r/>
      <m:oMath>
        <m:f>
          <m:fPr>
            <m:ctrlPr>
              <w:rPr>
                <w:rFonts w:ascii="Cambria Math" w:hAnsi="Cambria Math" w:eastAsia="Cambria Math" w:cs="Cambria Math"/>
                <w:i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Z</m:t>
            </m:r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subscript"/>
                <w:lang w:val="en-US"/>
              </w:rPr>
              <m:rPr>
                <m:sty m:val="i"/>
              </m:rPr>
              <m:t>q</m:t>
            </m:r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[x]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x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color w:val="000000" w:themeColor="text1"/>
                    <w:sz w:val="28"/>
                    <w:szCs w:val="28"/>
                    <w:highlight w:val="none"/>
                    <w:vertAlign w:val="baseline"/>
                    <w:lang w:val="en-US"/>
                  </w:rPr>
                  <m:rPr>
                    <m:sty m:val="i"/>
                  </m:rPr>
                  <m:t>n</m:t>
                </m:r>
              </m:sup>
            </m:sSup>
            <m:r>
              <w:rPr>
                <w:rFonts w:hint="default" w:ascii="Cambria Math" w:hAnsi="Cambria Math" w:eastAsia="Cambria Math" w:cs="Cambria Math"/>
                <w:color w:val="000000" w:themeColor="text1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 + 1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 коэффициентами, равномерно распределёнными по </w:t>
      </w:r>
      <w:r/>
      <m:oMath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highlight w:val="none"/>
            <w:vertAlign w:val="baseline"/>
            <w:lang w:val="en-US"/>
          </w:rPr>
          <m:rPr>
            <m:sty m:val="i"/>
          </m:rPr>
          <m:t>Z</m:t>
        </m:r>
        <m:r>
          <w:rPr>
            <w:rFonts w:hint="default" w:ascii="Cambria Math" w:hAnsi="Cambria Math" w:eastAsia="Cambria Math" w:cs="Cambria Math"/>
            <w:color w:val="000000" w:themeColor="text1"/>
            <w:sz w:val="28"/>
            <w:szCs w:val="28"/>
            <w:highlight w:val="none"/>
            <w:vertAlign w:val="subscript"/>
            <w:lang w:val="en-US"/>
          </w:rPr>
          <m:rPr>
            <m:sty m:val="i"/>
          </m:rPr>
          <m:t>q</m:t>
        </m:r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080"/>
        <w:numPr>
          <w:ilvl w:val="0"/>
          <w:numId w:val="6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Секретный многочлен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s(x)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Выбирается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s(x)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 коэффициентами из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{0, 1}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numPr>
          <w:ilvl w:val="0"/>
          <w:numId w:val="6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Вычисление произведения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a(x) * s(x):</w:t>
        <w:br/>
        <w:t xml:space="preserve">c(x) = a(x) * s(x) mod (x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+ 1)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numPr>
          <w:ilvl w:val="0"/>
          <w:numId w:val="6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Округление:</w:t>
        <w:br/>
        <w:t xml:space="preserve">Применяя округление к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c(x)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по формуле вше, получаем</w:t>
        <w:br/>
      </w:r>
      <m:oMath>
        <m:sSub>
          <m:sSubPr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vertAlign w:val="baseli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b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vertAlign w:val="baseline"/>
            <w:lang w:val="ru-RU"/>
          </w:rPr>
          <m:rPr>
            <m:sty m:val="i"/>
          </m:rPr>
          <m:t> = </m:t>
        </m:r>
        <m:d>
          <m:dPr>
            <m:begChr m:val="⌊"/>
            <m:endChr m:val=""/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ru-RU"/>
              </w:rPr>
            </m:ctrlPr>
          </m:dPr>
          <m:e>
            <m:d>
              <m:dPr>
                <m:begChr m:val=""/>
                <m:endChr m:val="⌋"/>
                <m:ctrlPr>
                  <w:rPr>
                    <w:rFonts w:hint="default" w:ascii="Cambria Math" w:hAnsi="Cambria Math" w:eastAsia="Cambria Math" w:cs="Cambria Math"/>
                    <w:i/>
                    <w:sz w:val="28"/>
                    <w:szCs w:val="28"/>
                    <w:highlight w:val="none"/>
                    <w:vertAlign w:val="baseline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hint="default" w:ascii="Cambria Math" w:hAnsi="Cambria Math" w:eastAsia="Cambria Math" w:cs="Cambria Math"/>
                        <w:i/>
                        <w:sz w:val="28"/>
                        <w:szCs w:val="28"/>
                        <w:highlight w:val="none"/>
                        <w:vertAlign w:val="baseline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hint="default" w:ascii="Cambria Math" w:hAnsi="Cambria Math" w:eastAsia="Cambria Math" w:cs="Cambria Math"/>
                            <w:i/>
                            <w:sz w:val="28"/>
                            <w:szCs w:val="28"/>
                            <w:highlight w:val="none"/>
                            <w:vertAlign w:val="baseline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  <w:highlight w:val="none"/>
                            <w:vertAlign w:val="baseline"/>
                            <w:lang w:val="ru-RU"/>
                          </w:rPr>
                          <m:rPr>
                            <m:sty m:val="i"/>
                          </m:rPr>
                          <m:t>c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  <w:highlight w:val="none"/>
                            <w:vertAlign w:val="baseline"/>
                            <w:lang w:val="ru-RU"/>
                          </w:rPr>
                          <m:rPr>
                            <m:sty m:val="i"/>
                          </m:rPr>
                          <m:t>i</m:t>
                        </m:r>
                      </m:sub>
                    </m:sSub>
                    <m:r>
                      <m:rPr/>
                      <m:t> + offset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highlight w:val="none"/>
                        <w:vertAlign w:val="baseline"/>
                        <w:lang w:val="ru-RU"/>
                      </w:rPr>
                      <m:rPr>
                        <m:sty m:val="i"/>
                      </m:rPr>
                      <m:t>d</m:t>
                    </m:r>
                  </m:den>
                </m:f>
              </m:e>
            </m:d>
          </m:e>
        </m:d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mod p, i = 0, ..., n - 1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br/>
        <w:t xml:space="preserve">То есть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b(x) = Round(c(x))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numPr>
          <w:ilvl w:val="0"/>
          <w:numId w:val="6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Публичный и секретный ключи:</w:t>
        <w:br/>
        <w:t xml:space="preserve">Публичный ключ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pk = (a(x), b(x))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Секретный ключ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sk = s(x)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Инкапсуляция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numPr>
          <w:ilvl w:val="0"/>
          <w:numId w:val="68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Генерация случайного сообщения:</w:t>
        <w:br/>
        <w:t xml:space="preserve">Выбирается случайное сообщение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m </w:t>
      </w:r>
      <w:r/>
      <m:oMath>
        <m:r>
          <w:rPr>
            <w:rFonts w:hint="default" w:ascii="Cambria Math" w:hAnsi="Cambria Math" w:eastAsia="Cambria Math" w:cs="Cambria Math"/>
            <w:color w:val="000000" w:themeColor="text1"/>
            <w:sz w:val="24"/>
            <w:szCs w:val="24"/>
            <w:highlight w:val="none"/>
          </w:rPr>
          <m:rPr>
            <m:sty m:val="bi"/>
          </m:rPr>
          <m:t>∈</m:t>
        </m:r>
      </m:oMath>
      <w:r/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{0, 1}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и его кодировка: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enc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(x) = encode(m),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где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(m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enc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= 0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или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p / 2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080"/>
        <w:numPr>
          <w:ilvl w:val="0"/>
          <w:numId w:val="68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Эфемерный секрет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s`(x):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Выбирается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s`(x)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 коэффициентами из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{0, 1}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numPr>
          <w:ilvl w:val="0"/>
          <w:numId w:val="68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Вычисление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u(x):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Вычисляем произведение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u`(x) = a(x) * s`(x) mod (x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+ 1),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затем округляем</w:t>
        <w:br/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b w:val="0"/>
                  <w:bCs w:val="0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u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 = </m:t>
          </m:r>
          <m:d>
            <m:dPr>
              <m:begChr m:val="⌊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d>
                <m:dPr>
                  <m:begChr m:val=""/>
                  <m:endChr m:val="⌋"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fPr>
                    <m:num>
                      <m:sSubSup>
                        <m:sSubSupPr>
                          <m:alnScr m:val="off"/>
                          <m:ctrlPr>
                            <w:rPr>
                              <w:rFonts w:hint="default" w:ascii="Cambria Math" w:hAnsi="Cambria Math" w:eastAsia="Cambria Math" w:cs="Cambria Math"/>
                              <w:i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  <m:rPr>
                              <m:sty m:val="i"/>
                            </m:rPr>
                            <m:t>u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  <m:rPr>
                              <m:sty m:val="i"/>
                            </m:rPr>
                            <m:t>i</m:t>
                          </m:r>
                        </m:sub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  <m:rPr>
                              <m:sty m:val="i"/>
                            </m:rPr>
                            <m:t>`</m:t>
                          </m:r>
                        </m:sup>
                      </m:sSubSup>
                      <m:r>
                        <m:rPr/>
                        <m:t> + offset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d</m:t>
                      </m:r>
                    </m:den>
                  </m:f>
                </m:e>
              </m:d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 mod p</m:t>
              </m:r>
            </m:e>
          </m:d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br/>
        <w:t xml:space="preserve">Таким образом,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u(x) = Round(a(x) * s`(x))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numPr>
          <w:ilvl w:val="0"/>
          <w:numId w:val="68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Вычисляем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b`(x)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и подсказки: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b`(x) = b(x) * s`(x) mod (x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+ 1)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Для каждого коэффициента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m:oMath>
        <m:sSubSup>
          <m:sSubSupPr>
            <m:alnScr m:val="off"/>
            <m:ctrlPr>
              <w:rPr>
                <w:rFonts w:hint="default"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vertAlign w:val="baseline"/>
                <w:lang w:val="en-US"/>
              </w:rPr>
            </m:ctrlPr>
          </m:sSub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b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i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en-US"/>
              </w:rPr>
              <m:rPr>
                <m:sty m:val="i"/>
              </m:rPr>
              <m:t>`</m:t>
            </m:r>
          </m:sup>
        </m:sSubSup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вычисялем</w:t>
        <w:br/>
        <w:t xml:space="preserve">Подсказку:</w:t>
        <w:br/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b w:val="0"/>
                  <w:bCs w:val="0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h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i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 = 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1, если </m:t>
                  </m:r>
                  <m:sSubSup>
                    <m:sSubSupPr>
                      <m:alnScr m:val="off"/>
                      <m:ctrlPr>
                        <w:rPr>
                          <w:rFonts w:ascii="Cambria Math" w:hAnsi="Cambria Math" w:eastAsia="Cambria Math" w:cs="Cambria Math"/>
                          <w:b w:val="0"/>
                          <w:bCs w:val="0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en-US"/>
                        </w:rPr>
                        <m:rPr>
                          <m:sty m:val="i"/>
                        </m:rPr>
                        <m:t>b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en-US"/>
                        </w:rPr>
                        <m:rPr>
                          <m:sty m:val="i"/>
                        </m:rPr>
                        <m:t>i</m:t>
                      </m:r>
                    </m:sub>
                    <m:sup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en-US"/>
                        </w:rPr>
                        <m:rPr>
                          <m:sty m:val="i"/>
                        </m:rPr>
                        <m:t>`</m:t>
                      </m:r>
                    </m:sup>
                  </m:sSubSup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 mod d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≥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en-US"/>
                    </w:rPr>
                    <m:rPr>
                      <m:sty m:val="i"/>
                    </m:rPr>
                    <m:t> threshold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</m:t>
                  </m:r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0, иначе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Округлённое значение: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b w:val="0"/>
                  <w:bCs w:val="0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(u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round</m:t>
              </m:r>
            </m:sub>
          </m:sSub>
          <m:sSub>
            <m:sSubPr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)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i </m:t>
              </m:r>
            </m:sub>
          </m:sSub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= </m:t>
          </m:r>
          <m:d>
            <m:dPr>
              <m:begChr m:val="⌊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fPr>
                    <m:num>
                      <m:sSubSup>
                        <m:sSubSupPr>
                          <m:alnScr m:val="off"/>
                          <m:ctrlPr>
                            <w:rPr>
                              <w:rFonts w:ascii="Cambria Math" w:hAnsi="Cambria Math" w:eastAsia="Cambria Math" w:cs="Cambria Math"/>
                              <w:b w:val="0"/>
                              <w:bCs w:val="0"/>
                              <w:i/>
                              <w:sz w:val="28"/>
                              <w:szCs w:val="28"/>
                              <w:highlight w:val="none"/>
                              <w:vertAlign w:val="baseline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en-US"/>
                            </w:rPr>
                            <m:rPr>
                              <m:sty m:val="i"/>
                            </m:rPr>
                            <m:t>b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en-US"/>
                            </w:rPr>
                            <m:rPr>
                              <m:sty m:val="i"/>
                            </m:rPr>
                            <m:t>i</m:t>
                          </m:r>
                        </m:sub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en-US"/>
                            </w:rPr>
                            <m:rPr>
                              <m:sty m:val="i"/>
                            </m:rPr>
                            <m:t>`</m:t>
                          </m:r>
                        </m:sup>
                      </m:sSubSup>
                      <m:r>
                        <m:rPr/>
                        <m:t> + offset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d</m:t>
                      </m:r>
                    </m:den>
                  </m:f>
                </m:e>
              </m:d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 mod p</m:t>
          </m:r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numPr>
          <w:ilvl w:val="0"/>
          <w:numId w:val="68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Формирование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u(x):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суммируем округлённое значение и закодированное сообщение: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= ((u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round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+ (m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enc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) mod p, i = 0, ..., n - 1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Таким образом,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v(x) = 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round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(x) + 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bscript"/>
          <w:lang w:val="en-US"/>
        </w:rPr>
        <w:t xml:space="preserve">enc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(x) mod 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numPr>
          <w:ilvl w:val="0"/>
          <w:numId w:val="68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Шифротекст и общий ключ</w:t>
        <w:br/>
        <w:t xml:space="preserve">Шифротекст: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ct = (u(x), v(x), h(x))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Общий ключ получается как хэш от сериализованогоисходного сообщения: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K = Hash(Serialize(m))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  <w:vertAlign w:val="baseline"/>
          <w:lang w:val="ru-RU"/>
        </w:rPr>
        <w:t xml:space="preserve">Декапсуляция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</w:rPr>
      </w:r>
    </w:p>
    <w:p>
      <w:pPr>
        <w:pStyle w:val="2080"/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Принимая шифротекст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ct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= (u(x), v(x), h(x))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 и секретный ключ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s(x):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numPr>
          <w:ilvl w:val="0"/>
          <w:numId w:val="7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Вычисление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w(x):</w:t>
        <w:br/>
        <w:t xml:space="preserve">w`(x) = u(x) * s(x) mod (x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superscript"/>
          <w:lang w:val="en-US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 + 1)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затем округляем</w:t>
        <w:br/>
      </w:r>
      <w:r/>
      <m:oMathPara>
        <m:oMathParaPr/>
        <m:oMath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w = </m:t>
          </m:r>
          <m:d>
            <m:dPr>
              <m:begChr m:val="⌊"/>
              <m:endChr m:val=""/>
              <m:ctrlPr>
                <w:rPr>
                  <w:rFonts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d>
                <m:dPr>
                  <m:begChr m:val=""/>
                  <m:endChr m:val="⌋"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fPr>
                    <m:num>
                      <m:sSubSup>
                        <m:sSubSupPr>
                          <m:alnScr m:val="off"/>
                          <m:ctrlPr>
                            <w:rPr>
                              <w:rFonts w:ascii="Cambria Math" w:hAnsi="Cambria Math" w:eastAsia="Cambria Math" w:cs="Cambria Math"/>
                              <w:i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</m:ctrlPr>
                        </m:sSubSupPr>
                        <m:e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  <m:rPr>
                              <m:sty m:val="i"/>
                            </m:rPr>
                            <m:t>w</m:t>
                          </m:r>
                        </m:e>
                        <m:sub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  <m:rPr>
                              <m:sty m:val="i"/>
                            </m:rPr>
                            <m:t>i</m:t>
                          </m:r>
                        </m:sub>
                        <m:sup>
                          <m:r>
                            <w:rPr>
                              <w:rFonts w:hint="default" w:ascii="Cambria Math" w:hAnsi="Cambria Math" w:eastAsia="Cambria Math" w:cs="Cambria Math"/>
                              <w:sz w:val="28"/>
                              <w:szCs w:val="28"/>
                              <w:highlight w:val="none"/>
                              <w:vertAlign w:val="baseline"/>
                              <w:lang w:val="ru-RU"/>
                            </w:rPr>
                            <m:rPr>
                              <m:sty m:val="i"/>
                            </m:rPr>
                            <m:t>`</m:t>
                          </m:r>
                        </m:sup>
                      </m:sSubSup>
                      <m:r>
                        <m:rPr/>
                        <m:t> + offset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d</m:t>
                      </m:r>
                    </m:den>
                  </m:f>
                </m:e>
              </m:d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 mod p</m:t>
              </m:r>
            </m:e>
          </m:d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, i = 0, ..., n - 1</m:t>
          </m:r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br/>
        <w:t xml:space="preserve">То есть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w(x) = Round(u(x) * s(x))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numPr>
          <w:ilvl w:val="0"/>
          <w:numId w:val="7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Корректировка с учётом подсказки:</w:t>
        <w:br/>
        <w:t xml:space="preserve">Для каждого коэффициента выполняется небольшая корректировка:</w:t>
        <w:br/>
      </w:r>
      <m:oMathPara>
        <m:oMathParaPr/>
        <m:oMath>
          <m:sSubSup>
            <m:sSubSupPr>
              <m:alnScr m:val="off"/>
              <m:ctrlPr>
                <w:rPr>
                  <w:rFonts w:hint="default" w:ascii="Cambria Math" w:hAnsi="Cambria Math" w:eastAsia="Cambria Math" w:cs="Cambria Math"/>
                  <w:b w:val="0"/>
                  <w:bCs w:val="0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w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i</m:t>
              </m:r>
            </m:sub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`</m:t>
              </m:r>
            </m:sup>
          </m:sSubSup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 = 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hint="default"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w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+ 1, если </m:t>
                  </m:r>
                  <m:sSub>
                    <m:sSubPr>
                      <m:ctrlPr>
                        <w:rPr>
                          <w:rFonts w:hint="default"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h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= 1 и 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w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&lt; p - 1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w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- 1,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если 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h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= 0 и </m:t>
                  </m:r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w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&gt; 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w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, иначе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br/>
        <w:t xml:space="preserve">Это даёт откорректированный многочлен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`(x)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numPr>
          <w:ilvl w:val="0"/>
          <w:numId w:val="7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Восстановление закодированного сообщения:</w:t>
        <w:br/>
        <w:t xml:space="preserve">Вычисляем разность: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(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ru-RU"/>
              </w:rPr>
            </m:ctrlPr>
          </m:sSubPr>
          <m:e>
            <m:sSubSup>
              <m:sSubSupPr>
                <m:alnScr m:val="off"/>
                <m:ctrlPr>
                  <w:rPr>
                    <w:rFonts w:ascii="Cambria Math" w:hAnsi="Cambria Math" w:eastAsia="Cambria Math" w:cs="Cambria Math"/>
                    <w:b w:val="0"/>
                    <w:bCs w:val="0"/>
                    <w:i/>
                    <w:sz w:val="28"/>
                    <w:szCs w:val="28"/>
                    <w:highlight w:val="none"/>
                    <w:vertAlign w:val="baseline"/>
                    <w:lang w:val="ru-RU"/>
                  </w:rPr>
                </m:ctrlPr>
              </m:sSubSup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vertAlign w:val="baseline"/>
                    <w:lang w:val="ru-RU"/>
                  </w:rPr>
                  <m:rPr>
                    <m:sty m:val="i"/>
                  </m:rPr>
                  <m:t>m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vertAlign w:val="baseline"/>
                    <w:lang w:val="ru-RU"/>
                  </w:rPr>
                  <m:rPr>
                    <m:sty m:val="i"/>
                  </m:rPr>
                  <m:t>enc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highlight w:val="none"/>
                    <w:vertAlign w:val="baseline"/>
                    <w:lang w:val="ru-RU"/>
                  </w:rPr>
                  <m:rPr>
                    <m:sty m:val="i"/>
                  </m:rPr>
                  <m:t>`</m:t>
                </m:r>
              </m:sup>
            </m:sSub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)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vertAlign w:val="baseline"/>
            <w:lang w:val="ru-RU"/>
          </w:rPr>
          <m:rPr>
            <m:sty m:val="i"/>
          </m:rPr>
          <m:t> = (</m:t>
        </m:r>
        <m:sSub>
          <m:sSubPr>
            <m:ctrlPr>
              <w:rPr>
                <w:rFonts w:hint="default" w:ascii="Cambria Math" w:hAnsi="Cambria Math" w:eastAsia="Cambria Math" w:cs="Cambria Math"/>
                <w:i/>
                <w:sz w:val="28"/>
                <w:szCs w:val="28"/>
                <w:highlight w:val="none"/>
                <w:vertAlign w:val="baseli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u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i</m:t>
            </m:r>
          </m:sub>
        </m:sSub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vertAlign w:val="baseline"/>
            <w:lang w:val="ru-RU"/>
          </w:rPr>
          <m:rPr>
            <m:sty m:val="i"/>
          </m:rPr>
          <m:t> - </m:t>
        </m:r>
        <m:sSubSup>
          <m:sSubSupPr>
            <m:alnScr m:val="off"/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vertAlign w:val="baseline"/>
                <w:lang w:val="ru-RU"/>
              </w:rPr>
            </m:ctrlPr>
          </m:sSubSup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w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i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vertAlign w:val="baseline"/>
                <w:lang w:val="ru-RU"/>
              </w:rPr>
              <m:rPr>
                <m:sty m:val="i"/>
              </m:rPr>
              <m:t>`</m:t>
            </m:r>
          </m:sup>
        </m:sSubSup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vertAlign w:val="baseline"/>
            <w:lang w:val="ru-RU"/>
          </w:rPr>
          <m:rPr>
            <m:sty m:val="i"/>
          </m:rPr>
          <m:t>) mod p, i = 0, ..., n - 1</m:t>
        </m:r>
        <m:r>
          <w:rPr>
            <w:rFonts w:hint="default" w:ascii="Cambria Math" w:hAnsi="Cambria Math" w:eastAsia="Cambria Math" w:cs="Cambria Math"/>
            <w:sz w:val="28"/>
            <w:szCs w:val="28"/>
            <w:highlight w:val="none"/>
            <w:vertAlign w:val="baseline"/>
            <w:lang w:val="ru-RU"/>
          </w:rPr>
          <m:rPr>
            <m:sty m:val="i"/>
          </m:rPr>
          <m:t> </m:t>
        </m:r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numPr>
          <w:ilvl w:val="0"/>
          <w:numId w:val="7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Декодирование сообщения:</w:t>
        <w:br/>
        <w:t xml:space="preserve">Для каждого коэффициента:</w:t>
        <w:br/>
      </w:r>
      <m:oMathPara>
        <m:oMathParaPr/>
        <m:oMath>
          <m:sSubSup>
            <m:sSubSupPr>
              <m:alnScr m:val="off"/>
              <m:ctrlPr>
                <w:rPr>
                  <w:rFonts w:hint="default" w:ascii="Cambria Math" w:hAnsi="Cambria Math" w:eastAsia="Cambria Math" w:cs="Cambria Math"/>
                  <w:b w:val="0"/>
                  <w:bCs w:val="0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sSubSupPr>
            <m:e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m</m:t>
              </m:r>
            </m:e>
            <m:sub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i</m:t>
              </m:r>
            </m:sub>
            <m:sup>
              <m:r>
                <w:rPr>
                  <w:rFonts w:hint="default" w:ascii="Cambria Math" w:hAnsi="Cambria Math" w:eastAsia="Cambria Math" w:cs="Cambria Math"/>
                  <w:sz w:val="28"/>
                  <w:szCs w:val="28"/>
                  <w:highlight w:val="none"/>
                  <w:vertAlign w:val="baseline"/>
                  <w:lang w:val="ru-RU"/>
                </w:rPr>
                <m:rPr>
                  <m:sty m:val="i"/>
                </m:rPr>
                <m:t>`</m:t>
              </m:r>
            </m:sup>
          </m:sSubSup>
          <m:r>
            <w:rPr>
              <w:rFonts w:hint="default" w:ascii="Cambria Math" w:hAnsi="Cambria Math" w:eastAsia="Cambria Math" w:cs="Cambria Math"/>
              <w:sz w:val="28"/>
              <w:szCs w:val="28"/>
              <w:highlight w:val="none"/>
              <w:vertAlign w:val="baseline"/>
              <w:lang w:val="ru-RU"/>
            </w:rPr>
            <m:rPr>
              <m:sty m:val="i"/>
            </m:rPr>
            <m:t> = </m:t>
          </m:r>
          <m:d>
            <m:dPr>
              <m:begChr m:val="{"/>
              <m:endChr m:val=""/>
              <m:ctrlPr>
                <w:rPr>
                  <w:rFonts w:hint="default" w:ascii="Cambria Math" w:hAnsi="Cambria Math" w:eastAsia="Cambria Math" w:cs="Cambria Math"/>
                  <w:i/>
                  <w:sz w:val="28"/>
                  <w:szCs w:val="28"/>
                  <w:highlight w:val="none"/>
                  <w:vertAlign w:val="baseline"/>
                  <w:lang w:val="ru-RU"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eastAsia="Cambria Math" w:cs="Cambria Math"/>
                      <w:i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</m:ctrlPr>
                </m:eqArr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1, если (</m:t>
                  </m:r>
                  <m:sSubSup>
                    <m:sSubSupPr>
                      <m:alnScr m:val="off"/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m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enc</m:t>
                      </m:r>
                    </m:sub>
                    <m:sup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`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sSubPr>
                    <m:e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)</m:t>
                      </m:r>
                    </m:e>
                    <m:sub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 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≥ 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i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</m:ctrlPr>
                    </m:fPr>
                    <m:num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p</m:t>
                      </m:r>
                    </m:num>
                    <m:den>
                      <m:r>
                        <w:rPr>
                          <w:rFonts w:hint="default" w:ascii="Cambria Math" w:hAnsi="Cambria Math" w:eastAsia="Cambria Math" w:cs="Cambria Math"/>
                          <w:sz w:val="28"/>
                          <w:szCs w:val="28"/>
                          <w:highlight w:val="none"/>
                          <w:vertAlign w:val="baseline"/>
                          <w:lang w:val="ru-RU"/>
                        </w:rPr>
                        <m:rPr>
                          <m:sty m:val="i"/>
                        </m:rPr>
                        <m:t>2</m:t>
                      </m:r>
                    </m:den>
                  </m:f>
                </m:e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  <w:highlight w:val="none"/>
                      <w:vertAlign w:val="baseline"/>
                      <w:lang w:val="ru-RU"/>
                    </w:rPr>
                    <m:rPr>
                      <m:sty m:val="i"/>
                    </m:rPr>
                    <m:t>0, иначе</m:t>
                  </m:r>
                </m:e>
              </m:eqArr>
            </m:e>
          </m:d>
        </m:oMath>
      </m:oMathPara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br/>
        <w:t xml:space="preserve">Получаем восстановленное сообщение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m`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numPr>
          <w:ilvl w:val="0"/>
          <w:numId w:val="75"/>
        </w:numPr>
        <w:pBdr/>
        <w:spacing/>
        <w:ind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Получение общего ключа:</w:t>
        <w:br/>
        <w:t xml:space="preserve">Общий ключ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K`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вычисляется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 как: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K` = Hash(Serialize(m`))</w:t>
        <w:br/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  <w:t xml:space="preserve">Если всё корректно, то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en-US"/>
        </w:rPr>
        <w:t xml:space="preserve">K` = K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vertAlign w:val="baseline"/>
          <w:lang w:val="ru-RU"/>
        </w:rPr>
      </w:r>
    </w:p>
    <w:p>
      <w:pPr>
        <w:pStyle w:val="2080"/>
        <w:pBdr/>
        <w:spacing/>
        <w:ind/>
        <w:jc w:val="left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3804920"/>
                <wp:effectExtent l="0" t="0" r="0" b="0"/>
                <wp:docPr id="14" name="Imag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0637986" name="Image8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4"/>
                        <a:stretch/>
                      </pic:blipFill>
                      <pic:spPr bwMode="auto">
                        <a:xfrm>
                          <a:off x="0" y="0"/>
                          <a:ext cx="5939789" cy="380491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0pt;height:299.60pt;mso-wrap-distance-left:0.00pt;mso-wrap-distance-top:0.00pt;mso-wrap-distance-right:0.00pt;mso-wrap-distance-bottom:0.00pt;z-index:1;" stroked="false">
                <v:imagedata r:id="rId64" o:title=""/>
                <o:lock v:ext="edit" rotation="t"/>
              </v:shape>
            </w:pict>
          </mc:Fallback>
        </mc:AlternateContent>
      </w:r>
      <w:r>
        <w:br/>
      </w:r>
      <w:r>
        <w:t xml:space="preserve">Экстремула на всём графике — 16.50% при Threshold = 27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highlight w:val="none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Экстремула на графике  Threshold &lt;= d // 2 (16) - 16.18%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0, Success Rate = 0.14%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1, Success Rate = 0.17%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2, Success Rate = 0.27%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3, Success Rate = 0.32%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4, Success Rate = 0.47%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5, Success Rate = 0.50%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6, Success Rate = 0.79%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7, Success Rate = 0.97%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8, Success Rate = 1.43%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9, Success Rate = 1.80%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10, Success Rate = 2.53%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11, Success Rate = 3.19%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12, Success Rate = 4.15%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13, Success Rate = 5.71%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14, Success Rate = 8.33%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15, Success Rate = 11.58%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16, Success Rate = 16.18%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17, Success Rate = 15.46%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18, Success Rate = 15.45%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19, Success Rate = 15.72%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20, Success Rate = 16.04%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21, Success Rate = 15.68%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22, Success Rate = 16.25%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23, Success Rate = 15.80%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24, Success Rate = 15.60%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25, Success Rate = 15.93%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26, Success Rate = 16.03%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27, Success Rate = 16.50%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28, Success Rate = 15.58%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29, Success Rate = 16.05%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30, Success Rate = 16.06%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31, Success Rate = 15.95%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t xml:space="preserve">Threshold = 32, Success Rate = 15.83%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1490"/>
        <w:pBdr/>
        <w:shd w:val="nil" w:color="000000"/>
        <w:spacing/>
        <w:ind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61075" cy="1670685"/>
                <wp:effectExtent l="0" t="0" r="0" b="0"/>
                <wp:docPr id="15" name="Image1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Image10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65"/>
                        <a:stretch/>
                      </pic:blipFill>
                      <pic:spPr bwMode="auto">
                        <a:xfrm>
                          <a:off x="0" y="0"/>
                          <a:ext cx="6061075" cy="1670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77.25pt;height:131.55pt;mso-wrap-distance-left:0.00pt;mso-wrap-distance-top:0.00pt;mso-wrap-distance-right:0.00pt;mso-wrap-distance-bottom:0.00pt;z-index:1;" stroked="false">
                <v:imagedata r:id="rId6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1490"/>
        <w:pBdr/>
        <w:shd w:val="nil" w:color="auto"/>
        <w:spacing/>
        <w:ind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1490"/>
        <w:pBdr/>
        <w:shd w:val="nil" w:color="auto"/>
        <w:spacing/>
        <w:ind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1490"/>
        <w:pBdr/>
        <w:shd w:val="nil" w:color="auto"/>
        <w:spacing/>
        <w:ind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Комбинация с наибольшей успешностью: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1490"/>
        <w:pBdr/>
        <w:shd w:val="nil" w:color="auto"/>
        <w:spacing/>
        <w:ind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q = 128, p = 8, n = 16 =&gt; Success Rate = 35.10%</w:t>
      </w:r>
      <w:r>
        <w:br w:type="page" w:clear="all"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2080"/>
        <w:pBdr/>
        <w:spacing w:after="0" w:before="0"/>
        <w:ind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2080"/>
        <w:pBdr/>
        <w:spacing/>
        <w:ind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11. Заключение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</w:r>
    </w:p>
    <w:p>
      <w:pPr>
        <w:pStyle w:val="1490"/>
        <w:pBdr/>
        <w:shd w:val="nil" w:color="auto"/>
        <w:spacing/>
        <w:ind/>
        <w:rPr>
          <w:b/>
          <w:bCs/>
        </w:rPr>
      </w:pPr>
      <w:r>
        <w:rPr>
          <w:b/>
          <w:bCs/>
        </w:rPr>
      </w:r>
      <w:r>
        <w:br w:type="page" w:clear="all"/>
      </w:r>
      <w:r>
        <w:rPr>
          <w:b/>
          <w:bCs/>
        </w:rPr>
      </w:r>
      <w:r>
        <w:rPr>
          <w:b/>
          <w:bCs/>
        </w:rPr>
      </w:r>
    </w:p>
    <w:p>
      <w:pPr>
        <w:pStyle w:val="2080"/>
        <w:pBdr/>
        <w:spacing w:after="0" w:before="0"/>
        <w:ind/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12. Ссылки и список литературы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Style w:val="2080"/>
        <w:pBdr/>
        <w:spacing/>
        <w:ind w:right="0" w:firstLine="0" w:left="36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Видео лекции: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</w:rPr>
        <w:t xml:space="preserve">https://yandex.ru/video/preview/9278484075604101220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https://ricktube.ru/watch/wMduSG0zi4Y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542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</w:t>
      </w:r>
      <w:bookmarkStart w:id="0" w:name="_Hlt190293931"/>
      <w:r/>
      <w:bookmarkStart w:id="1" w:name="_Hlt190293930"/>
      <w:r>
        <w:rPr>
          <w:rStyle w:val="1542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/</w:t>
      </w:r>
      <w:bookmarkEnd w:id="0"/>
      <w:r/>
      <w:bookmarkEnd w:id="1"/>
      <w:r>
        <w:rPr>
          <w:rStyle w:val="1542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O4jvf</w:t>
      </w:r>
      <w:bookmarkStart w:id="2" w:name="_Hlt190294013"/>
      <w:r/>
      <w:bookmarkStart w:id="3" w:name="_Hlt190294012"/>
      <w:r>
        <w:rPr>
          <w:rStyle w:val="1542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N</w:t>
      </w:r>
      <w:bookmarkEnd w:id="2"/>
      <w:r/>
      <w:bookmarkEnd w:id="3"/>
      <w:r>
        <w:rPr>
          <w:rStyle w:val="1542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aQkf8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542"/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https://ricktube.ru/watch/h5pfTIE6slU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https://ricktube.ru/watch/h5pfTIE6slU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highlight w:val="none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2050"/>
        <w:numPr>
          <w:ilvl w:val="0"/>
          <w:numId w:val="55"/>
        </w:numPr>
        <w:pBdr/>
        <w:spacing w:after="0" w:before="150" w:line="345" w:lineRule="atLeast"/>
        <w:ind w:right="240" w:hanging="360" w:left="949"/>
        <w:contextualSpacing w:val="true"/>
        <w:jc w:val="left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t xml:space="preserve">https://ricktube.ru/watch/nlGjqGdkmfI</w:t>
      </w:r>
      <w:r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8"/>
          <w:szCs w:val="28"/>
        </w:rPr>
        <w:br w:type="textWrapping" w:clear="all"/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r>
    </w:p>
    <w:p>
      <w:pPr>
        <w:pStyle w:val="2080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https://ricktube.ru/watch/vhbpAG1RMbI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https://ricktube.ru/watch/ESmQhPeWeAA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https://ricktube.ru/watch/srCXNBWsCkA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5"/>
        </w:numPr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https://ricktube.ru/watch/pgNZFA3yj7M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Курсы: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https://cryptography101.ca/kyber-dilithium/</w:t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80"/>
        <w:pBdr/>
        <w:spacing/>
        <w:ind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  <w:sz w:val="28"/>
          <w:szCs w:val="28"/>
        </w:rPr>
      </w:pPr>
      <w:r/>
      <w:hyperlink r:id="rId66" w:tooltip="https://ricktube.ru/video?q=https%3A%2F%2Fwww.youtube.com%2Fplaylist%3Flist%3DPLA1qgQLL41SSUOHlq8ADraKKzv47v2yrF" w:history="1">
        <w:r>
          <w:rPr>
            <w:rStyle w:val="1529"/>
            <w:rFonts w:ascii="Times New Roman" w:hAnsi="Times New Roman" w:eastAsia="Times New Roman" w:cs="Times New Roman"/>
            <w:b w:val="0"/>
            <w:bCs w:val="0"/>
            <w:color w:val="0000ee"/>
            <w:sz w:val="28"/>
            <w:szCs w:val="28"/>
            <w:u w:val="single"/>
          </w:rPr>
          <w:t xml:space="preserve">https://ricktube.ru/video?q=https%3A%2F%2Fwww.youtube.com%2Fplaylist%3Flist%3DPLA1qgQLL41SSUOHlq8ADraKKzv47v2yrF</w:t>
        </w:r>
      </w:hyperlink>
      <w:r>
        <w:rPr>
          <w:b w:val="0"/>
          <w:bCs w:val="0"/>
          <w:sz w:val="28"/>
          <w:szCs w:val="28"/>
        </w:rPr>
      </w:r>
      <w:r>
        <w:rPr>
          <w:b w:val="0"/>
          <w:bCs w:val="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Теория о алгоритмах взлома: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https://arxiv.org/pdf/2212.12372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https://ru.wikipedia.org/wiki/Факторизация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79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https://ru.wikipedia.org/wiki/Дискретное_логарифмирование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79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https://ru.wikipedia.org/wiki/Алгоритм_Шора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79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https://ru.wikipedia.org/wiki/Регев,_Одед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79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https://ru.wikipedia.org/wiki/Квантовое_преобразование_Фурье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79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https://ru.wikipedia.org/wiki/Алгоритм_Гровера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79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https://en.wikipedia.org/wiki/BHT_algorithm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pBdr/>
        <w:spacing/>
        <w:ind w:right="0" w:firstLine="0" w:left="72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pBdr/>
        <w:spacing/>
        <w:ind w:right="0" w:firstLine="0" w:left="720"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Русские разработчики и теория: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https://qapp.tech/help/post-quantum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https://qapp.tech/help/post-quantum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https://qapp.tech/help/comparison-pqc-qkd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https://rqc.ru/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https://qapp.tech/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https://qboard.tech/</w:t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color w:val="000000"/>
          <w:sz w:val="28"/>
          <w:szCs w:val="28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https://pki-forum.ru/files/files/2024/19_09_24_Alekseev.pdf?utm_source=chatgpt.com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https://ruscrypto.ru/resource/archive/rc2024/files/05_vysotskaya_chizhov.pdf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https://dri</w:t>
      </w:r>
      <w:bookmarkStart w:id="4" w:name="_Hlt190290732"/>
      <w:r/>
      <w:bookmarkStart w:id="5" w:name="_Hlt190290731"/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v</w:t>
      </w:r>
      <w:bookmarkEnd w:id="4"/>
      <w:r/>
      <w:bookmarkEnd w:id="5"/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e.google.com/file/d/1YPtwtpFZitQOs1k2C8NGjogW9YfAWdb1/view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pBdr/>
        <w:spacing/>
        <w:ind w:firstLine="0" w:left="0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pBdr/>
        <w:spacing/>
        <w:ind w:firstLine="0" w:left="0"/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pP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Документация и теория по 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Kyber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:</w:t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  <w:r>
        <w:rPr>
          <w:rStyle w:val="1531"/>
          <w:rFonts w:ascii="Times New Roman" w:hAnsi="Times New Roman" w:cs="Times New Roman"/>
          <w:b/>
          <w:bCs/>
          <w:color w:val="000000"/>
          <w:sz w:val="32"/>
          <w:szCs w:val="32"/>
          <w:highlight w:val="none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https://github.com/pq-crystals/kyber/tree/main/avx2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https://pq-crystals.org/kyber/software.shtml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pBdr/>
        <w:spacing/>
        <w:ind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https://github.com/pq-crystals/kyber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pBdr/>
        <w:spacing/>
        <w:ind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</w:r>
      <w:r>
        <w:rPr>
          <w:b w:val="0"/>
          <w:bCs w:val="0"/>
          <w:sz w:val="32"/>
          <w:szCs w:val="32"/>
        </w:rPr>
      </w:r>
      <w:r>
        <w:rPr>
          <w:b w:val="0"/>
          <w:bCs w:val="0"/>
          <w:sz w:val="32"/>
          <w:szCs w:val="32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31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t xml:space="preserve">https://cryptopedia.dev/posts/kyber/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pBdr/>
        <w:spacing/>
        <w:ind w:firstLine="0" w:left="709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https</w:t>
      </w: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://</w:t>
      </w: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en</w:t>
      </w: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.</w:t>
      </w: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m</w:t>
      </w: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.</w:t>
      </w: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wikipedia</w:t>
      </w: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.</w:t>
      </w: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org</w:t>
      </w: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/</w:t>
      </w: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wiki</w:t>
      </w: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</w:rPr>
        <w:t xml:space="preserve">/</w:t>
      </w:r>
      <w:r>
        <w:rPr>
          <w:rStyle w:val="1542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Kyber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numPr>
          <w:ilvl w:val="0"/>
          <w:numId w:val="54"/>
        </w:numPr>
        <w:pBdr/>
        <w:spacing/>
        <w:ind/>
        <w:rPr>
          <w:b w:val="0"/>
          <w:bCs w:val="0"/>
        </w:rPr>
      </w:pPr>
      <w:r>
        <w:rPr>
          <w:b w:val="0"/>
          <w:bCs w:val="0"/>
        </w:rPr>
        <w:t xml:space="preserve">https://crypto.stackexchange.com/questions/103784/crystals-kyber-versus-frodokem-what-makes-each-of-them-different-than-the-other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2080"/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sectPr>
      <w:headerReference w:type="default" r:id="rId30"/>
      <w:headerReference w:type="first" r:id="rId31"/>
      <w:footerReference w:type="default" r:id="rId53"/>
      <w:footerReference w:type="first" r:id="rId54"/>
      <w:footnotePr/>
      <w:endnotePr/>
      <w:type w:val="nextPage"/>
      <w:pgSz w:h="16838" w:orient="portrait" w:w="11906"/>
      <w:pgMar w:top="1134" w:right="851" w:bottom="1134" w:left="1701" w:header="720" w:footer="709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jaVu Sans">
    <w:panose1 w:val="020B0603030804020204"/>
  </w:font>
  <w:font w:name="Cambria Math">
    <w:panose1 w:val="02000603000000000000"/>
  </w:font>
  <w:font w:name="Liberation Serif">
    <w:panose1 w:val="02020603050405020304"/>
  </w:font>
  <w:font w:name="Calibri">
    <w:panose1 w:val="020F0502020204030204"/>
  </w:font>
  <w:font w:name="Symbol">
    <w:panose1 w:val="05010000000000000000"/>
  </w:font>
  <w:font w:name="OpenSymbol">
    <w:panose1 w:val="05010000000000000000"/>
  </w:font>
  <w:font w:name="Courier New">
    <w:panose1 w:val="02070409020205020404"/>
  </w:font>
  <w:font w:name="Arial">
    <w:panose1 w:val="020B0604020202020204"/>
  </w:font>
  <w:font w:name="Liberation Sans">
    <w:panose1 w:val="020B0604020202020204"/>
  </w:font>
  <w:font w:name="Wingdings">
    <w:panose1 w:val="05010000000000000000"/>
  </w:font>
  <w:font w:name="Noto Serif CJK SC">
    <w:panose1 w:val="02020400000000000000"/>
  </w:font>
  <w:font w:name="Noto Sans">
    <w:panose1 w:val="020B0502040504020204"/>
  </w:font>
  <w:font w:name="F"/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7</w:t>
    </w:r>
    <w:r>
      <w:fldChar w:fldCharType="end"/>
    </w:r>
    <w:r/>
  </w:p>
  <w:p>
    <w:pPr>
      <w:pStyle w:val="2055"/>
      <w:pBdr/>
      <w:spacing/>
      <w:ind/>
      <w:rPr/>
    </w:pPr>
    <w:r/>
    <w:r/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15</w:t>
    </w:r>
    <w:r>
      <w:fldChar w:fldCharType="end"/>
    </w:r>
    <w:r/>
  </w:p>
  <w:p>
    <w:pPr>
      <w:pStyle w:val="2055"/>
      <w:pBdr/>
      <w:spacing/>
      <w:ind/>
      <w:rPr/>
    </w:pPr>
    <w:r/>
    <w:r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17</w:t>
    </w:r>
    <w:r>
      <w:fldChar w:fldCharType="end"/>
    </w:r>
    <w:r/>
  </w:p>
  <w:p>
    <w:pPr>
      <w:pStyle w:val="2055"/>
      <w:pBdr/>
      <w:spacing/>
      <w:ind/>
      <w:rPr/>
    </w:pPr>
    <w:r/>
    <w:r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18</w:t>
    </w:r>
    <w:r>
      <w:fldChar w:fldCharType="end"/>
    </w:r>
    <w:r/>
  </w:p>
  <w:p>
    <w:pPr>
      <w:pStyle w:val="2055"/>
      <w:pBdr/>
      <w:spacing/>
      <w:ind/>
      <w:rPr/>
    </w:pPr>
    <w:r/>
    <w:r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21</w:t>
    </w:r>
    <w:r>
      <w:fldChar w:fldCharType="end"/>
    </w:r>
    <w:r/>
  </w:p>
  <w:p>
    <w:pPr>
      <w:pStyle w:val="2055"/>
      <w:pBdr/>
      <w:spacing/>
      <w:ind/>
      <w:rPr/>
    </w:pPr>
    <w:r/>
    <w:r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23</w:t>
    </w:r>
    <w:r>
      <w:fldChar w:fldCharType="end"/>
    </w:r>
    <w:r/>
  </w:p>
  <w:p>
    <w:pPr>
      <w:pStyle w:val="2055"/>
      <w:pBdr/>
      <w:spacing/>
      <w:ind/>
      <w:rPr/>
    </w:pPr>
    <w:r/>
    <w:r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5"/>
      <w:pBdr/>
      <w:spacing/>
      <w:ind/>
      <w:rPr/>
    </w:pPr>
    <w:r/>
    <w:r/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24</w:t>
    </w:r>
    <w:r>
      <w:fldChar w:fldCharType="end"/>
    </w:r>
    <w:r/>
  </w:p>
  <w:p>
    <w:pPr>
      <w:pStyle w:val="2055"/>
      <w:pBdr/>
      <w:spacing/>
      <w:ind/>
      <w:rPr/>
    </w:pPr>
    <w:r/>
    <w:r/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30</w:t>
    </w:r>
    <w:r>
      <w:fldChar w:fldCharType="end"/>
    </w:r>
    <w:r/>
  </w:p>
  <w:p>
    <w:pPr>
      <w:pStyle w:val="2055"/>
      <w:pBdr/>
      <w:spacing/>
      <w:ind/>
      <w:rPr/>
    </w:pPr>
    <w:r/>
    <w:r/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5"/>
      <w:pBdr/>
      <w:spacing/>
      <w:ind/>
      <w:rPr/>
    </w:pPr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8</w:t>
    </w:r>
    <w:r>
      <w:fldChar w:fldCharType="end"/>
    </w:r>
    <w:r/>
  </w:p>
  <w:p>
    <w:pPr>
      <w:pStyle w:val="2055"/>
      <w:pBdr/>
      <w:spacing/>
      <w:ind/>
      <w:rPr/>
    </w:pPr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10</w:t>
    </w:r>
    <w:r>
      <w:fldChar w:fldCharType="end"/>
    </w:r>
    <w:r/>
  </w:p>
  <w:p>
    <w:pPr>
      <w:pStyle w:val="2055"/>
      <w:pBdr/>
      <w:spacing/>
      <w:ind/>
      <w:rPr/>
    </w:pPr>
    <w:r/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5"/>
      <w:pBdr/>
      <w:spacing/>
      <w:ind/>
      <w:jc w:val="right"/>
      <w:rPr/>
    </w:pPr>
    <w:r>
      <w:fldChar w:fldCharType="begin"/>
    </w:r>
    <w:r>
      <w:instrText xml:space="preserve"> PAGE </w:instrText>
    </w:r>
    <w:r>
      <w:fldChar w:fldCharType="separate"/>
    </w:r>
    <w:r>
      <w:t xml:space="preserve">14</w:t>
    </w:r>
    <w:r>
      <w:fldChar w:fldCharType="end"/>
    </w:r>
    <w:r/>
  </w:p>
  <w:p>
    <w:pPr>
      <w:pStyle w:val="2055"/>
      <w:pBdr/>
      <w:spacing/>
      <w:ind/>
      <w:rPr/>
    </w:pPr>
    <w:r/>
    <w:r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4"/>
      <w:pBdr/>
      <w:spacing/>
      <w:ind/>
      <w:rPr/>
    </w:pPr>
    <w:r/>
    <w:r/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4"/>
      <w:pBdr/>
      <w:spacing/>
      <w:ind/>
      <w:rPr/>
    </w:pPr>
    <w:r/>
    <w:r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4"/>
      <w:pBdr/>
      <w:spacing/>
      <w:ind/>
      <w:rPr/>
    </w:pPr>
    <w:r/>
    <w:r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4"/>
      <w:pBdr/>
      <w:spacing/>
      <w:ind/>
      <w:rPr/>
    </w:pPr>
    <w:r/>
    <w:r/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4"/>
      <w:pBdr/>
      <w:spacing/>
      <w:ind/>
      <w:rPr/>
    </w:pPr>
    <w:r/>
    <w:r/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4"/>
      <w:pBdr/>
      <w:spacing/>
      <w:ind/>
      <w:rPr/>
    </w:pPr>
    <w:r/>
    <w:r/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4"/>
      <w:pBdr/>
      <w:spacing/>
      <w:ind/>
      <w:rPr/>
    </w:pPr>
    <w:r/>
    <w:r/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4"/>
      <w:pBdr/>
      <w:spacing/>
      <w:ind/>
      <w:rPr/>
    </w:pPr>
    <w:r/>
    <w:r/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4"/>
      <w:pBdr/>
      <w:spacing/>
      <w:ind/>
      <w:rPr/>
    </w:pPr>
    <w:r/>
    <w:r/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4"/>
      <w:pBdr/>
      <w:spacing/>
      <w:ind/>
      <w:rPr/>
    </w:pPr>
    <w:r/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4"/>
      <w:pBdr/>
      <w:spacing/>
      <w:ind/>
      <w:rPr/>
    </w:pPr>
    <w:r/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4"/>
      <w:pBdr/>
      <w:spacing/>
      <w:ind/>
      <w:rPr/>
    </w:pPr>
    <w:r/>
    <w:r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2054"/>
      <w:pBdr/>
      <w:spacing/>
      <w:ind/>
      <w:rPr/>
    </w:pPr>
    <w:r/>
    <w:r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Wingdings" w:hAnsi="Wingdings" w:cs="Wingdings"/>
      </w:rPr>
      <w:start w:val="0"/>
      <w:suff w:val="tab"/>
    </w:lvl>
    <w:lvl w:ilvl="2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93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29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65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1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37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73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09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45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19"/>
      </w:pPr>
      <w:rPr>
        <w:rFonts w:hint="default" w:ascii="OpenSymbol" w:hAnsi="OpenSymbol" w:cs="OpenSymbol"/>
      </w:rPr>
      <w:start w:val="0"/>
      <w:suff w:val="tab"/>
    </w:lvl>
  </w:abstractNum>
  <w:abstractNum w:abstractNumId="1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1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1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0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6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72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44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80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6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52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80"/>
      </w:pPr>
      <w:rPr>
        <w:rFonts w:hint="default" w:ascii="OpenSymbol" w:hAnsi="OpenSymbol" w:cs="OpenSymbol"/>
      </w:rPr>
      <w:start w:val="0"/>
      <w:suff w:val="tab"/>
    </w:lvl>
  </w:abstractNum>
  <w:abstractNum w:abstractNumId="1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1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1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1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19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4">
      <w:isLgl w:val="tru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5">
      <w:isLgl w:val="tru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7">
      <w:isLgl w:val="tru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8">
      <w:isLgl w:val="tru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</w:abstractNum>
  <w:abstractNum w:abstractNumId="2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2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5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3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5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080"/>
      </w:pPr>
      <w:rPr/>
      <w:start w:val="1"/>
      <w:suff w:val="tab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1800"/>
      </w:pPr>
      <w:rPr/>
      <w:start w:val="1"/>
      <w:suff w:val="tab"/>
    </w:lvl>
    <w:lvl w:ilvl="4">
      <w:isLgl w:val="tru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5">
      <w:isLgl w:val="tru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25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7">
      <w:isLgl w:val="tru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3240"/>
      </w:pPr>
      <w:rPr/>
      <w:start w:val="1"/>
      <w:suff w:val="tab"/>
    </w:lvl>
    <w:lvl w:ilvl="8">
      <w:isLgl w:val="tru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</w:abstractNum>
  <w:abstractNum w:abstractNumId="46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Wingdings" w:hAnsi="Wingdings" w:cs="Wingdings"/>
      </w:rPr>
      <w:start w:val="0"/>
      <w:suff w:val="tab"/>
    </w:lvl>
    <w:lvl w:ilvl="3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Courier New" w:hAnsi="Courier New" w:cs="Courier New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7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8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49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0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080"/>
      </w:pPr>
      <w:rPr>
        <w:rFonts w:hint="default" w:ascii="Symbol" w:hAnsi="Symbol" w:cs="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80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20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40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OpenSymbol" w:hAnsi="OpenSymbol" w:cs="OpenSymbol"/>
      </w:rPr>
      <w:start w:val="0"/>
      <w:suff w:val="tab"/>
    </w:lvl>
  </w:abstractNum>
  <w:abstractNum w:abstractNumId="51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0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0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0"/>
      <w:suff w:val="tab"/>
    </w:lvl>
  </w:abstractNum>
  <w:abstractNum w:abstractNumId="52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0"/>
      <w:suff w:val="tab"/>
    </w:lvl>
    <w:lvl w:ilvl="2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0"/>
      <w:suff w:val="tab"/>
    </w:lvl>
    <w:lvl w:ilvl="5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0"/>
      <w:suff w:val="tab"/>
    </w:lvl>
    <w:lvl w:ilvl="8">
      <w:isLgl w:val="tru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0"/>
      <w:suff w:val="tab"/>
    </w:lvl>
  </w:abstractNum>
  <w:abstractNum w:abstractNumId="53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06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178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50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22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OpenSymbol" w:hAnsi="OpenSymbol" w:cs="OpenSymbol"/>
      </w:rPr>
      <w:start w:val="0"/>
      <w:suff w:val="tab"/>
    </w:lvl>
  </w:abstractNum>
  <w:abstractNum w:abstractNumId="54">
    <w:lvl w:ilvl="0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949"/>
      </w:pPr>
      <w:rPr>
        <w:rFonts w:hint="default" w:ascii="Symbol" w:hAnsi="Symbol" w:cs="Symbol"/>
      </w:rPr>
      <w:start w:val="0"/>
      <w:suff w:val="tab"/>
    </w:lvl>
    <w:lvl w:ilvl="1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1309"/>
      </w:pPr>
      <w:rPr>
        <w:rFonts w:hint="default" w:ascii="OpenSymbol" w:hAnsi="OpenSymbol" w:cs="OpenSymbol"/>
      </w:rPr>
      <w:start w:val="0"/>
      <w:suff w:val="tab"/>
    </w:lvl>
    <w:lvl w:ilvl="2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1669"/>
      </w:pPr>
      <w:rPr>
        <w:rFonts w:hint="default" w:ascii="OpenSymbol" w:hAnsi="OpenSymbol" w:cs="OpenSymbol"/>
      </w:rPr>
      <w:start w:val="0"/>
      <w:suff w:val="tab"/>
    </w:lvl>
    <w:lvl w:ilvl="3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029"/>
      </w:pPr>
      <w:rPr>
        <w:rFonts w:hint="default" w:ascii="Symbol" w:hAnsi="Symbol" w:cs="Symbol"/>
      </w:rPr>
      <w:start w:val="0"/>
      <w:suff w:val="tab"/>
    </w:lvl>
    <w:lvl w:ilvl="4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2389"/>
      </w:pPr>
      <w:rPr>
        <w:rFonts w:hint="default" w:ascii="OpenSymbol" w:hAnsi="OpenSymbol" w:cs="OpenSymbol"/>
      </w:rPr>
      <w:start w:val="0"/>
      <w:suff w:val="tab"/>
    </w:lvl>
    <w:lvl w:ilvl="5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2749"/>
      </w:pPr>
      <w:rPr>
        <w:rFonts w:hint="default" w:ascii="OpenSymbol" w:hAnsi="OpenSymbol" w:cs="OpenSymbol"/>
      </w:rPr>
      <w:start w:val="0"/>
      <w:suff w:val="tab"/>
    </w:lvl>
    <w:lvl w:ilvl="6">
      <w:isLgl w:val="tru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3109"/>
      </w:pPr>
      <w:rPr>
        <w:rFonts w:hint="default" w:ascii="Symbol" w:hAnsi="Symbol" w:cs="Symbol"/>
      </w:rPr>
      <w:start w:val="0"/>
      <w:suff w:val="tab"/>
    </w:lvl>
    <w:lvl w:ilvl="7">
      <w:isLgl w:val="true"/>
      <w:lvlJc w:val="left"/>
      <w:lvlText w:val="◦"/>
      <w:numFmt w:val="bullet"/>
      <w:pPr>
        <w:pBdr/>
        <w:tabs>
          <w:tab w:val="num" w:leader="none" w:pos="0"/>
        </w:tabs>
        <w:spacing/>
        <w:ind w:hanging="360" w:left="3469"/>
      </w:pPr>
      <w:rPr>
        <w:rFonts w:hint="default" w:ascii="OpenSymbol" w:hAnsi="OpenSymbol" w:cs="OpenSymbol"/>
      </w:rPr>
      <w:start w:val="0"/>
      <w:suff w:val="tab"/>
    </w:lvl>
    <w:lvl w:ilvl="8">
      <w:isLgl w:val="true"/>
      <w:lvlJc w:val="left"/>
      <w:lvlText w:val="▪"/>
      <w:numFmt w:val="bullet"/>
      <w:pPr>
        <w:pBdr/>
        <w:tabs>
          <w:tab w:val="num" w:leader="none" w:pos="0"/>
        </w:tabs>
        <w:spacing/>
        <w:ind w:hanging="360" w:left="3829"/>
      </w:pPr>
      <w:rPr>
        <w:rFonts w:hint="default" w:ascii="OpenSymbol" w:hAnsi="OpenSymbol" w:cs="OpenSymbol"/>
      </w:rPr>
      <w:start w:val="0"/>
      <w:suff w:val="tab"/>
    </w:lvl>
  </w:abstractNum>
  <w:abstractNum w:abstractNumId="55">
    <w:lvl w:ilvl="0">
      <w:isLgl w:val="tru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true"/>
      <w:lvlJc w:val="left"/>
      <w:lvlText w:val="%2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true"/>
      <w:lvlJc w:val="left"/>
      <w:lvlText w:val="%3."/>
      <w:numFmt w:val="decimal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3">
      <w:isLgl w:val="tru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true"/>
      <w:lvlJc w:val="left"/>
      <w:lvlText w:val="%5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true"/>
      <w:lvlJc w:val="left"/>
      <w:lvlText w:val="%6."/>
      <w:numFmt w:val="decimal"/>
      <w:pPr>
        <w:pBdr/>
        <w:tabs>
          <w:tab w:val="num" w:leader="none" w:pos="0"/>
        </w:tabs>
        <w:spacing/>
        <w:ind w:hanging="360" w:left="4320"/>
      </w:pPr>
      <w:rPr/>
      <w:start w:val="1"/>
      <w:suff w:val="tab"/>
    </w:lvl>
    <w:lvl w:ilvl="6">
      <w:isLgl w:val="tru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true"/>
      <w:lvlJc w:val="left"/>
      <w:lvlText w:val="%8."/>
      <w:numFmt w:val="decimal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true"/>
      <w:lvlJc w:val="left"/>
      <w:lvlText w:val="%9."/>
      <w:numFmt w:val="decimal"/>
      <w:pPr>
        <w:pBdr/>
        <w:tabs>
          <w:tab w:val="num" w:leader="none" w:pos="0"/>
        </w:tabs>
        <w:spacing/>
        <w:ind w:hanging="360" w:left="6480"/>
      </w:pPr>
      <w:rPr/>
      <w:start w:val="1"/>
      <w:suff w:val="tab"/>
    </w:lvl>
  </w:abstractNum>
  <w:abstractNum w:abstractNumId="56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09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29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49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69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589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09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29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49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69"/>
      </w:pPr>
      <w:rPr>
        <w:rFonts w:hint="default" w:ascii="Wingdings" w:hAnsi="Wingdings" w:cs="Wingdings"/>
      </w:rPr>
      <w:start w:val="1"/>
      <w:suff w:val="tab"/>
    </w:lvl>
  </w:abstractNum>
  <w:abstractNum w:abstractNumId="57">
    <w:lvl w:ilvl="0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true"/>
      <w:lvlJc w:val="left"/>
      <w:lvlText w:val="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tru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true"/>
      <w:lvlJc w:val="left"/>
      <w:lvlText w:val="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58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8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9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7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Noto Serif CJK SC" w:cs="Noto Sans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6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4">
    <w:name w:val="Table Grid"/>
    <w:basedOn w:val="136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5">
    <w:name w:val="Table Grid Light"/>
    <w:basedOn w:val="13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6">
    <w:name w:val="Plain Table 1"/>
    <w:basedOn w:val="13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7">
    <w:name w:val="Plain Table 2"/>
    <w:basedOn w:val="136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8">
    <w:name w:val="Plain Table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9">
    <w:name w:val="Plain Table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0">
    <w:name w:val="Plain Table 5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1">
    <w:name w:val="Grid Table 1 Light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2">
    <w:name w:val="Grid Table 1 Light - Accent 1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3">
    <w:name w:val="Grid Table 1 Light - Accent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4">
    <w:name w:val="Grid Table 1 Light - Accent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5">
    <w:name w:val="Grid Table 1 Light - Accent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6">
    <w:name w:val="Grid Table 1 Light - Accent 5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7">
    <w:name w:val="Grid Table 1 Light - Accent 6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8">
    <w:name w:val="Grid Table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9">
    <w:name w:val="Grid Table 2 - Accent 1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0">
    <w:name w:val="Grid Table 2 - Accent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1">
    <w:name w:val="Grid Table 2 - Accent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2">
    <w:name w:val="Grid Table 2 - Accent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3">
    <w:name w:val="Grid Table 2 - Accent 5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4">
    <w:name w:val="Grid Table 2 - Accent 6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5">
    <w:name w:val="Grid Table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6">
    <w:name w:val="Grid Table 3 - Accent 1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7">
    <w:name w:val="Grid Table 3 - Accent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8">
    <w:name w:val="Grid Table 3 - Accent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89">
    <w:name w:val="Grid Table 3 - Accent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0">
    <w:name w:val="Grid Table 3 - Accent 5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1">
    <w:name w:val="Grid Table 3 - Accent 6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2">
    <w:name w:val="Grid Table 4"/>
    <w:basedOn w:val="13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3">
    <w:name w:val="Grid Table 4 - Accent 1"/>
    <w:basedOn w:val="13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4">
    <w:name w:val="Grid Table 4 - Accent 2"/>
    <w:basedOn w:val="13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Grid Table 4 - Accent 3"/>
    <w:basedOn w:val="13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Grid Table 4 - Accent 4"/>
    <w:basedOn w:val="13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Grid Table 4 - Accent 5"/>
    <w:basedOn w:val="13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Grid Table 4 - Accent 6"/>
    <w:basedOn w:val="136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Grid Table 5 Dark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Grid Table 5 Dark- Accent 1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5 Dark - Accent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5 Dark - Accent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5 Dark- Accent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5 Dark - Accent 5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5 Dark - Accent 6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6 Colorful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6 Colorful - Accent 1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6 Colorful - Accent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6 Colorful - Accent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6 Colorful - Accent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6 Colorful - Accent 5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6 Colorful - Accent 6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7 Colorful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7 Colorful - Accent 1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7 Colorful - Accent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7 Colorful - Accent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7 Colorful - Accent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7 Colorful - Accent 5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7 Colorful - Accent 6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List Table 1 Light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List Table 1 Light - Accent 1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List Table 1 Light - Accent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List Table 1 Light - Accent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List Table 1 Light - Accent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List Table 1 Light - Accent 5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List Table 1 Light - Accent 6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List Table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List Table 2 - Accent 1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List Table 2 - Accent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List Table 2 - Accent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List Table 2 - Accent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List Table 2 - Accent 5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List Table 2 - Accent 6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List Table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List Table 3 - Accent 1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List Table 3 - Accent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List Table 3 - Accent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List Table 3 - Accent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List Table 3 - Accent 5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List Table 3 - Accent 6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List Table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List Table 4 - Accent 1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List Table 4 - Accent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List Table 4 - Accent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List Table 4 - Accent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List Table 4 - Accent 5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List Table 4 - Accent 6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List Table 5 Dark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List Table 5 Dark - Accent 1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5 Dark - Accent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5 Dark - Accent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5 Dark - Accent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5 Dark - Accent 5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5 Dark - Accent 6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6 Colorful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6 Colorful - Accent 1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6 Colorful - Accent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6 Colorful - Accent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6 Colorful - Accent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6 Colorful - Accent 5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6 Colorful - Accent 6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7 Colorful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7 Colorful - Accent 1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7 Colorful - Accent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7 Colorful - Accent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7 Colorful - Accent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7 Colorful - Accent 5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7 Colorful - Accent 6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ned - Accent"/>
    <w:basedOn w:val="13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ned - Accent 1"/>
    <w:basedOn w:val="13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ned - Accent 2"/>
    <w:basedOn w:val="13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ned - Accent 3"/>
    <w:basedOn w:val="13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ned - Accent 4"/>
    <w:basedOn w:val="13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ned - Accent 5"/>
    <w:basedOn w:val="13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ned - Accent 6"/>
    <w:basedOn w:val="13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Bordered &amp; Lined - Accent"/>
    <w:basedOn w:val="13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Bordered &amp; Lined - Accent 1"/>
    <w:basedOn w:val="13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Bordered &amp; Lined - Accent 2"/>
    <w:basedOn w:val="13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Bordered &amp; Lined - Accent 3"/>
    <w:basedOn w:val="13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Bordered &amp; Lined - Accent 4"/>
    <w:basedOn w:val="13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Bordered &amp; Lined - Accent 5"/>
    <w:basedOn w:val="13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Bordered &amp; Lined - Accent 6"/>
    <w:basedOn w:val="136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Bordered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Bordered - Accent 1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Bordered - Accent 2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Bordered - Accent 3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Bordered - Accent 4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Bordered - Accent 5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Bordered - Accent 6"/>
    <w:basedOn w:val="136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90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Times New Roman" w:hAnsi="Times New Roman" w:eastAsia="Noto Serif CJK SC" w:cs="Noto Sans"/>
      <w:color w:val="auto"/>
      <w:sz w:val="20"/>
      <w:szCs w:val="20"/>
      <w:lang w:val="en-US" w:eastAsia="zh-CN" w:bidi="hi-IN"/>
    </w:rPr>
  </w:style>
  <w:style w:type="paragraph" w:styleId="1491">
    <w:name w:val="Heading 1"/>
    <w:basedOn w:val="149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92">
    <w:name w:val="Heading 2"/>
    <w:basedOn w:val="149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93">
    <w:name w:val="Heading 3"/>
    <w:basedOn w:val="149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94">
    <w:name w:val="Heading 4"/>
    <w:basedOn w:val="1490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95">
    <w:name w:val="Heading 5"/>
    <w:basedOn w:val="149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96">
    <w:name w:val="Heading 6"/>
    <w:basedOn w:val="149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97">
    <w:name w:val="Heading 7"/>
    <w:basedOn w:val="149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98">
    <w:name w:val="Heading 8"/>
    <w:basedOn w:val="1490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99">
    <w:name w:val="Heading 9"/>
    <w:basedOn w:val="1490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0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501">
    <w:name w:val="Heading 1 Char"/>
    <w:basedOn w:val="1500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2">
    <w:name w:val="Heading 2 Char"/>
    <w:basedOn w:val="1500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03">
    <w:name w:val="Heading 3 Char"/>
    <w:basedOn w:val="1500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04">
    <w:name w:val="Heading 4 Char"/>
    <w:basedOn w:val="1500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05">
    <w:name w:val="Heading 5 Char"/>
    <w:basedOn w:val="1500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06">
    <w:name w:val="Heading 6 Char"/>
    <w:basedOn w:val="1500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07">
    <w:name w:val="Heading 7 Char"/>
    <w:basedOn w:val="1500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08">
    <w:name w:val="Heading 8 Char"/>
    <w:basedOn w:val="1500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09">
    <w:name w:val="Heading 9 Char"/>
    <w:basedOn w:val="1500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10">
    <w:name w:val="Title Char"/>
    <w:basedOn w:val="1500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511">
    <w:name w:val="Subtitle Char"/>
    <w:basedOn w:val="1500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12">
    <w:name w:val="Quote Char"/>
    <w:basedOn w:val="1500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1513">
    <w:name w:val="Intense Emphasis"/>
    <w:basedOn w:val="150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514">
    <w:name w:val="Intense Quote Char"/>
    <w:basedOn w:val="1500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1515">
    <w:name w:val="Intense Reference"/>
    <w:basedOn w:val="150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516">
    <w:name w:val="Subtle Emphasis"/>
    <w:basedOn w:val="150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17">
    <w:name w:val="Emphasis"/>
    <w:basedOn w:val="1500"/>
    <w:uiPriority w:val="20"/>
    <w:qFormat/>
    <w:pPr>
      <w:pBdr/>
      <w:spacing/>
      <w:ind/>
    </w:pPr>
    <w:rPr>
      <w:i/>
      <w:iCs/>
    </w:rPr>
  </w:style>
  <w:style w:type="character" w:styleId="1518">
    <w:name w:val="Strong"/>
    <w:basedOn w:val="1500"/>
    <w:uiPriority w:val="22"/>
    <w:qFormat/>
    <w:pPr>
      <w:pBdr/>
      <w:spacing/>
      <w:ind/>
    </w:pPr>
    <w:rPr>
      <w:b/>
      <w:bCs/>
    </w:rPr>
  </w:style>
  <w:style w:type="character" w:styleId="1519">
    <w:name w:val="Subtle Reference"/>
    <w:basedOn w:val="150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20">
    <w:name w:val="Book Title"/>
    <w:basedOn w:val="150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521">
    <w:name w:val="Header Char"/>
    <w:basedOn w:val="1500"/>
    <w:uiPriority w:val="99"/>
    <w:qFormat/>
    <w:pPr>
      <w:pBdr/>
      <w:spacing/>
      <w:ind/>
    </w:pPr>
  </w:style>
  <w:style w:type="character" w:styleId="1522">
    <w:name w:val="Footer Char"/>
    <w:basedOn w:val="1500"/>
    <w:uiPriority w:val="99"/>
    <w:qFormat/>
    <w:pPr>
      <w:pBdr/>
      <w:spacing/>
      <w:ind/>
    </w:pPr>
  </w:style>
  <w:style w:type="character" w:styleId="1523">
    <w:name w:val="Footnote Text Char"/>
    <w:basedOn w:val="1500"/>
    <w:uiPriority w:val="99"/>
    <w:semiHidden/>
    <w:qFormat/>
    <w:pPr>
      <w:pBdr/>
      <w:spacing/>
      <w:ind/>
    </w:pPr>
    <w:rPr>
      <w:sz w:val="20"/>
      <w:szCs w:val="20"/>
    </w:rPr>
  </w:style>
  <w:style w:type="character" w:styleId="1524">
    <w:name w:val="Footnote Characters"/>
    <w:basedOn w:val="150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525">
    <w:name w:val="footnote reference"/>
    <w:pPr>
      <w:pBdr/>
      <w:spacing/>
      <w:ind/>
    </w:pPr>
    <w:rPr>
      <w:vertAlign w:val="superscript"/>
    </w:rPr>
  </w:style>
  <w:style w:type="character" w:styleId="1526">
    <w:name w:val="Endnote Text Char"/>
    <w:basedOn w:val="1500"/>
    <w:uiPriority w:val="99"/>
    <w:semiHidden/>
    <w:qFormat/>
    <w:pPr>
      <w:pBdr/>
      <w:spacing/>
      <w:ind/>
    </w:pPr>
    <w:rPr>
      <w:sz w:val="20"/>
      <w:szCs w:val="20"/>
    </w:rPr>
  </w:style>
  <w:style w:type="character" w:styleId="1527">
    <w:name w:val="Endnote Characters"/>
    <w:basedOn w:val="1500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1528">
    <w:name w:val="endnote reference"/>
    <w:pPr>
      <w:pBdr/>
      <w:spacing/>
      <w:ind/>
    </w:pPr>
    <w:rPr>
      <w:vertAlign w:val="superscript"/>
    </w:rPr>
  </w:style>
  <w:style w:type="character" w:styleId="1529">
    <w:name w:val="Hyperlink"/>
    <w:basedOn w:val="150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530">
    <w:name w:val="FollowedHyperlink"/>
    <w:basedOn w:val="150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1531" w:customStyle="1">
    <w:name w:val="Основной шрифт абзаца"/>
    <w:qFormat/>
    <w:pPr>
      <w:pBdr/>
      <w:spacing/>
      <w:ind/>
    </w:pPr>
  </w:style>
  <w:style w:type="character" w:styleId="1532" w:customStyle="1">
    <w:name w:val="Заголовок 2 Знак"/>
    <w:basedOn w:val="1531"/>
    <w:qFormat/>
    <w:pPr>
      <w:pBdr/>
      <w:spacing/>
      <w:ind/>
    </w:pPr>
    <w:rPr>
      <w:rFonts w:ascii="Times New Roman" w:hAnsi="Times New Roman" w:eastAsia="F" w:cs="F"/>
      <w:sz w:val="28"/>
      <w:szCs w:val="26"/>
      <w:lang w:eastAsia="ru-RU" w:bidi="ru-RU"/>
    </w:rPr>
  </w:style>
  <w:style w:type="character" w:styleId="1533" w:customStyle="1">
    <w:name w:val="Обычный (Интернет) Знак"/>
    <w:basedOn w:val="1531"/>
    <w:qFormat/>
    <w:pPr>
      <w:pBdr/>
      <w:spacing/>
      <w:ind/>
    </w:pPr>
    <w:rPr>
      <w:rFonts w:ascii="Times New Roman" w:hAnsi="Times New Roman" w:eastAsia="Courier New" w:cs="Times New Roman"/>
      <w:color w:val="000000"/>
      <w:sz w:val="28"/>
      <w:szCs w:val="20"/>
      <w:lang w:eastAsia="ru-RU" w:bidi="ru-RU"/>
    </w:rPr>
  </w:style>
  <w:style w:type="character" w:styleId="1534" w:customStyle="1">
    <w:name w:val="Верхний колонтитул Знак"/>
    <w:basedOn w:val="1531"/>
    <w:qFormat/>
    <w:pPr>
      <w:pBdr/>
      <w:spacing/>
      <w:ind/>
    </w:pPr>
  </w:style>
  <w:style w:type="character" w:styleId="1535" w:customStyle="1">
    <w:name w:val="Нижний колонтитул Знак"/>
    <w:basedOn w:val="1531"/>
    <w:qFormat/>
    <w:pPr>
      <w:pBdr/>
      <w:spacing/>
      <w:ind/>
    </w:pPr>
  </w:style>
  <w:style w:type="character" w:styleId="1536" w:customStyle="1">
    <w:name w:val="Internet link"/>
    <w:basedOn w:val="1531"/>
    <w:qFormat/>
    <w:pPr>
      <w:pBdr/>
      <w:spacing/>
      <w:ind/>
    </w:pPr>
    <w:rPr>
      <w:color w:val="0563c1"/>
      <w:u w:val="single"/>
    </w:rPr>
  </w:style>
  <w:style w:type="character" w:styleId="1537" w:customStyle="1">
    <w:name w:val="Visited Internet Link"/>
    <w:basedOn w:val="1531"/>
    <w:qFormat/>
    <w:pPr>
      <w:pBdr/>
      <w:spacing/>
      <w:ind/>
    </w:pPr>
    <w:rPr>
      <w:color w:val="954f72"/>
      <w:u w:val="single"/>
    </w:rPr>
  </w:style>
  <w:style w:type="character" w:styleId="1538" w:customStyle="1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character" w:styleId="1539" w:customStyle="1">
    <w:name w:val="Strong Emphasis"/>
    <w:qFormat/>
    <w:pPr>
      <w:pBdr/>
      <w:spacing/>
      <w:ind/>
    </w:pPr>
    <w:rPr>
      <w:b/>
      <w:bCs/>
    </w:rPr>
  </w:style>
  <w:style w:type="character" w:styleId="1540" w:customStyle="1">
    <w:name w:val="Numbering Symbols"/>
    <w:qFormat/>
    <w:pPr>
      <w:pBdr/>
      <w:spacing/>
      <w:ind/>
    </w:pPr>
  </w:style>
  <w:style w:type="character" w:styleId="1541" w:customStyle="1">
    <w:name w:val="Выделение"/>
    <w:qFormat/>
    <w:pPr>
      <w:pBdr/>
      <w:spacing/>
      <w:ind/>
    </w:pPr>
    <w:rPr>
      <w:i/>
      <w:iCs/>
    </w:rPr>
  </w:style>
  <w:style w:type="character" w:styleId="1542" w:customStyle="1">
    <w:name w:val="Гиперссылка"/>
    <w:basedOn w:val="1531"/>
    <w:qFormat/>
    <w:pPr>
      <w:pBdr/>
      <w:spacing/>
      <w:ind/>
    </w:pPr>
    <w:rPr>
      <w:color w:val="0563c1"/>
      <w:u w:val="single"/>
    </w:rPr>
  </w:style>
  <w:style w:type="character" w:styleId="1543" w:customStyle="1">
    <w:name w:val="Замещающий текст"/>
    <w:basedOn w:val="1531"/>
    <w:qFormat/>
    <w:pPr>
      <w:pBdr/>
      <w:spacing/>
      <w:ind/>
    </w:pPr>
    <w:rPr>
      <w:color w:val="808080"/>
    </w:rPr>
  </w:style>
  <w:style w:type="character" w:styleId="1544" w:customStyle="1">
    <w:name w:val="Просмотренная гиперссылка"/>
    <w:basedOn w:val="1531"/>
    <w:qFormat/>
    <w:pPr>
      <w:pBdr/>
      <w:spacing/>
      <w:ind/>
    </w:pPr>
    <w:rPr>
      <w:color w:val="954f72"/>
      <w:u w:val="single"/>
    </w:rPr>
  </w:style>
  <w:style w:type="character" w:styleId="1545" w:customStyle="1">
    <w:name w:val="Строгий"/>
    <w:basedOn w:val="1531"/>
    <w:qFormat/>
    <w:pPr>
      <w:pBdr/>
      <w:spacing/>
      <w:ind/>
    </w:pPr>
    <w:rPr>
      <w:b/>
      <w:bCs/>
    </w:rPr>
  </w:style>
  <w:style w:type="character" w:styleId="1546" w:customStyle="1">
    <w:name w:val="WW_CharLFO6LVL1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47" w:customStyle="1">
    <w:name w:val="WW_CharLFO6LVL2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48" w:customStyle="1">
    <w:name w:val="WW_CharLFO6LVL3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49" w:customStyle="1">
    <w:name w:val="WW_CharLFO6LVL4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50" w:customStyle="1">
    <w:name w:val="WW_CharLFO6LVL5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51" w:customStyle="1">
    <w:name w:val="WW_CharLFO6LVL6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52" w:customStyle="1">
    <w:name w:val="WW_CharLFO6LVL7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53" w:customStyle="1">
    <w:name w:val="WW_CharLFO6LVL8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54" w:customStyle="1">
    <w:name w:val="WW_CharLFO6LVL9"/>
    <w:qFormat/>
    <w:pPr>
      <w:pBdr/>
      <w:spacing/>
      <w:ind/>
    </w:pPr>
    <w:rPr>
      <w:rFonts w:ascii="Times New Roman" w:hAnsi="Times New Roman" w:eastAsia="Times New Roman" w:cs="Times New Roman"/>
      <w:b w:val="0"/>
      <w:i w:val="0"/>
      <w:strike w:val="0"/>
      <w:color w:val="000000"/>
      <w:sz w:val="28"/>
      <w:szCs w:val="28"/>
      <w:u w:val="none"/>
      <w:shd w:val="clear" w:color="auto" w:fill="auto"/>
    </w:rPr>
  </w:style>
  <w:style w:type="character" w:styleId="1555" w:customStyle="1">
    <w:name w:val="WW_CharLFO13LVL1"/>
    <w:qFormat/>
    <w:pPr>
      <w:pBdr/>
      <w:spacing/>
      <w:ind/>
    </w:pPr>
    <w:rPr>
      <w:b w:val="0"/>
      <w:bCs w:val="0"/>
      <w:sz w:val="28"/>
      <w:szCs w:val="28"/>
    </w:rPr>
  </w:style>
  <w:style w:type="character" w:styleId="1556" w:customStyle="1">
    <w:name w:val="WW_CharLFO15LVL1"/>
    <w:qFormat/>
    <w:pPr>
      <w:pBdr/>
      <w:spacing/>
      <w:ind/>
    </w:pPr>
    <w:rPr>
      <w:rFonts w:ascii="Symbol" w:hAnsi="Symbol" w:eastAsia="Symbol" w:cs="Symbol"/>
    </w:rPr>
  </w:style>
  <w:style w:type="character" w:styleId="1557" w:customStyle="1">
    <w:name w:val="WW_CharLFO15LVL2"/>
    <w:qFormat/>
    <w:pPr>
      <w:pBdr/>
      <w:spacing/>
      <w:ind/>
    </w:pPr>
    <w:rPr>
      <w:rFonts w:ascii="Wingdings" w:hAnsi="Wingdings" w:eastAsia="Wingdings" w:cs="Wingdings"/>
    </w:rPr>
  </w:style>
  <w:style w:type="character" w:styleId="1558" w:customStyle="1">
    <w:name w:val="WW_CharLFO15LVL3"/>
    <w:qFormat/>
    <w:pPr>
      <w:pBdr/>
      <w:spacing/>
      <w:ind/>
    </w:pPr>
    <w:rPr>
      <w:rFonts w:ascii="Courier New" w:hAnsi="Courier New" w:cs="Courier New"/>
    </w:rPr>
  </w:style>
  <w:style w:type="character" w:styleId="1559" w:customStyle="1">
    <w:name w:val="WW_CharLFO1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560" w:customStyle="1">
    <w:name w:val="WW_CharLFO1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561" w:customStyle="1">
    <w:name w:val="WW_CharLFO1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562" w:customStyle="1">
    <w:name w:val="WW_CharLFO1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563" w:customStyle="1">
    <w:name w:val="WW_CharLFO1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564" w:customStyle="1">
    <w:name w:val="WW_CharLFO1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565" w:customStyle="1">
    <w:name w:val="WW_CharLFO16LVL1"/>
    <w:qFormat/>
    <w:pPr>
      <w:pBdr/>
      <w:spacing/>
      <w:ind/>
    </w:pPr>
    <w:rPr>
      <w:rFonts w:ascii="Symbol" w:hAnsi="Symbol" w:eastAsia="Symbol" w:cs="Symbol"/>
    </w:rPr>
  </w:style>
  <w:style w:type="character" w:styleId="1566" w:customStyle="1">
    <w:name w:val="WW_CharLFO1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567" w:customStyle="1">
    <w:name w:val="WW_CharLFO1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568" w:customStyle="1">
    <w:name w:val="WW_CharLFO1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569" w:customStyle="1">
    <w:name w:val="WW_CharLFO1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570" w:customStyle="1">
    <w:name w:val="WW_CharLFO1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571" w:customStyle="1">
    <w:name w:val="WW_CharLFO1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572" w:customStyle="1">
    <w:name w:val="WW_CharLFO1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573" w:customStyle="1">
    <w:name w:val="WW_CharLFO1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574" w:customStyle="1">
    <w:name w:val="WW_CharLFO17LVL1"/>
    <w:qFormat/>
    <w:pPr>
      <w:pBdr/>
      <w:spacing/>
      <w:ind/>
    </w:pPr>
    <w:rPr>
      <w:rFonts w:ascii="Symbol" w:hAnsi="Symbol" w:eastAsia="Symbol" w:cs="Symbol"/>
    </w:rPr>
  </w:style>
  <w:style w:type="character" w:styleId="1575" w:customStyle="1">
    <w:name w:val="WW_CharLFO1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576" w:customStyle="1">
    <w:name w:val="WW_CharLFO1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577" w:customStyle="1">
    <w:name w:val="WW_CharLFO1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578" w:customStyle="1">
    <w:name w:val="WW_CharLFO1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579" w:customStyle="1">
    <w:name w:val="WW_CharLFO1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0" w:customStyle="1">
    <w:name w:val="WW_CharLFO1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1" w:customStyle="1">
    <w:name w:val="WW_CharLFO1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2" w:customStyle="1">
    <w:name w:val="WW_CharLFO1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3" w:customStyle="1">
    <w:name w:val="WW_CharLFO18LVL1"/>
    <w:qFormat/>
    <w:pPr>
      <w:pBdr/>
      <w:spacing/>
      <w:ind/>
    </w:pPr>
    <w:rPr>
      <w:rFonts w:ascii="Symbol" w:hAnsi="Symbol" w:eastAsia="Symbol" w:cs="Symbol"/>
    </w:rPr>
  </w:style>
  <w:style w:type="character" w:styleId="1584" w:customStyle="1">
    <w:name w:val="WW_CharLFO1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5" w:customStyle="1">
    <w:name w:val="WW_CharLFO1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6" w:customStyle="1">
    <w:name w:val="WW_CharLFO1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7" w:customStyle="1">
    <w:name w:val="WW_CharLFO1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8" w:customStyle="1">
    <w:name w:val="WW_CharLFO1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589" w:customStyle="1">
    <w:name w:val="WW_CharLFO1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0" w:customStyle="1">
    <w:name w:val="WW_CharLFO1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1" w:customStyle="1">
    <w:name w:val="WW_CharLFO1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2" w:customStyle="1">
    <w:name w:val="WW_CharLFO19LVL1"/>
    <w:qFormat/>
    <w:pPr>
      <w:pBdr/>
      <w:spacing/>
      <w:ind/>
    </w:pPr>
    <w:rPr>
      <w:rFonts w:ascii="Symbol" w:hAnsi="Symbol" w:eastAsia="Symbol" w:cs="Symbol"/>
    </w:rPr>
  </w:style>
  <w:style w:type="character" w:styleId="1593" w:customStyle="1">
    <w:name w:val="WW_CharLFO1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4" w:customStyle="1">
    <w:name w:val="WW_CharLFO1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5" w:customStyle="1">
    <w:name w:val="WW_CharLFO1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6" w:customStyle="1">
    <w:name w:val="WW_CharLFO1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7" w:customStyle="1">
    <w:name w:val="WW_CharLFO1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8" w:customStyle="1">
    <w:name w:val="WW_CharLFO1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599" w:customStyle="1">
    <w:name w:val="WW_CharLFO1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0" w:customStyle="1">
    <w:name w:val="WW_CharLFO1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1" w:customStyle="1">
    <w:name w:val="WW_CharLFO20LVL1"/>
    <w:qFormat/>
    <w:pPr>
      <w:pBdr/>
      <w:spacing/>
      <w:ind/>
    </w:pPr>
    <w:rPr>
      <w:rFonts w:ascii="Symbol" w:hAnsi="Symbol" w:eastAsia="Symbol" w:cs="Symbol"/>
    </w:rPr>
  </w:style>
  <w:style w:type="character" w:styleId="1602" w:customStyle="1">
    <w:name w:val="WW_CharLFO2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3" w:customStyle="1">
    <w:name w:val="WW_CharLFO2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4" w:customStyle="1">
    <w:name w:val="WW_CharLFO2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5" w:customStyle="1">
    <w:name w:val="WW_CharLFO2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6" w:customStyle="1">
    <w:name w:val="WW_CharLFO2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7" w:customStyle="1">
    <w:name w:val="WW_CharLFO2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8" w:customStyle="1">
    <w:name w:val="WW_CharLFO2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09" w:customStyle="1">
    <w:name w:val="WW_CharLFO2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0" w:customStyle="1">
    <w:name w:val="WW_CharLFO21LVL1"/>
    <w:qFormat/>
    <w:pPr>
      <w:pBdr/>
      <w:spacing/>
      <w:ind/>
    </w:pPr>
    <w:rPr>
      <w:rFonts w:ascii="Symbol" w:hAnsi="Symbol" w:eastAsia="Symbol" w:cs="Symbol"/>
    </w:rPr>
  </w:style>
  <w:style w:type="character" w:styleId="1611" w:customStyle="1">
    <w:name w:val="WW_CharLFO2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2" w:customStyle="1">
    <w:name w:val="WW_CharLFO2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3" w:customStyle="1">
    <w:name w:val="WW_CharLFO2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4" w:customStyle="1">
    <w:name w:val="WW_CharLFO2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5" w:customStyle="1">
    <w:name w:val="WW_CharLFO2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6" w:customStyle="1">
    <w:name w:val="WW_CharLFO2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7" w:customStyle="1">
    <w:name w:val="WW_CharLFO2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8" w:customStyle="1">
    <w:name w:val="WW_CharLFO2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19" w:customStyle="1">
    <w:name w:val="WW_CharLFO22LVL1"/>
    <w:qFormat/>
    <w:pPr>
      <w:pBdr/>
      <w:spacing/>
      <w:ind/>
    </w:pPr>
    <w:rPr>
      <w:rFonts w:ascii="Symbol" w:hAnsi="Symbol" w:eastAsia="Symbol" w:cs="Symbol"/>
    </w:rPr>
  </w:style>
  <w:style w:type="character" w:styleId="1620" w:customStyle="1">
    <w:name w:val="WW_CharLFO2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1" w:customStyle="1">
    <w:name w:val="WW_CharLFO2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2" w:customStyle="1">
    <w:name w:val="WW_CharLFO2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3" w:customStyle="1">
    <w:name w:val="WW_CharLFO2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4" w:customStyle="1">
    <w:name w:val="WW_CharLFO2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5" w:customStyle="1">
    <w:name w:val="WW_CharLFO2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6" w:customStyle="1">
    <w:name w:val="WW_CharLFO2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7" w:customStyle="1">
    <w:name w:val="WW_CharLFO2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28" w:customStyle="1">
    <w:name w:val="WW_CharLFO23LVL1"/>
    <w:qFormat/>
    <w:pPr>
      <w:pBdr/>
      <w:spacing/>
      <w:ind/>
    </w:pPr>
    <w:rPr>
      <w:rFonts w:ascii="Symbol" w:hAnsi="Symbol" w:eastAsia="Symbol" w:cs="Symbol"/>
    </w:rPr>
  </w:style>
  <w:style w:type="character" w:styleId="1629" w:customStyle="1">
    <w:name w:val="WW_CharLFO2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0" w:customStyle="1">
    <w:name w:val="WW_CharLFO2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1" w:customStyle="1">
    <w:name w:val="WW_CharLFO2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2" w:customStyle="1">
    <w:name w:val="WW_CharLFO2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3" w:customStyle="1">
    <w:name w:val="WW_CharLFO2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4" w:customStyle="1">
    <w:name w:val="WW_CharLFO2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5" w:customStyle="1">
    <w:name w:val="WW_CharLFO2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6" w:customStyle="1">
    <w:name w:val="WW_CharLFO2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7" w:customStyle="1">
    <w:name w:val="WW_CharLFO24LVL1"/>
    <w:qFormat/>
    <w:pPr>
      <w:pBdr/>
      <w:spacing/>
      <w:ind/>
    </w:pPr>
    <w:rPr>
      <w:rFonts w:ascii="Symbol" w:hAnsi="Symbol" w:eastAsia="Symbol" w:cs="Symbol"/>
    </w:rPr>
  </w:style>
  <w:style w:type="character" w:styleId="1638" w:customStyle="1">
    <w:name w:val="WW_CharLFO2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39" w:customStyle="1">
    <w:name w:val="WW_CharLFO2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0" w:customStyle="1">
    <w:name w:val="WW_CharLFO2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1" w:customStyle="1">
    <w:name w:val="WW_CharLFO2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2" w:customStyle="1">
    <w:name w:val="WW_CharLFO2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3" w:customStyle="1">
    <w:name w:val="WW_CharLFO2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4" w:customStyle="1">
    <w:name w:val="WW_CharLFO2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5" w:customStyle="1">
    <w:name w:val="WW_CharLFO2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6" w:customStyle="1">
    <w:name w:val="WW_CharLFO25LVL1"/>
    <w:qFormat/>
    <w:pPr>
      <w:pBdr/>
      <w:spacing/>
      <w:ind/>
    </w:pPr>
    <w:rPr>
      <w:rFonts w:ascii="Symbol" w:hAnsi="Symbol" w:eastAsia="Symbol" w:cs="Symbol"/>
    </w:rPr>
  </w:style>
  <w:style w:type="character" w:styleId="1647" w:customStyle="1">
    <w:name w:val="WW_CharLFO25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8" w:customStyle="1">
    <w:name w:val="WW_CharLFO2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49" w:customStyle="1">
    <w:name w:val="WW_CharLFO2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0" w:customStyle="1">
    <w:name w:val="WW_CharLFO2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1" w:customStyle="1">
    <w:name w:val="WW_CharLFO2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2" w:customStyle="1">
    <w:name w:val="WW_CharLFO2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3" w:customStyle="1">
    <w:name w:val="WW_CharLFO2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4" w:customStyle="1">
    <w:name w:val="WW_CharLFO2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5" w:customStyle="1">
    <w:name w:val="WW_CharLFO26LVL1"/>
    <w:qFormat/>
    <w:pPr>
      <w:pBdr/>
      <w:spacing/>
      <w:ind/>
    </w:pPr>
    <w:rPr>
      <w:rFonts w:ascii="Symbol" w:hAnsi="Symbol" w:eastAsia="Symbol" w:cs="Symbol"/>
    </w:rPr>
  </w:style>
  <w:style w:type="character" w:styleId="1656" w:customStyle="1">
    <w:name w:val="WW_CharLFO2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7" w:customStyle="1">
    <w:name w:val="WW_CharLFO2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8" w:customStyle="1">
    <w:name w:val="WW_CharLFO2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59" w:customStyle="1">
    <w:name w:val="WW_CharLFO2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0" w:customStyle="1">
    <w:name w:val="WW_CharLFO2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1" w:customStyle="1">
    <w:name w:val="WW_CharLFO2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2" w:customStyle="1">
    <w:name w:val="WW_CharLFO2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3" w:customStyle="1">
    <w:name w:val="WW_CharLFO2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4" w:customStyle="1">
    <w:name w:val="WW_CharLFO27LVL1"/>
    <w:qFormat/>
    <w:pPr>
      <w:pBdr/>
      <w:spacing/>
      <w:ind/>
    </w:pPr>
    <w:rPr>
      <w:rFonts w:ascii="Symbol" w:hAnsi="Symbol" w:eastAsia="Symbol" w:cs="Symbol"/>
    </w:rPr>
  </w:style>
  <w:style w:type="character" w:styleId="1665" w:customStyle="1">
    <w:name w:val="WW_CharLFO2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6" w:customStyle="1">
    <w:name w:val="WW_CharLFO2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7" w:customStyle="1">
    <w:name w:val="WW_CharLFO2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8" w:customStyle="1">
    <w:name w:val="WW_CharLFO2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69" w:customStyle="1">
    <w:name w:val="WW_CharLFO2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0" w:customStyle="1">
    <w:name w:val="WW_CharLFO2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1" w:customStyle="1">
    <w:name w:val="WW_CharLFO2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2" w:customStyle="1">
    <w:name w:val="WW_CharLFO2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3" w:customStyle="1">
    <w:name w:val="WW_CharLFO28LVL1"/>
    <w:qFormat/>
    <w:pPr>
      <w:pBdr/>
      <w:spacing/>
      <w:ind/>
    </w:pPr>
    <w:rPr>
      <w:rFonts w:ascii="Symbol" w:hAnsi="Symbol" w:eastAsia="Symbol" w:cs="Symbol"/>
    </w:rPr>
  </w:style>
  <w:style w:type="character" w:styleId="1674" w:customStyle="1">
    <w:name w:val="WW_CharLFO2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5" w:customStyle="1">
    <w:name w:val="WW_CharLFO2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6" w:customStyle="1">
    <w:name w:val="WW_CharLFO2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7" w:customStyle="1">
    <w:name w:val="WW_CharLFO2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8" w:customStyle="1">
    <w:name w:val="WW_CharLFO2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79" w:customStyle="1">
    <w:name w:val="WW_CharLFO2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0" w:customStyle="1">
    <w:name w:val="WW_CharLFO2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1" w:customStyle="1">
    <w:name w:val="WW_CharLFO2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2" w:customStyle="1">
    <w:name w:val="WW_CharLFO29LVL1"/>
    <w:qFormat/>
    <w:pPr>
      <w:pBdr/>
      <w:spacing/>
      <w:ind/>
    </w:pPr>
    <w:rPr>
      <w:rFonts w:ascii="Symbol" w:hAnsi="Symbol" w:eastAsia="Symbol" w:cs="Symbol"/>
    </w:rPr>
  </w:style>
  <w:style w:type="character" w:styleId="1683" w:customStyle="1">
    <w:name w:val="WW_CharLFO2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4" w:customStyle="1">
    <w:name w:val="WW_CharLFO2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5" w:customStyle="1">
    <w:name w:val="WW_CharLFO2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6" w:customStyle="1">
    <w:name w:val="WW_CharLFO2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7" w:customStyle="1">
    <w:name w:val="WW_CharLFO2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8" w:customStyle="1">
    <w:name w:val="WW_CharLFO2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89" w:customStyle="1">
    <w:name w:val="WW_CharLFO2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0" w:customStyle="1">
    <w:name w:val="WW_CharLFO2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1" w:customStyle="1">
    <w:name w:val="WW_CharLFO30LVL1"/>
    <w:qFormat/>
    <w:pPr>
      <w:pBdr/>
      <w:spacing/>
      <w:ind/>
    </w:pPr>
    <w:rPr>
      <w:rFonts w:ascii="Symbol" w:hAnsi="Symbol" w:eastAsia="Symbol" w:cs="Symbol"/>
    </w:rPr>
  </w:style>
  <w:style w:type="character" w:styleId="1692" w:customStyle="1">
    <w:name w:val="WW_CharLFO3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3" w:customStyle="1">
    <w:name w:val="WW_CharLFO3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4" w:customStyle="1">
    <w:name w:val="WW_CharLFO3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5" w:customStyle="1">
    <w:name w:val="WW_CharLFO3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6" w:customStyle="1">
    <w:name w:val="WW_CharLFO3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7" w:customStyle="1">
    <w:name w:val="WW_CharLFO3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8" w:customStyle="1">
    <w:name w:val="WW_CharLFO3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699" w:customStyle="1">
    <w:name w:val="WW_CharLFO3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0" w:customStyle="1">
    <w:name w:val="WW_CharLFO31LVL1"/>
    <w:qFormat/>
    <w:pPr>
      <w:pBdr/>
      <w:spacing/>
      <w:ind/>
    </w:pPr>
    <w:rPr>
      <w:rFonts w:ascii="Symbol" w:hAnsi="Symbol" w:eastAsia="Symbol" w:cs="Symbol"/>
    </w:rPr>
  </w:style>
  <w:style w:type="character" w:styleId="1701" w:customStyle="1">
    <w:name w:val="WW_CharLFO3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2" w:customStyle="1">
    <w:name w:val="WW_CharLFO3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3" w:customStyle="1">
    <w:name w:val="WW_CharLFO3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4" w:customStyle="1">
    <w:name w:val="WW_CharLFO3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5" w:customStyle="1">
    <w:name w:val="WW_CharLFO3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6" w:customStyle="1">
    <w:name w:val="WW_CharLFO3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7" w:customStyle="1">
    <w:name w:val="WW_CharLFO3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8" w:customStyle="1">
    <w:name w:val="WW_CharLFO3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09" w:customStyle="1">
    <w:name w:val="WW_CharLFO32LVL1"/>
    <w:qFormat/>
    <w:pPr>
      <w:pBdr/>
      <w:spacing/>
      <w:ind/>
    </w:pPr>
    <w:rPr>
      <w:rFonts w:ascii="Symbol" w:hAnsi="Symbol" w:eastAsia="Symbol" w:cs="Symbol"/>
    </w:rPr>
  </w:style>
  <w:style w:type="character" w:styleId="1710" w:customStyle="1">
    <w:name w:val="WW_CharLFO3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1" w:customStyle="1">
    <w:name w:val="WW_CharLFO3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2" w:customStyle="1">
    <w:name w:val="WW_CharLFO3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3" w:customStyle="1">
    <w:name w:val="WW_CharLFO3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4" w:customStyle="1">
    <w:name w:val="WW_CharLFO3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5" w:customStyle="1">
    <w:name w:val="WW_CharLFO3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6" w:customStyle="1">
    <w:name w:val="WW_CharLFO3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7" w:customStyle="1">
    <w:name w:val="WW_CharLFO3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18" w:customStyle="1">
    <w:name w:val="WW_CharLFO33LVL1"/>
    <w:qFormat/>
    <w:pPr>
      <w:pBdr/>
      <w:spacing/>
      <w:ind/>
    </w:pPr>
    <w:rPr>
      <w:rFonts w:ascii="Symbol" w:hAnsi="Symbol" w:eastAsia="Symbol" w:cs="Symbol"/>
    </w:rPr>
  </w:style>
  <w:style w:type="character" w:styleId="1719" w:customStyle="1">
    <w:name w:val="WW_CharLFO3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0" w:customStyle="1">
    <w:name w:val="WW_CharLFO3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1" w:customStyle="1">
    <w:name w:val="WW_CharLFO3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2" w:customStyle="1">
    <w:name w:val="WW_CharLFO3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3" w:customStyle="1">
    <w:name w:val="WW_CharLFO3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4" w:customStyle="1">
    <w:name w:val="WW_CharLFO3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5" w:customStyle="1">
    <w:name w:val="WW_CharLFO3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6" w:customStyle="1">
    <w:name w:val="WW_CharLFO3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7" w:customStyle="1">
    <w:name w:val="WW_CharLFO34LVL1"/>
    <w:qFormat/>
    <w:pPr>
      <w:pBdr/>
      <w:spacing/>
      <w:ind/>
    </w:pPr>
    <w:rPr>
      <w:rFonts w:ascii="Symbol" w:hAnsi="Symbol" w:eastAsia="Symbol" w:cs="Symbol"/>
    </w:rPr>
  </w:style>
  <w:style w:type="character" w:styleId="1728" w:customStyle="1">
    <w:name w:val="WW_CharLFO3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29" w:customStyle="1">
    <w:name w:val="WW_CharLFO3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0" w:customStyle="1">
    <w:name w:val="WW_CharLFO3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1" w:customStyle="1">
    <w:name w:val="WW_CharLFO3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2" w:customStyle="1">
    <w:name w:val="WW_CharLFO3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3" w:customStyle="1">
    <w:name w:val="WW_CharLFO3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4" w:customStyle="1">
    <w:name w:val="WW_CharLFO3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5" w:customStyle="1">
    <w:name w:val="WW_CharLFO3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6" w:customStyle="1">
    <w:name w:val="WW_CharLFO36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7" w:customStyle="1">
    <w:name w:val="WW_CharLFO36LVL2"/>
    <w:qFormat/>
    <w:pPr>
      <w:pBdr/>
      <w:spacing/>
      <w:ind/>
    </w:pPr>
    <w:rPr>
      <w:rFonts w:ascii="Symbol" w:hAnsi="Symbol" w:eastAsia="Symbol" w:cs="Symbol"/>
    </w:rPr>
  </w:style>
  <w:style w:type="character" w:styleId="1738" w:customStyle="1">
    <w:name w:val="WW_CharLFO3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39" w:customStyle="1">
    <w:name w:val="WW_CharLFO3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0" w:customStyle="1">
    <w:name w:val="WW_CharLFO3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1" w:customStyle="1">
    <w:name w:val="WW_CharLFO3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2" w:customStyle="1">
    <w:name w:val="WW_CharLFO3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3" w:customStyle="1">
    <w:name w:val="WW_CharLFO3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4" w:customStyle="1">
    <w:name w:val="WW_CharLFO3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5" w:customStyle="1">
    <w:name w:val="WW_CharLFO37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6" w:customStyle="1">
    <w:name w:val="WW_CharLFO37LVL2"/>
    <w:qFormat/>
    <w:pPr>
      <w:pBdr/>
      <w:spacing/>
      <w:ind/>
    </w:pPr>
    <w:rPr>
      <w:rFonts w:ascii="Symbol" w:hAnsi="Symbol" w:eastAsia="Symbol" w:cs="Symbol"/>
    </w:rPr>
  </w:style>
  <w:style w:type="character" w:styleId="1747" w:customStyle="1">
    <w:name w:val="WW_CharLFO3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8" w:customStyle="1">
    <w:name w:val="WW_CharLFO3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49" w:customStyle="1">
    <w:name w:val="WW_CharLFO3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0" w:customStyle="1">
    <w:name w:val="WW_CharLFO3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1" w:customStyle="1">
    <w:name w:val="WW_CharLFO3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2" w:customStyle="1">
    <w:name w:val="WW_CharLFO3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3" w:customStyle="1">
    <w:name w:val="WW_CharLFO3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4" w:customStyle="1">
    <w:name w:val="WW_CharLFO38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5" w:customStyle="1">
    <w:name w:val="WW_CharLFO38LVL2"/>
    <w:qFormat/>
    <w:pPr>
      <w:pBdr/>
      <w:spacing/>
      <w:ind/>
    </w:pPr>
    <w:rPr>
      <w:rFonts w:ascii="Symbol" w:hAnsi="Symbol" w:eastAsia="Symbol" w:cs="Symbol"/>
    </w:rPr>
  </w:style>
  <w:style w:type="character" w:styleId="1756" w:customStyle="1">
    <w:name w:val="WW_CharLFO3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7" w:customStyle="1">
    <w:name w:val="WW_CharLFO3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8" w:customStyle="1">
    <w:name w:val="WW_CharLFO3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59" w:customStyle="1">
    <w:name w:val="WW_CharLFO3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0" w:customStyle="1">
    <w:name w:val="WW_CharLFO3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1" w:customStyle="1">
    <w:name w:val="WW_CharLFO3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2" w:customStyle="1">
    <w:name w:val="WW_CharLFO3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3" w:customStyle="1">
    <w:name w:val="WW_CharLFO39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4" w:customStyle="1">
    <w:name w:val="WW_CharLFO39LVL2"/>
    <w:qFormat/>
    <w:pPr>
      <w:pBdr/>
      <w:spacing/>
      <w:ind/>
    </w:pPr>
    <w:rPr>
      <w:rFonts w:ascii="Symbol" w:hAnsi="Symbol" w:eastAsia="Symbol" w:cs="Symbol"/>
    </w:rPr>
  </w:style>
  <w:style w:type="character" w:styleId="1765" w:customStyle="1">
    <w:name w:val="WW_CharLFO3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6" w:customStyle="1">
    <w:name w:val="WW_CharLFO3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7" w:customStyle="1">
    <w:name w:val="WW_CharLFO3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8" w:customStyle="1">
    <w:name w:val="WW_CharLFO3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69" w:customStyle="1">
    <w:name w:val="WW_CharLFO3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0" w:customStyle="1">
    <w:name w:val="WW_CharLFO3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1" w:customStyle="1">
    <w:name w:val="WW_CharLFO3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2" w:customStyle="1">
    <w:name w:val="WW_CharLFO40LVL1"/>
    <w:qFormat/>
    <w:pPr>
      <w:pBdr/>
      <w:spacing/>
      <w:ind/>
    </w:pPr>
    <w:rPr>
      <w:rFonts w:ascii="Symbol" w:hAnsi="Symbol" w:eastAsia="Symbol" w:cs="Symbol"/>
    </w:rPr>
  </w:style>
  <w:style w:type="character" w:styleId="1773" w:customStyle="1">
    <w:name w:val="WW_CharLFO4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4" w:customStyle="1">
    <w:name w:val="WW_CharLFO4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5" w:customStyle="1">
    <w:name w:val="WW_CharLFO4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6" w:customStyle="1">
    <w:name w:val="WW_CharLFO4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7" w:customStyle="1">
    <w:name w:val="WW_CharLFO4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8" w:customStyle="1">
    <w:name w:val="WW_CharLFO4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79" w:customStyle="1">
    <w:name w:val="WW_CharLFO4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0" w:customStyle="1">
    <w:name w:val="WW_CharLFO4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1" w:customStyle="1">
    <w:name w:val="WW_CharLFO41LVL1"/>
    <w:qFormat/>
    <w:pPr>
      <w:pBdr/>
      <w:spacing/>
      <w:ind/>
    </w:pPr>
    <w:rPr>
      <w:rFonts w:ascii="Symbol" w:hAnsi="Symbol" w:eastAsia="Symbol" w:cs="Symbol"/>
    </w:rPr>
  </w:style>
  <w:style w:type="character" w:styleId="1782" w:customStyle="1">
    <w:name w:val="WW_CharLFO4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3" w:customStyle="1">
    <w:name w:val="WW_CharLFO4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4" w:customStyle="1">
    <w:name w:val="WW_CharLFO4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5" w:customStyle="1">
    <w:name w:val="WW_CharLFO4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6" w:customStyle="1">
    <w:name w:val="WW_CharLFO4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7" w:customStyle="1">
    <w:name w:val="WW_CharLFO4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8" w:customStyle="1">
    <w:name w:val="WW_CharLFO4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89" w:customStyle="1">
    <w:name w:val="WW_CharLFO4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0" w:customStyle="1">
    <w:name w:val="WW_CharLFO42LVL1"/>
    <w:qFormat/>
    <w:pPr>
      <w:pBdr/>
      <w:spacing/>
      <w:ind/>
    </w:pPr>
    <w:rPr>
      <w:rFonts w:ascii="Symbol" w:hAnsi="Symbol" w:eastAsia="Symbol" w:cs="Symbol"/>
    </w:rPr>
  </w:style>
  <w:style w:type="character" w:styleId="1791" w:customStyle="1">
    <w:name w:val="WW_CharLFO4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2" w:customStyle="1">
    <w:name w:val="WW_CharLFO4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3" w:customStyle="1">
    <w:name w:val="WW_CharLFO4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4" w:customStyle="1">
    <w:name w:val="WW_CharLFO4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5" w:customStyle="1">
    <w:name w:val="WW_CharLFO4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6" w:customStyle="1">
    <w:name w:val="WW_CharLFO4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7" w:customStyle="1">
    <w:name w:val="WW_CharLFO4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8" w:customStyle="1">
    <w:name w:val="WW_CharLFO4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799" w:customStyle="1">
    <w:name w:val="WW_CharLFO43LVL1"/>
    <w:qFormat/>
    <w:pPr>
      <w:pBdr/>
      <w:spacing/>
      <w:ind/>
    </w:pPr>
    <w:rPr>
      <w:rFonts w:ascii="Symbol" w:hAnsi="Symbol" w:eastAsia="Symbol" w:cs="Symbol"/>
    </w:rPr>
  </w:style>
  <w:style w:type="character" w:styleId="1800" w:customStyle="1">
    <w:name w:val="WW_CharLFO4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1" w:customStyle="1">
    <w:name w:val="WW_CharLFO4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2" w:customStyle="1">
    <w:name w:val="WW_CharLFO4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3" w:customStyle="1">
    <w:name w:val="WW_CharLFO4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4" w:customStyle="1">
    <w:name w:val="WW_CharLFO4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5" w:customStyle="1">
    <w:name w:val="WW_CharLFO4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6" w:customStyle="1">
    <w:name w:val="WW_CharLFO4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7" w:customStyle="1">
    <w:name w:val="WW_CharLFO4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08" w:customStyle="1">
    <w:name w:val="WW_CharLFO44LVL1"/>
    <w:qFormat/>
    <w:pPr>
      <w:pBdr/>
      <w:spacing/>
      <w:ind/>
    </w:pPr>
    <w:rPr>
      <w:rFonts w:ascii="Symbol" w:hAnsi="Symbol" w:eastAsia="Symbol" w:cs="Symbol"/>
    </w:rPr>
  </w:style>
  <w:style w:type="character" w:styleId="1809" w:customStyle="1">
    <w:name w:val="WW_CharLFO4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0" w:customStyle="1">
    <w:name w:val="WW_CharLFO4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1" w:customStyle="1">
    <w:name w:val="WW_CharLFO4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2" w:customStyle="1">
    <w:name w:val="WW_CharLFO4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3" w:customStyle="1">
    <w:name w:val="WW_CharLFO4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4" w:customStyle="1">
    <w:name w:val="WW_CharLFO4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5" w:customStyle="1">
    <w:name w:val="WW_CharLFO4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6" w:customStyle="1">
    <w:name w:val="WW_CharLFO4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7" w:customStyle="1">
    <w:name w:val="WW_CharLFO45LVL1"/>
    <w:qFormat/>
    <w:pPr>
      <w:pBdr/>
      <w:spacing/>
      <w:ind/>
    </w:pPr>
    <w:rPr>
      <w:rFonts w:ascii="Symbol" w:hAnsi="Symbol" w:eastAsia="Symbol" w:cs="Symbol"/>
    </w:rPr>
  </w:style>
  <w:style w:type="character" w:styleId="1818" w:customStyle="1">
    <w:name w:val="WW_CharLFO45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19" w:customStyle="1">
    <w:name w:val="WW_CharLFO4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0" w:customStyle="1">
    <w:name w:val="WW_CharLFO4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1" w:customStyle="1">
    <w:name w:val="WW_CharLFO4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2" w:customStyle="1">
    <w:name w:val="WW_CharLFO4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3" w:customStyle="1">
    <w:name w:val="WW_CharLFO4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4" w:customStyle="1">
    <w:name w:val="WW_CharLFO4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5" w:customStyle="1">
    <w:name w:val="WW_CharLFO4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6" w:customStyle="1">
    <w:name w:val="WW_CharLFO46LVL1"/>
    <w:qFormat/>
    <w:pPr>
      <w:pBdr/>
      <w:spacing/>
      <w:ind/>
    </w:pPr>
    <w:rPr>
      <w:rFonts w:ascii="Symbol" w:hAnsi="Symbol" w:eastAsia="Symbol" w:cs="Symbol"/>
    </w:rPr>
  </w:style>
  <w:style w:type="character" w:styleId="1827" w:customStyle="1">
    <w:name w:val="WW_CharLFO4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8" w:customStyle="1">
    <w:name w:val="WW_CharLFO4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29" w:customStyle="1">
    <w:name w:val="WW_CharLFO4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0" w:customStyle="1">
    <w:name w:val="WW_CharLFO4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1" w:customStyle="1">
    <w:name w:val="WW_CharLFO4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2" w:customStyle="1">
    <w:name w:val="WW_CharLFO4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3" w:customStyle="1">
    <w:name w:val="WW_CharLFO4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4" w:customStyle="1">
    <w:name w:val="WW_CharLFO4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5" w:customStyle="1">
    <w:name w:val="WW_CharLFO47LVL1"/>
    <w:qFormat/>
    <w:pPr>
      <w:pBdr/>
      <w:spacing/>
      <w:ind/>
    </w:pPr>
    <w:rPr>
      <w:rFonts w:ascii="Symbol" w:hAnsi="Symbol" w:eastAsia="Symbol" w:cs="Symbol"/>
    </w:rPr>
  </w:style>
  <w:style w:type="character" w:styleId="1836" w:customStyle="1">
    <w:name w:val="WW_CharLFO4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7" w:customStyle="1">
    <w:name w:val="WW_CharLFO4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8" w:customStyle="1">
    <w:name w:val="WW_CharLFO4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39" w:customStyle="1">
    <w:name w:val="WW_CharLFO4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0" w:customStyle="1">
    <w:name w:val="WW_CharLFO4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1" w:customStyle="1">
    <w:name w:val="WW_CharLFO4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2" w:customStyle="1">
    <w:name w:val="WW_CharLFO4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3" w:customStyle="1">
    <w:name w:val="WW_CharLFO4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4" w:customStyle="1">
    <w:name w:val="WW_CharLFO48LVL1"/>
    <w:qFormat/>
    <w:pPr>
      <w:pBdr/>
      <w:spacing/>
      <w:ind/>
    </w:pPr>
    <w:rPr>
      <w:rFonts w:ascii="Symbol" w:hAnsi="Symbol" w:eastAsia="Symbol" w:cs="Symbol"/>
    </w:rPr>
  </w:style>
  <w:style w:type="character" w:styleId="1845" w:customStyle="1">
    <w:name w:val="WW_CharLFO4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6" w:customStyle="1">
    <w:name w:val="WW_CharLFO4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7" w:customStyle="1">
    <w:name w:val="WW_CharLFO4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8" w:customStyle="1">
    <w:name w:val="WW_CharLFO4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49" w:customStyle="1">
    <w:name w:val="WW_CharLFO4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0" w:customStyle="1">
    <w:name w:val="WW_CharLFO4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1" w:customStyle="1">
    <w:name w:val="WW_CharLFO4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2" w:customStyle="1">
    <w:name w:val="WW_CharLFO4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3" w:customStyle="1">
    <w:name w:val="WW_CharLFO49LVL1"/>
    <w:qFormat/>
    <w:pPr>
      <w:pBdr/>
      <w:spacing/>
      <w:ind/>
    </w:pPr>
    <w:rPr>
      <w:rFonts w:ascii="Symbol" w:hAnsi="Symbol" w:eastAsia="Symbol" w:cs="Symbol"/>
    </w:rPr>
  </w:style>
  <w:style w:type="character" w:styleId="1854" w:customStyle="1">
    <w:name w:val="WW_CharLFO4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5" w:customStyle="1">
    <w:name w:val="WW_CharLFO4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6" w:customStyle="1">
    <w:name w:val="WW_CharLFO4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7" w:customStyle="1">
    <w:name w:val="WW_CharLFO4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8" w:customStyle="1">
    <w:name w:val="WW_CharLFO4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59" w:customStyle="1">
    <w:name w:val="WW_CharLFO4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0" w:customStyle="1">
    <w:name w:val="WW_CharLFO4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1" w:customStyle="1">
    <w:name w:val="WW_CharLFO4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2" w:customStyle="1">
    <w:name w:val="WW_CharLFO50LVL1"/>
    <w:qFormat/>
    <w:pPr>
      <w:pBdr/>
      <w:spacing/>
      <w:ind/>
    </w:pPr>
    <w:rPr>
      <w:rFonts w:ascii="Symbol" w:hAnsi="Symbol" w:eastAsia="Symbol" w:cs="Symbol"/>
    </w:rPr>
  </w:style>
  <w:style w:type="character" w:styleId="1863" w:customStyle="1">
    <w:name w:val="WW_CharLFO5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4" w:customStyle="1">
    <w:name w:val="WW_CharLFO5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5" w:customStyle="1">
    <w:name w:val="WW_CharLFO5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6" w:customStyle="1">
    <w:name w:val="WW_CharLFO5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7" w:customStyle="1">
    <w:name w:val="WW_CharLFO5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8" w:customStyle="1">
    <w:name w:val="WW_CharLFO5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69" w:customStyle="1">
    <w:name w:val="WW_CharLFO5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0" w:customStyle="1">
    <w:name w:val="WW_CharLFO5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1" w:customStyle="1">
    <w:name w:val="WW_CharLFO51LVL1"/>
    <w:qFormat/>
    <w:pPr>
      <w:pBdr/>
      <w:spacing/>
      <w:ind/>
    </w:pPr>
    <w:rPr>
      <w:rFonts w:ascii="Symbol" w:hAnsi="Symbol" w:eastAsia="Symbol" w:cs="Symbol"/>
    </w:rPr>
  </w:style>
  <w:style w:type="character" w:styleId="1872" w:customStyle="1">
    <w:name w:val="WW_CharLFO51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3" w:customStyle="1">
    <w:name w:val="WW_CharLFO51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4" w:customStyle="1">
    <w:name w:val="WW_CharLFO51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5" w:customStyle="1">
    <w:name w:val="WW_CharLFO51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6" w:customStyle="1">
    <w:name w:val="WW_CharLFO51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7" w:customStyle="1">
    <w:name w:val="WW_CharLFO51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8" w:customStyle="1">
    <w:name w:val="WW_CharLFO51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79" w:customStyle="1">
    <w:name w:val="WW_CharLFO51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0" w:customStyle="1">
    <w:name w:val="WW_CharLFO52LVL1"/>
    <w:qFormat/>
    <w:pPr>
      <w:pBdr/>
      <w:spacing/>
      <w:ind/>
    </w:pPr>
    <w:rPr>
      <w:rFonts w:ascii="Symbol" w:hAnsi="Symbol" w:eastAsia="Symbol" w:cs="Symbol"/>
    </w:rPr>
  </w:style>
  <w:style w:type="character" w:styleId="1881" w:customStyle="1">
    <w:name w:val="WW_CharLFO52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2" w:customStyle="1">
    <w:name w:val="WW_CharLFO52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3" w:customStyle="1">
    <w:name w:val="WW_CharLFO52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4" w:customStyle="1">
    <w:name w:val="WW_CharLFO5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5" w:customStyle="1">
    <w:name w:val="WW_CharLFO5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6" w:customStyle="1">
    <w:name w:val="WW_CharLFO5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7" w:customStyle="1">
    <w:name w:val="WW_CharLFO5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8" w:customStyle="1">
    <w:name w:val="WW_CharLFO5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89" w:customStyle="1">
    <w:name w:val="WW_CharLFO53LVL1"/>
    <w:qFormat/>
    <w:pPr>
      <w:pBdr/>
      <w:spacing/>
      <w:ind/>
    </w:pPr>
    <w:rPr>
      <w:rFonts w:ascii="Symbol" w:hAnsi="Symbol" w:eastAsia="Symbol" w:cs="Symbol"/>
    </w:rPr>
  </w:style>
  <w:style w:type="character" w:styleId="1890" w:customStyle="1">
    <w:name w:val="WW_CharLFO53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1" w:customStyle="1">
    <w:name w:val="WW_CharLFO5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2" w:customStyle="1">
    <w:name w:val="WW_CharLFO5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3" w:customStyle="1">
    <w:name w:val="WW_CharLFO5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4" w:customStyle="1">
    <w:name w:val="WW_CharLFO5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5" w:customStyle="1">
    <w:name w:val="WW_CharLFO5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6" w:customStyle="1">
    <w:name w:val="WW_CharLFO5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7" w:customStyle="1">
    <w:name w:val="WW_CharLFO5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898" w:customStyle="1">
    <w:name w:val="WW_CharLFO54LVL1"/>
    <w:qFormat/>
    <w:pPr>
      <w:pBdr/>
      <w:spacing/>
      <w:ind/>
    </w:pPr>
    <w:rPr>
      <w:rFonts w:ascii="Symbol" w:hAnsi="Symbol" w:eastAsia="Symbol" w:cs="Symbol"/>
    </w:rPr>
  </w:style>
  <w:style w:type="character" w:styleId="1899" w:customStyle="1">
    <w:name w:val="WW_CharLFO54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0" w:customStyle="1">
    <w:name w:val="WW_CharLFO5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1" w:customStyle="1">
    <w:name w:val="WW_CharLFO5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2" w:customStyle="1">
    <w:name w:val="WW_CharLFO5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3" w:customStyle="1">
    <w:name w:val="WW_CharLFO5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4" w:customStyle="1">
    <w:name w:val="WW_CharLFO5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5" w:customStyle="1">
    <w:name w:val="WW_CharLFO5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6" w:customStyle="1">
    <w:name w:val="WW_CharLFO5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7" w:customStyle="1">
    <w:name w:val="WW_CharLFO55LVL1"/>
    <w:qFormat/>
    <w:pPr>
      <w:pBdr/>
      <w:spacing/>
      <w:ind/>
    </w:pPr>
    <w:rPr>
      <w:rFonts w:ascii="Symbol" w:hAnsi="Symbol" w:eastAsia="Symbol" w:cs="Symbol"/>
    </w:rPr>
  </w:style>
  <w:style w:type="character" w:styleId="1908" w:customStyle="1">
    <w:name w:val="WW_CharLFO55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09" w:customStyle="1">
    <w:name w:val="WW_CharLFO5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0" w:customStyle="1">
    <w:name w:val="WW_CharLFO5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1" w:customStyle="1">
    <w:name w:val="WW_CharLFO5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2" w:customStyle="1">
    <w:name w:val="WW_CharLFO5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3" w:customStyle="1">
    <w:name w:val="WW_CharLFO5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4" w:customStyle="1">
    <w:name w:val="WW_CharLFO5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5" w:customStyle="1">
    <w:name w:val="WW_CharLFO5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6" w:customStyle="1">
    <w:name w:val="WW_CharLFO56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7" w:customStyle="1">
    <w:name w:val="WW_CharLFO56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8" w:customStyle="1">
    <w:name w:val="WW_CharLFO5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19" w:customStyle="1">
    <w:name w:val="WW_CharLFO5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0" w:customStyle="1">
    <w:name w:val="WW_CharLFO5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1" w:customStyle="1">
    <w:name w:val="WW_CharLFO5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2" w:customStyle="1">
    <w:name w:val="WW_CharLFO5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3" w:customStyle="1">
    <w:name w:val="WW_CharLFO5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4" w:customStyle="1">
    <w:name w:val="WW_CharLFO5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5" w:customStyle="1">
    <w:name w:val="WW_CharLFO57LVL1"/>
    <w:qFormat/>
    <w:pPr>
      <w:pBdr/>
      <w:spacing/>
      <w:ind/>
    </w:pPr>
    <w:rPr>
      <w:rFonts w:ascii="Symbol" w:hAnsi="Symbol" w:eastAsia="Symbol" w:cs="Symbol"/>
    </w:rPr>
  </w:style>
  <w:style w:type="character" w:styleId="1926" w:customStyle="1">
    <w:name w:val="WW_CharLFO57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7" w:customStyle="1">
    <w:name w:val="WW_CharLFO57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8" w:customStyle="1">
    <w:name w:val="WW_CharLFO57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29" w:customStyle="1">
    <w:name w:val="WW_CharLFO57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0" w:customStyle="1">
    <w:name w:val="WW_CharLFO57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1" w:customStyle="1">
    <w:name w:val="WW_CharLFO57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2" w:customStyle="1">
    <w:name w:val="WW_CharLFO57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3" w:customStyle="1">
    <w:name w:val="WW_CharLFO57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4" w:customStyle="1">
    <w:name w:val="WW_CharLFO58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5" w:customStyle="1">
    <w:name w:val="WW_CharLFO58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6" w:customStyle="1">
    <w:name w:val="WW_CharLFO58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7" w:customStyle="1">
    <w:name w:val="WW_CharLFO58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8" w:customStyle="1">
    <w:name w:val="WW_CharLFO58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39" w:customStyle="1">
    <w:name w:val="WW_CharLFO58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0" w:customStyle="1">
    <w:name w:val="WW_CharLFO58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1" w:customStyle="1">
    <w:name w:val="WW_CharLFO58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2" w:customStyle="1">
    <w:name w:val="WW_CharLFO58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3" w:customStyle="1">
    <w:name w:val="WW_CharLFO59LVL1"/>
    <w:qFormat/>
    <w:pPr>
      <w:pBdr/>
      <w:spacing/>
      <w:ind/>
    </w:pPr>
    <w:rPr>
      <w:rFonts w:ascii="Symbol" w:hAnsi="Symbol" w:eastAsia="Symbol" w:cs="Symbol"/>
    </w:rPr>
  </w:style>
  <w:style w:type="character" w:styleId="1944" w:customStyle="1">
    <w:name w:val="WW_CharLFO5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5" w:customStyle="1">
    <w:name w:val="WW_CharLFO5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6" w:customStyle="1">
    <w:name w:val="WW_CharLFO5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7" w:customStyle="1">
    <w:name w:val="WW_CharLFO5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8" w:customStyle="1">
    <w:name w:val="WW_CharLFO5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49" w:customStyle="1">
    <w:name w:val="WW_CharLFO5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0" w:customStyle="1">
    <w:name w:val="WW_CharLFO5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1" w:customStyle="1">
    <w:name w:val="WW_CharLFO5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2" w:customStyle="1">
    <w:name w:val="WW_CharLFO60LVL1"/>
    <w:qFormat/>
    <w:pPr>
      <w:pBdr/>
      <w:spacing/>
      <w:ind/>
    </w:pPr>
    <w:rPr>
      <w:rFonts w:ascii="Symbol" w:hAnsi="Symbol" w:eastAsia="Symbol" w:cs="Symbol"/>
    </w:rPr>
  </w:style>
  <w:style w:type="character" w:styleId="1953" w:customStyle="1">
    <w:name w:val="WW_CharLFO6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4" w:customStyle="1">
    <w:name w:val="WW_CharLFO6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5" w:customStyle="1">
    <w:name w:val="WW_CharLFO6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6" w:customStyle="1">
    <w:name w:val="WW_CharLFO6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7" w:customStyle="1">
    <w:name w:val="WW_CharLFO6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8" w:customStyle="1">
    <w:name w:val="WW_CharLFO6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59" w:customStyle="1">
    <w:name w:val="WW_CharLFO6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0" w:customStyle="1">
    <w:name w:val="WW_CharLFO60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1" w:customStyle="1">
    <w:name w:val="WW_CharLFO62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2" w:customStyle="1">
    <w:name w:val="WW_CharLFO62LVL2"/>
    <w:qFormat/>
    <w:pPr>
      <w:pBdr/>
      <w:spacing/>
      <w:ind/>
    </w:pPr>
    <w:rPr>
      <w:rFonts w:ascii="Symbol" w:hAnsi="Symbol" w:eastAsia="Symbol" w:cs="Symbol"/>
    </w:rPr>
  </w:style>
  <w:style w:type="character" w:styleId="1963" w:customStyle="1">
    <w:name w:val="WW_CharLFO62LVL3"/>
    <w:qFormat/>
    <w:pPr>
      <w:pBdr/>
      <w:spacing/>
      <w:ind/>
    </w:pPr>
    <w:rPr>
      <w:rFonts w:ascii="Wingdings" w:hAnsi="Wingdings" w:eastAsia="Wingdings" w:cs="Wingdings"/>
    </w:rPr>
  </w:style>
  <w:style w:type="character" w:styleId="1964" w:customStyle="1">
    <w:name w:val="WW_CharLFO62LVL4"/>
    <w:qFormat/>
    <w:pPr>
      <w:pBdr/>
      <w:spacing/>
      <w:ind/>
    </w:pPr>
    <w:rPr>
      <w:rFonts w:ascii="Courier New" w:hAnsi="Courier New" w:cs="Courier New"/>
    </w:rPr>
  </w:style>
  <w:style w:type="character" w:styleId="1965" w:customStyle="1">
    <w:name w:val="WW_CharLFO62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6" w:customStyle="1">
    <w:name w:val="WW_CharLFO62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7" w:customStyle="1">
    <w:name w:val="WW_CharLFO62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8" w:customStyle="1">
    <w:name w:val="WW_CharLFO62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69" w:customStyle="1">
    <w:name w:val="WW_CharLFO62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0" w:customStyle="1">
    <w:name w:val="WW_CharLFO63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1" w:customStyle="1">
    <w:name w:val="WW_CharLFO63LVL2"/>
    <w:qFormat/>
    <w:pPr>
      <w:pBdr/>
      <w:spacing/>
      <w:ind/>
    </w:pPr>
    <w:rPr>
      <w:rFonts w:ascii="Symbol" w:hAnsi="Symbol" w:eastAsia="Symbol" w:cs="Symbol"/>
    </w:rPr>
  </w:style>
  <w:style w:type="character" w:styleId="1972" w:customStyle="1">
    <w:name w:val="WW_CharLFO63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3" w:customStyle="1">
    <w:name w:val="WW_CharLFO63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4" w:customStyle="1">
    <w:name w:val="WW_CharLFO63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5" w:customStyle="1">
    <w:name w:val="WW_CharLFO63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6" w:customStyle="1">
    <w:name w:val="WW_CharLFO63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7" w:customStyle="1">
    <w:name w:val="WW_CharLFO63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8" w:customStyle="1">
    <w:name w:val="WW_CharLFO63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79" w:customStyle="1">
    <w:name w:val="WW_CharLFO64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0" w:customStyle="1">
    <w:name w:val="WW_CharLFO64LVL2"/>
    <w:qFormat/>
    <w:pPr>
      <w:pBdr/>
      <w:spacing/>
      <w:ind/>
    </w:pPr>
    <w:rPr>
      <w:rFonts w:ascii="Symbol" w:hAnsi="Symbol" w:eastAsia="Symbol" w:cs="Symbol"/>
    </w:rPr>
  </w:style>
  <w:style w:type="character" w:styleId="1981" w:customStyle="1">
    <w:name w:val="WW_CharLFO64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2" w:customStyle="1">
    <w:name w:val="WW_CharLFO64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3" w:customStyle="1">
    <w:name w:val="WW_CharLFO64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4" w:customStyle="1">
    <w:name w:val="WW_CharLFO64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5" w:customStyle="1">
    <w:name w:val="WW_CharLFO64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6" w:customStyle="1">
    <w:name w:val="WW_CharLFO64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7" w:customStyle="1">
    <w:name w:val="WW_CharLFO64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8" w:customStyle="1">
    <w:name w:val="WW_CharLFO65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89" w:customStyle="1">
    <w:name w:val="WW_CharLFO65LVL2"/>
    <w:qFormat/>
    <w:pPr>
      <w:pBdr/>
      <w:spacing/>
      <w:ind/>
    </w:pPr>
    <w:rPr>
      <w:rFonts w:ascii="Symbol" w:hAnsi="Symbol" w:eastAsia="Symbol" w:cs="Symbol"/>
    </w:rPr>
  </w:style>
  <w:style w:type="character" w:styleId="1990" w:customStyle="1">
    <w:name w:val="WW_CharLFO65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1" w:customStyle="1">
    <w:name w:val="WW_CharLFO65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2" w:customStyle="1">
    <w:name w:val="WW_CharLFO65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3" w:customStyle="1">
    <w:name w:val="WW_CharLFO65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4" w:customStyle="1">
    <w:name w:val="WW_CharLFO65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5" w:customStyle="1">
    <w:name w:val="WW_CharLFO65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6" w:customStyle="1">
    <w:name w:val="WW_CharLFO65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7" w:customStyle="1">
    <w:name w:val="WW_CharLFO66LVL1"/>
    <w:qFormat/>
    <w:pPr>
      <w:pBdr/>
      <w:spacing/>
      <w:ind/>
    </w:pPr>
    <w:rPr>
      <w:rFonts w:ascii="OpenSymbol" w:hAnsi="OpenSymbol" w:eastAsia="OpenSymbol" w:cs="OpenSymbol"/>
    </w:rPr>
  </w:style>
  <w:style w:type="character" w:styleId="1998" w:customStyle="1">
    <w:name w:val="WW_CharLFO66LVL2"/>
    <w:qFormat/>
    <w:pPr>
      <w:pBdr/>
      <w:spacing/>
      <w:ind/>
    </w:pPr>
    <w:rPr>
      <w:rFonts w:ascii="Symbol" w:hAnsi="Symbol" w:eastAsia="Symbol" w:cs="Symbol"/>
    </w:rPr>
  </w:style>
  <w:style w:type="character" w:styleId="1999" w:customStyle="1">
    <w:name w:val="WW_CharLFO66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0" w:customStyle="1">
    <w:name w:val="WW_CharLFO66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1" w:customStyle="1">
    <w:name w:val="WW_CharLFO66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2" w:customStyle="1">
    <w:name w:val="WW_CharLFO66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3" w:customStyle="1">
    <w:name w:val="WW_CharLFO66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4" w:customStyle="1">
    <w:name w:val="WW_CharLFO66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5" w:customStyle="1">
    <w:name w:val="WW_CharLFO66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06" w:customStyle="1">
    <w:name w:val="WW_CharLFO67LVL1"/>
    <w:qFormat/>
    <w:pPr>
      <w:pBdr/>
      <w:spacing/>
      <w:ind/>
    </w:pPr>
    <w:rPr>
      <w:rFonts w:ascii="Symbol" w:hAnsi="Symbol" w:eastAsia="Symbol" w:cs="Symbol"/>
    </w:rPr>
  </w:style>
  <w:style w:type="character" w:styleId="2007" w:customStyle="1">
    <w:name w:val="WW_CharLFO67LVL2"/>
    <w:qFormat/>
    <w:pPr>
      <w:pBdr/>
      <w:spacing/>
      <w:ind/>
    </w:pPr>
    <w:rPr>
      <w:rFonts w:ascii="Courier New" w:hAnsi="Courier New" w:cs="Courier New"/>
    </w:rPr>
  </w:style>
  <w:style w:type="character" w:styleId="2008" w:customStyle="1">
    <w:name w:val="WW_CharLFO67LVL3"/>
    <w:qFormat/>
    <w:pPr>
      <w:pBdr/>
      <w:spacing/>
      <w:ind/>
    </w:pPr>
    <w:rPr>
      <w:rFonts w:ascii="Wingdings" w:hAnsi="Wingdings" w:eastAsia="Wingdings" w:cs="Wingdings"/>
    </w:rPr>
  </w:style>
  <w:style w:type="character" w:styleId="2009" w:customStyle="1">
    <w:name w:val="WW_CharLFO67LVL4"/>
    <w:qFormat/>
    <w:pPr>
      <w:pBdr/>
      <w:spacing/>
      <w:ind/>
    </w:pPr>
    <w:rPr>
      <w:rFonts w:ascii="Symbol" w:hAnsi="Symbol" w:eastAsia="Symbol" w:cs="Symbol"/>
    </w:rPr>
  </w:style>
  <w:style w:type="character" w:styleId="2010" w:customStyle="1">
    <w:name w:val="WW_CharLFO67LVL5"/>
    <w:qFormat/>
    <w:pPr>
      <w:pBdr/>
      <w:spacing/>
      <w:ind/>
    </w:pPr>
    <w:rPr>
      <w:rFonts w:ascii="Courier New" w:hAnsi="Courier New" w:cs="Courier New"/>
    </w:rPr>
  </w:style>
  <w:style w:type="character" w:styleId="2011" w:customStyle="1">
    <w:name w:val="WW_CharLFO67LVL6"/>
    <w:qFormat/>
    <w:pPr>
      <w:pBdr/>
      <w:spacing/>
      <w:ind/>
    </w:pPr>
    <w:rPr>
      <w:rFonts w:ascii="Wingdings" w:hAnsi="Wingdings" w:eastAsia="Wingdings" w:cs="Wingdings"/>
    </w:rPr>
  </w:style>
  <w:style w:type="character" w:styleId="2012" w:customStyle="1">
    <w:name w:val="WW_CharLFO67LVL7"/>
    <w:qFormat/>
    <w:pPr>
      <w:pBdr/>
      <w:spacing/>
      <w:ind/>
    </w:pPr>
    <w:rPr>
      <w:rFonts w:ascii="Symbol" w:hAnsi="Symbol" w:eastAsia="Symbol" w:cs="Symbol"/>
    </w:rPr>
  </w:style>
  <w:style w:type="character" w:styleId="2013" w:customStyle="1">
    <w:name w:val="WW_CharLFO67LVL8"/>
    <w:qFormat/>
    <w:pPr>
      <w:pBdr/>
      <w:spacing/>
      <w:ind/>
    </w:pPr>
    <w:rPr>
      <w:rFonts w:ascii="Courier New" w:hAnsi="Courier New" w:cs="Courier New"/>
    </w:rPr>
  </w:style>
  <w:style w:type="character" w:styleId="2014" w:customStyle="1">
    <w:name w:val="WW_CharLFO67LVL9"/>
    <w:qFormat/>
    <w:pPr>
      <w:pBdr/>
      <w:spacing/>
      <w:ind/>
    </w:pPr>
    <w:rPr>
      <w:rFonts w:ascii="Wingdings" w:hAnsi="Wingdings" w:eastAsia="Wingdings" w:cs="Wingdings"/>
    </w:rPr>
  </w:style>
  <w:style w:type="character" w:styleId="2015" w:customStyle="1">
    <w:name w:val="WW_CharLFO68LVL1"/>
    <w:qFormat/>
    <w:pPr>
      <w:pBdr/>
      <w:spacing/>
      <w:ind/>
    </w:pPr>
    <w:rPr>
      <w:rFonts w:ascii="Symbol" w:hAnsi="Symbol" w:eastAsia="Symbol" w:cs="Symbol"/>
    </w:rPr>
  </w:style>
  <w:style w:type="character" w:styleId="2016" w:customStyle="1">
    <w:name w:val="WW_CharLFO68LVL2"/>
    <w:qFormat/>
    <w:pPr>
      <w:pBdr/>
      <w:spacing/>
      <w:ind/>
    </w:pPr>
    <w:rPr>
      <w:rFonts w:ascii="Courier New" w:hAnsi="Courier New" w:cs="Courier New"/>
    </w:rPr>
  </w:style>
  <w:style w:type="character" w:styleId="2017" w:customStyle="1">
    <w:name w:val="WW_CharLFO68LVL3"/>
    <w:qFormat/>
    <w:pPr>
      <w:pBdr/>
      <w:spacing/>
      <w:ind/>
    </w:pPr>
    <w:rPr>
      <w:rFonts w:ascii="Wingdings" w:hAnsi="Wingdings" w:eastAsia="Wingdings" w:cs="Wingdings"/>
    </w:rPr>
  </w:style>
  <w:style w:type="character" w:styleId="2018" w:customStyle="1">
    <w:name w:val="WW_CharLFO68LVL4"/>
    <w:qFormat/>
    <w:pPr>
      <w:pBdr/>
      <w:spacing/>
      <w:ind/>
    </w:pPr>
    <w:rPr>
      <w:rFonts w:ascii="Symbol" w:hAnsi="Symbol" w:eastAsia="Symbol" w:cs="Symbol"/>
    </w:rPr>
  </w:style>
  <w:style w:type="character" w:styleId="2019" w:customStyle="1">
    <w:name w:val="WW_CharLFO68LVL5"/>
    <w:qFormat/>
    <w:pPr>
      <w:pBdr/>
      <w:spacing/>
      <w:ind/>
    </w:pPr>
    <w:rPr>
      <w:rFonts w:ascii="Courier New" w:hAnsi="Courier New" w:cs="Courier New"/>
    </w:rPr>
  </w:style>
  <w:style w:type="character" w:styleId="2020" w:customStyle="1">
    <w:name w:val="WW_CharLFO68LVL6"/>
    <w:qFormat/>
    <w:pPr>
      <w:pBdr/>
      <w:spacing/>
      <w:ind/>
    </w:pPr>
    <w:rPr>
      <w:rFonts w:ascii="Wingdings" w:hAnsi="Wingdings" w:eastAsia="Wingdings" w:cs="Wingdings"/>
    </w:rPr>
  </w:style>
  <w:style w:type="character" w:styleId="2021" w:customStyle="1">
    <w:name w:val="WW_CharLFO68LVL7"/>
    <w:qFormat/>
    <w:pPr>
      <w:pBdr/>
      <w:spacing/>
      <w:ind/>
    </w:pPr>
    <w:rPr>
      <w:rFonts w:ascii="Symbol" w:hAnsi="Symbol" w:eastAsia="Symbol" w:cs="Symbol"/>
    </w:rPr>
  </w:style>
  <w:style w:type="character" w:styleId="2022" w:customStyle="1">
    <w:name w:val="WW_CharLFO68LVL8"/>
    <w:qFormat/>
    <w:pPr>
      <w:pBdr/>
      <w:spacing/>
      <w:ind/>
    </w:pPr>
    <w:rPr>
      <w:rFonts w:ascii="Courier New" w:hAnsi="Courier New" w:cs="Courier New"/>
    </w:rPr>
  </w:style>
  <w:style w:type="character" w:styleId="2023" w:customStyle="1">
    <w:name w:val="WW_CharLFO68LVL9"/>
    <w:qFormat/>
    <w:pPr>
      <w:pBdr/>
      <w:spacing/>
      <w:ind/>
    </w:pPr>
    <w:rPr>
      <w:rFonts w:ascii="Wingdings" w:hAnsi="Wingdings" w:eastAsia="Wingdings" w:cs="Wingdings"/>
    </w:rPr>
  </w:style>
  <w:style w:type="character" w:styleId="2024" w:customStyle="1">
    <w:name w:val="WW_CharLFO69LVL1"/>
    <w:qFormat/>
    <w:pPr>
      <w:pBdr/>
      <w:spacing/>
      <w:ind/>
    </w:pPr>
    <w:rPr>
      <w:rFonts w:ascii="Symbol" w:hAnsi="Symbol" w:eastAsia="Symbol" w:cs="Symbol"/>
    </w:rPr>
  </w:style>
  <w:style w:type="character" w:styleId="2025" w:customStyle="1">
    <w:name w:val="WW_CharLFO69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6" w:customStyle="1">
    <w:name w:val="WW_CharLFO69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7" w:customStyle="1">
    <w:name w:val="WW_CharLFO69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8" w:customStyle="1">
    <w:name w:val="WW_CharLFO69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29" w:customStyle="1">
    <w:name w:val="WW_CharLFO69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0" w:customStyle="1">
    <w:name w:val="WW_CharLFO69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1" w:customStyle="1">
    <w:name w:val="WW_CharLFO69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2" w:customStyle="1">
    <w:name w:val="WW_CharLFO69LVL9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3" w:customStyle="1">
    <w:name w:val="WW_CharLFO70LVL1"/>
    <w:qFormat/>
    <w:pPr>
      <w:pBdr/>
      <w:spacing/>
      <w:ind/>
    </w:pPr>
    <w:rPr>
      <w:rFonts w:ascii="Symbol" w:hAnsi="Symbol" w:eastAsia="Symbol" w:cs="Symbol"/>
    </w:rPr>
  </w:style>
  <w:style w:type="character" w:styleId="2034" w:customStyle="1">
    <w:name w:val="WW_CharLFO70LVL2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5" w:customStyle="1">
    <w:name w:val="WW_CharLFO70LVL3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6" w:customStyle="1">
    <w:name w:val="WW_CharLFO70LVL4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7" w:customStyle="1">
    <w:name w:val="WW_CharLFO70LVL5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8" w:customStyle="1">
    <w:name w:val="WW_CharLFO70LVL6"/>
    <w:qFormat/>
    <w:pPr>
      <w:pBdr/>
      <w:spacing/>
      <w:ind/>
    </w:pPr>
    <w:rPr>
      <w:rFonts w:ascii="OpenSymbol" w:hAnsi="OpenSymbol" w:eastAsia="OpenSymbol" w:cs="OpenSymbol"/>
    </w:rPr>
  </w:style>
  <w:style w:type="character" w:styleId="2039" w:customStyle="1">
    <w:name w:val="WW_CharLFO70LVL7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0" w:customStyle="1">
    <w:name w:val="WW_CharLFO70LVL8"/>
    <w:qFormat/>
    <w:pPr>
      <w:pBdr/>
      <w:spacing/>
      <w:ind/>
    </w:pPr>
    <w:rPr>
      <w:rFonts w:ascii="OpenSymbol" w:hAnsi="OpenSymbol" w:eastAsia="OpenSymbol" w:cs="OpenSymbol"/>
    </w:rPr>
  </w:style>
  <w:style w:type="character" w:styleId="2041" w:customStyle="1">
    <w:name w:val="WW_CharLFO70LVL9"/>
    <w:qFormat/>
    <w:pPr>
      <w:pBdr/>
      <w:spacing/>
      <w:ind/>
    </w:pPr>
    <w:rPr>
      <w:rFonts w:ascii="OpenSymbol" w:hAnsi="OpenSymbol" w:eastAsia="OpenSymbol" w:cs="OpenSymbol"/>
    </w:rPr>
  </w:style>
  <w:style w:type="paragraph" w:styleId="2042" w:customStyle="1">
    <w:name w:val="Heading"/>
    <w:basedOn w:val="2075"/>
    <w:next w:val="2043"/>
    <w:qFormat/>
    <w:pPr>
      <w:keepNext w:val="true"/>
      <w:pBdr/>
      <w:spacing w:after="120" w:before="240"/>
      <w:ind/>
    </w:pPr>
    <w:rPr>
      <w:rFonts w:ascii="Liberation Sans" w:hAnsi="Liberation Sans" w:eastAsia="Noto Sans" w:cs="Noto Sans"/>
      <w:sz w:val="28"/>
      <w:szCs w:val="28"/>
    </w:rPr>
  </w:style>
  <w:style w:type="paragraph" w:styleId="2043">
    <w:name w:val="Body Text"/>
    <w:basedOn w:val="1490"/>
    <w:pPr>
      <w:pBdr/>
      <w:spacing w:after="140" w:before="0" w:line="276" w:lineRule="auto"/>
      <w:ind/>
    </w:pPr>
  </w:style>
  <w:style w:type="paragraph" w:styleId="2044">
    <w:name w:val="List"/>
    <w:basedOn w:val="2043"/>
    <w:pPr>
      <w:pBdr/>
      <w:spacing/>
      <w:ind/>
    </w:pPr>
    <w:rPr>
      <w:rFonts w:cs="Noto Sans"/>
    </w:rPr>
  </w:style>
  <w:style w:type="paragraph" w:styleId="2045">
    <w:name w:val="Caption"/>
    <w:basedOn w:val="1490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2046" w:customStyle="1">
    <w:name w:val="Index"/>
    <w:basedOn w:val="2075"/>
    <w:qFormat/>
    <w:pPr>
      <w:pBdr/>
      <w:spacing/>
      <w:ind/>
    </w:pPr>
    <w:rPr>
      <w:sz w:val="24"/>
    </w:rPr>
  </w:style>
  <w:style w:type="paragraph" w:styleId="2047">
    <w:name w:val="Title"/>
    <w:basedOn w:val="1490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2048">
    <w:name w:val="Subtitle"/>
    <w:basedOn w:val="1490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2049">
    <w:name w:val="Quote"/>
    <w:basedOn w:val="1490"/>
    <w:uiPriority w:val="29"/>
    <w:qFormat/>
    <w:pPr>
      <w:pBdr/>
      <w:spacing w:after="0" w:before="160"/>
      <w:ind/>
      <w:jc w:val="center"/>
    </w:pPr>
    <w:rPr>
      <w:i/>
      <w:iCs/>
      <w:color w:val="404040" w:themeColor="text1" w:themeTint="BF"/>
    </w:rPr>
  </w:style>
  <w:style w:type="paragraph" w:styleId="2050">
    <w:name w:val="List Paragraph"/>
    <w:basedOn w:val="1490"/>
    <w:uiPriority w:val="34"/>
    <w:qFormat/>
    <w:pPr>
      <w:pBdr/>
      <w:spacing w:after="0" w:before="0"/>
      <w:ind w:left="720"/>
      <w:contextualSpacing w:val="true"/>
    </w:pPr>
  </w:style>
  <w:style w:type="paragraph" w:styleId="2051">
    <w:name w:val="Intense Quote"/>
    <w:basedOn w:val="149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paragraph" w:styleId="2052">
    <w:name w:val="No Spacing"/>
    <w:basedOn w:val="1490"/>
    <w:uiPriority w:val="1"/>
    <w:qFormat/>
    <w:pPr>
      <w:pBdr/>
      <w:spacing w:after="0" w:before="0" w:line="240" w:lineRule="auto"/>
      <w:ind/>
    </w:pPr>
  </w:style>
  <w:style w:type="paragraph" w:styleId="2053" w:customStyle="1">
    <w:name w:val="Header and Footer"/>
    <w:basedOn w:val="2075"/>
    <w:qFormat/>
    <w:pPr>
      <w:pBdr/>
      <w:spacing/>
      <w:ind/>
    </w:pPr>
  </w:style>
  <w:style w:type="paragraph" w:styleId="2054">
    <w:name w:val="Header"/>
    <w:basedOn w:val="1490"/>
    <w:uiPriority w:val="99"/>
    <w:unhideWhenUsed/>
    <w:pPr>
      <w:pBdr/>
      <w:tabs>
        <w:tab w:val="clear" w:leader="none" w:pos="707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2055">
    <w:name w:val="Footer"/>
    <w:basedOn w:val="1490"/>
    <w:uiPriority w:val="99"/>
    <w:unhideWhenUsed/>
    <w:pPr>
      <w:pBdr/>
      <w:tabs>
        <w:tab w:val="clear" w:leader="none" w:pos="707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2056">
    <w:name w:val="footnote text"/>
    <w:basedOn w:val="1490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2057">
    <w:name w:val="endnote text"/>
    <w:basedOn w:val="1490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2058">
    <w:name w:val="toc 1"/>
    <w:basedOn w:val="1490"/>
    <w:uiPriority w:val="39"/>
    <w:unhideWhenUsed/>
    <w:pPr>
      <w:pBdr/>
      <w:spacing w:after="100" w:before="0"/>
      <w:ind/>
    </w:pPr>
  </w:style>
  <w:style w:type="paragraph" w:styleId="2059">
    <w:name w:val="toc 2"/>
    <w:basedOn w:val="1490"/>
    <w:uiPriority w:val="39"/>
    <w:unhideWhenUsed/>
    <w:pPr>
      <w:pBdr/>
      <w:spacing w:after="100" w:before="0"/>
      <w:ind w:left="220"/>
    </w:pPr>
  </w:style>
  <w:style w:type="paragraph" w:styleId="2060">
    <w:name w:val="toc 3"/>
    <w:basedOn w:val="1490"/>
    <w:uiPriority w:val="39"/>
    <w:unhideWhenUsed/>
    <w:pPr>
      <w:pBdr/>
      <w:spacing w:after="100" w:before="0"/>
      <w:ind w:left="440"/>
    </w:pPr>
  </w:style>
  <w:style w:type="paragraph" w:styleId="2061">
    <w:name w:val="toc 4"/>
    <w:basedOn w:val="1490"/>
    <w:uiPriority w:val="39"/>
    <w:unhideWhenUsed/>
    <w:pPr>
      <w:pBdr/>
      <w:spacing w:after="100" w:before="0"/>
      <w:ind w:left="660"/>
    </w:pPr>
  </w:style>
  <w:style w:type="paragraph" w:styleId="2062">
    <w:name w:val="toc 5"/>
    <w:basedOn w:val="1490"/>
    <w:uiPriority w:val="39"/>
    <w:unhideWhenUsed/>
    <w:pPr>
      <w:pBdr/>
      <w:spacing w:after="100" w:before="0"/>
      <w:ind w:left="880"/>
    </w:pPr>
  </w:style>
  <w:style w:type="paragraph" w:styleId="2063">
    <w:name w:val="toc 6"/>
    <w:basedOn w:val="1490"/>
    <w:uiPriority w:val="39"/>
    <w:unhideWhenUsed/>
    <w:pPr>
      <w:pBdr/>
      <w:spacing w:after="100" w:before="0"/>
      <w:ind w:left="1100"/>
    </w:pPr>
  </w:style>
  <w:style w:type="paragraph" w:styleId="2064">
    <w:name w:val="toc 7"/>
    <w:basedOn w:val="1490"/>
    <w:uiPriority w:val="39"/>
    <w:unhideWhenUsed/>
    <w:pPr>
      <w:pBdr/>
      <w:spacing w:after="100" w:before="0"/>
      <w:ind w:left="1320"/>
    </w:pPr>
  </w:style>
  <w:style w:type="paragraph" w:styleId="2065">
    <w:name w:val="toc 8"/>
    <w:basedOn w:val="1490"/>
    <w:uiPriority w:val="39"/>
    <w:unhideWhenUsed/>
    <w:pPr>
      <w:pBdr/>
      <w:spacing w:after="100" w:before="0"/>
      <w:ind w:left="1540"/>
    </w:pPr>
  </w:style>
  <w:style w:type="paragraph" w:styleId="2066">
    <w:name w:val="toc 9"/>
    <w:basedOn w:val="1490"/>
    <w:uiPriority w:val="39"/>
    <w:unhideWhenUsed/>
    <w:pPr>
      <w:pBdr/>
      <w:spacing w:after="100" w:before="0"/>
      <w:ind w:left="1760"/>
    </w:pPr>
  </w:style>
  <w:style w:type="paragraph" w:styleId="2067">
    <w:name w:val="index heading"/>
    <w:basedOn w:val="2042"/>
    <w:pPr>
      <w:pBdr/>
      <w:spacing/>
      <w:ind/>
    </w:pPr>
  </w:style>
  <w:style w:type="paragraph" w:styleId="2068">
    <w:name w:val="TOC Heading"/>
    <w:uiPriority w:val="39"/>
    <w:unhideWhenUsed/>
    <w:qFormat/>
    <w:pPr>
      <w:widowControl w:val="true"/>
      <w:pBdr/>
      <w:bidi w:val="false"/>
      <w:spacing w:after="0" w:before="0"/>
      <w:ind/>
      <w:jc w:val="left"/>
    </w:pPr>
    <w:rPr>
      <w:rFonts w:ascii="Times New Roman" w:hAnsi="Times New Roman" w:eastAsia="Noto Serif CJK SC" w:cs="Noto Sans"/>
      <w:color w:val="auto"/>
      <w:sz w:val="20"/>
      <w:szCs w:val="20"/>
      <w:lang w:val="en-US" w:eastAsia="zh-CN" w:bidi="hi-IN"/>
    </w:rPr>
  </w:style>
  <w:style w:type="paragraph" w:styleId="2069">
    <w:name w:val="table of figures"/>
    <w:basedOn w:val="1490"/>
    <w:uiPriority w:val="99"/>
    <w:unhideWhenUsed/>
    <w:pPr>
      <w:pBdr/>
      <w:spacing w:after="0" w:afterAutospacing="0" w:before="0"/>
      <w:ind/>
    </w:pPr>
  </w:style>
  <w:style w:type="paragraph" w:styleId="2070">
    <w:name w:val="DStyle_paragraph"/>
    <w:qFormat/>
    <w:pPr>
      <w:keepLines w:val="false"/>
      <w:pageBreakBefore w:val="false"/>
      <w:widowControl w:val="false"/>
      <w:pBdr/>
      <w:bidi w:val="false"/>
      <w:spacing w:after="0" w:before="0" w:line="240" w:lineRule="auto"/>
      <w:ind/>
      <w:jc w:val="left"/>
    </w:pPr>
    <w:rPr>
      <w:rFonts w:ascii="Calibri" w:hAnsi="Calibri" w:eastAsia="Calibri" w:cs="F"/>
      <w:b w:val="0"/>
      <w:bCs w:val="0"/>
      <w:i w:val="0"/>
      <w:iCs w:val="0"/>
      <w:caps w:val="0"/>
      <w:smallCaps w:val="0"/>
      <w:strike w:val="0"/>
      <w:color w:val="000000"/>
      <w:spacing w:val="0"/>
      <w:sz w:val="22"/>
      <w:szCs w:val="22"/>
      <w:u w:val="none"/>
      <w:shd w:val="clear" w:color="auto" w:fill="auto"/>
      <w:lang w:val="ru-RU" w:eastAsia="en-US" w:bidi="ar-SA"/>
    </w:rPr>
  </w:style>
  <w:style w:type="paragraph" w:styleId="2071" w:customStyle="1">
    <w:name w:val="Заголовок 2"/>
    <w:basedOn w:val="2075"/>
    <w:qFormat/>
    <w:pPr>
      <w:keepNext w:val="true"/>
      <w:keepLines w:val="true"/>
      <w:widowControl w:val="false"/>
      <w:numPr>
        <w:ilvl w:val="0"/>
        <w:numId w:val="0"/>
      </w:numPr>
      <w:pBdr/>
      <w:spacing w:after="0" w:before="40" w:line="240" w:lineRule="auto"/>
      <w:ind/>
      <w:outlineLvl w:val="2"/>
    </w:pPr>
    <w:rPr>
      <w:rFonts w:ascii="Times New Roman" w:hAnsi="Times New Roman" w:eastAsia="F"/>
      <w:sz w:val="28"/>
      <w:szCs w:val="26"/>
      <w:lang w:eastAsia="ru-RU" w:bidi="ru-RU"/>
    </w:rPr>
  </w:style>
  <w:style w:type="paragraph" w:styleId="2072" w:customStyle="1">
    <w:name w:val="Заголовок 3"/>
    <w:basedOn w:val="2042"/>
    <w:qFormat/>
    <w:pPr>
      <w:numPr>
        <w:ilvl w:val="0"/>
        <w:numId w:val="0"/>
      </w:numPr>
      <w:pBdr/>
      <w:spacing w:after="120" w:before="140"/>
      <w:ind/>
      <w:outlineLvl w:val="3"/>
    </w:pPr>
    <w:rPr>
      <w:rFonts w:ascii="Liberation Serif" w:hAnsi="Liberation Serif" w:eastAsia="DejaVu Sans" w:cs="DejaVu Sans"/>
      <w:b/>
      <w:bCs/>
    </w:rPr>
  </w:style>
  <w:style w:type="paragraph" w:styleId="2073" w:customStyle="1">
    <w:name w:val="Заголовок 4"/>
    <w:basedOn w:val="2042"/>
    <w:qFormat/>
    <w:pPr>
      <w:numPr>
        <w:ilvl w:val="0"/>
        <w:numId w:val="0"/>
      </w:numPr>
      <w:pBdr/>
      <w:spacing w:after="120" w:before="120"/>
      <w:ind/>
      <w:outlineLvl w:val="4"/>
    </w:pPr>
    <w:rPr>
      <w:rFonts w:ascii="Liberation Serif" w:hAnsi="Liberation Serif" w:eastAsia="DejaVu Sans" w:cs="DejaVu Sans"/>
      <w:b/>
      <w:bCs/>
      <w:sz w:val="24"/>
      <w:szCs w:val="24"/>
    </w:rPr>
  </w:style>
  <w:style w:type="paragraph" w:styleId="2074" w:customStyle="1">
    <w:name w:val="Обычный"/>
    <w:basedOn w:val="2070"/>
    <w:qFormat/>
    <w:pPr>
      <w:pBdr/>
      <w:spacing/>
      <w:ind/>
    </w:pPr>
  </w:style>
  <w:style w:type="paragraph" w:styleId="2075" w:customStyle="1">
    <w:name w:val="Standard"/>
    <w:basedOn w:val="2070"/>
    <w:qFormat/>
    <w:pPr>
      <w:widowControl w:val="true"/>
      <w:pBdr/>
      <w:spacing w:after="160" w:before="0" w:line="252" w:lineRule="auto"/>
      <w:ind/>
    </w:pPr>
  </w:style>
  <w:style w:type="paragraph" w:styleId="2076" w:customStyle="1">
    <w:name w:val="Text body"/>
    <w:basedOn w:val="2075"/>
    <w:qFormat/>
    <w:pPr>
      <w:pBdr/>
      <w:spacing w:after="140" w:before="0" w:line="276" w:lineRule="auto"/>
      <w:ind/>
    </w:pPr>
  </w:style>
  <w:style w:type="paragraph" w:styleId="2077" w:customStyle="1">
    <w:name w:val="Список"/>
    <w:basedOn w:val="2076"/>
    <w:qFormat/>
    <w:pPr>
      <w:pBdr/>
      <w:spacing/>
      <w:ind/>
    </w:pPr>
    <w:rPr>
      <w:sz w:val="24"/>
    </w:rPr>
  </w:style>
  <w:style w:type="paragraph" w:styleId="2078" w:customStyle="1">
    <w:name w:val="Название объекта"/>
    <w:basedOn w:val="2075"/>
    <w:qFormat/>
    <w:pPr>
      <w:pBdr/>
      <w:spacing w:after="120" w:before="120"/>
      <w:ind/>
    </w:pPr>
    <w:rPr>
      <w:i/>
      <w:iCs/>
      <w:sz w:val="24"/>
      <w:szCs w:val="24"/>
    </w:rPr>
  </w:style>
  <w:style w:type="paragraph" w:styleId="2079" w:customStyle="1">
    <w:name w:val="Абзац списка"/>
    <w:basedOn w:val="2075"/>
    <w:qFormat/>
    <w:pPr>
      <w:pBdr/>
      <w:spacing w:line="249" w:lineRule="auto"/>
      <w:ind w:right="0" w:firstLine="0" w:left="720"/>
    </w:pPr>
  </w:style>
  <w:style w:type="paragraph" w:styleId="2080" w:customStyle="1">
    <w:name w:val="Без интервала"/>
    <w:basedOn w:val="2070"/>
    <w:qFormat/>
    <w:pPr>
      <w:widowControl w:val="true"/>
      <w:pBdr/>
      <w:spacing/>
      <w:ind/>
    </w:pPr>
  </w:style>
  <w:style w:type="paragraph" w:styleId="2081" w:customStyle="1">
    <w:name w:val="Обычный (веб)"/>
    <w:basedOn w:val="2075"/>
    <w:qFormat/>
    <w:pPr>
      <w:pBdr/>
      <w:spacing w:after="0" w:before="0" w:line="240" w:lineRule="auto"/>
      <w:ind w:right="0" w:firstLine="708" w:left="0"/>
      <w:jc w:val="both"/>
    </w:pPr>
    <w:rPr>
      <w:rFonts w:ascii="Times New Roman" w:hAnsi="Times New Roman" w:eastAsia="Courier New" w:cs="Times New Roman"/>
      <w:color w:val="000000"/>
      <w:sz w:val="28"/>
      <w:szCs w:val="20"/>
      <w:lang w:eastAsia="ru-RU" w:bidi="ru-RU"/>
    </w:rPr>
  </w:style>
  <w:style w:type="paragraph" w:styleId="2082" w:customStyle="1">
    <w:name w:val="Верхний колонтитул"/>
    <w:basedOn w:val="2075"/>
    <w:qFormat/>
    <w:pPr>
      <w:pBdr/>
      <w:tabs>
        <w:tab w:val="clear" w:leader="none" w:pos="707"/>
        <w:tab w:val="center" w:leader="none" w:pos="4676"/>
        <w:tab w:val="right" w:leader="none" w:pos="9354"/>
      </w:tabs>
      <w:spacing w:after="0" w:before="0" w:line="240" w:lineRule="auto"/>
      <w:ind/>
    </w:pPr>
  </w:style>
  <w:style w:type="paragraph" w:styleId="2083" w:customStyle="1">
    <w:name w:val="Нижний колонтитул"/>
    <w:basedOn w:val="2075"/>
    <w:qFormat/>
    <w:pPr>
      <w:pBdr/>
      <w:tabs>
        <w:tab w:val="clear" w:leader="none" w:pos="707"/>
        <w:tab w:val="center" w:leader="none" w:pos="4676"/>
        <w:tab w:val="right" w:leader="none" w:pos="9354"/>
      </w:tabs>
      <w:spacing w:after="0" w:before="0" w:line="240" w:lineRule="auto"/>
      <w:ind/>
    </w:pPr>
  </w:style>
  <w:style w:type="paragraph" w:styleId="2084">
    <w:name w:val="Header Left"/>
    <w:basedOn w:val="2054"/>
    <w:qFormat/>
    <w:pPr>
      <w:pBdr/>
      <w:spacing/>
      <w:ind/>
    </w:pPr>
  </w:style>
  <w:style w:type="paragraph" w:styleId="2085">
    <w:name w:val="Frame Contents"/>
    <w:basedOn w:val="1490"/>
    <w:qFormat/>
    <w:pPr>
      <w:pBdr/>
      <w:spacing/>
      <w:ind/>
    </w:pPr>
  </w:style>
  <w:style w:type="paragraph" w:styleId="2086">
    <w:name w:val="Table Contents"/>
    <w:basedOn w:val="1490"/>
    <w:qFormat/>
    <w:pPr>
      <w:widowControl w:val="false"/>
      <w:suppressLineNumbers w:val="true"/>
      <w:pBdr/>
      <w:spacing/>
      <w:ind/>
    </w:pPr>
  </w:style>
  <w:style w:type="numbering" w:styleId="2087" w:default="1">
    <w:name w:val="No List"/>
    <w:uiPriority w:val="99"/>
    <w:semiHidden/>
    <w:unhideWhenUsed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header" Target="header4.xml" /><Relationship Id="rId13" Type="http://schemas.openxmlformats.org/officeDocument/2006/relationships/header" Target="header5.xml" /><Relationship Id="rId14" Type="http://schemas.openxmlformats.org/officeDocument/2006/relationships/header" Target="header6.xml" /><Relationship Id="rId15" Type="http://schemas.openxmlformats.org/officeDocument/2006/relationships/header" Target="header7.xml" /><Relationship Id="rId16" Type="http://schemas.openxmlformats.org/officeDocument/2006/relationships/header" Target="header8.xml" /><Relationship Id="rId17" Type="http://schemas.openxmlformats.org/officeDocument/2006/relationships/header" Target="header9.xml" /><Relationship Id="rId18" Type="http://schemas.openxmlformats.org/officeDocument/2006/relationships/header" Target="header10.xml" /><Relationship Id="rId19" Type="http://schemas.openxmlformats.org/officeDocument/2006/relationships/header" Target="header11.xml" /><Relationship Id="rId20" Type="http://schemas.openxmlformats.org/officeDocument/2006/relationships/header" Target="header12.xml" /><Relationship Id="rId21" Type="http://schemas.openxmlformats.org/officeDocument/2006/relationships/header" Target="header13.xml" /><Relationship Id="rId22" Type="http://schemas.openxmlformats.org/officeDocument/2006/relationships/header" Target="header14.xml" /><Relationship Id="rId23" Type="http://schemas.openxmlformats.org/officeDocument/2006/relationships/header" Target="header15.xml" /><Relationship Id="rId24" Type="http://schemas.openxmlformats.org/officeDocument/2006/relationships/header" Target="header16.xml" /><Relationship Id="rId25" Type="http://schemas.openxmlformats.org/officeDocument/2006/relationships/header" Target="header17.xml" /><Relationship Id="rId26" Type="http://schemas.openxmlformats.org/officeDocument/2006/relationships/header" Target="header18.xml" /><Relationship Id="rId27" Type="http://schemas.openxmlformats.org/officeDocument/2006/relationships/header" Target="header19.xml" /><Relationship Id="rId28" Type="http://schemas.openxmlformats.org/officeDocument/2006/relationships/header" Target="header20.xml" /><Relationship Id="rId29" Type="http://schemas.openxmlformats.org/officeDocument/2006/relationships/header" Target="header21.xml" /><Relationship Id="rId30" Type="http://schemas.openxmlformats.org/officeDocument/2006/relationships/header" Target="header22.xml" /><Relationship Id="rId31" Type="http://schemas.openxmlformats.org/officeDocument/2006/relationships/header" Target="header23.xml" /><Relationship Id="rId32" Type="http://schemas.openxmlformats.org/officeDocument/2006/relationships/footer" Target="footer1.xml" /><Relationship Id="rId33" Type="http://schemas.openxmlformats.org/officeDocument/2006/relationships/footer" Target="footer2.xml" /><Relationship Id="rId34" Type="http://schemas.openxmlformats.org/officeDocument/2006/relationships/footer" Target="footer3.xml" /><Relationship Id="rId35" Type="http://schemas.openxmlformats.org/officeDocument/2006/relationships/footer" Target="footer4.xml" /><Relationship Id="rId36" Type="http://schemas.openxmlformats.org/officeDocument/2006/relationships/footer" Target="footer5.xml" /><Relationship Id="rId37" Type="http://schemas.openxmlformats.org/officeDocument/2006/relationships/footer" Target="footer6.xml" /><Relationship Id="rId38" Type="http://schemas.openxmlformats.org/officeDocument/2006/relationships/footer" Target="footer7.xml" /><Relationship Id="rId39" Type="http://schemas.openxmlformats.org/officeDocument/2006/relationships/footer" Target="footer8.xml" /><Relationship Id="rId40" Type="http://schemas.openxmlformats.org/officeDocument/2006/relationships/footer" Target="footer9.xml" /><Relationship Id="rId41" Type="http://schemas.openxmlformats.org/officeDocument/2006/relationships/footer" Target="footer10.xml" /><Relationship Id="rId42" Type="http://schemas.openxmlformats.org/officeDocument/2006/relationships/footer" Target="footer11.xml" /><Relationship Id="rId43" Type="http://schemas.openxmlformats.org/officeDocument/2006/relationships/footer" Target="footer12.xml" /><Relationship Id="rId44" Type="http://schemas.openxmlformats.org/officeDocument/2006/relationships/footer" Target="footer13.xml" /><Relationship Id="rId45" Type="http://schemas.openxmlformats.org/officeDocument/2006/relationships/footer" Target="footer14.xml" /><Relationship Id="rId46" Type="http://schemas.openxmlformats.org/officeDocument/2006/relationships/footer" Target="footer15.xml" /><Relationship Id="rId47" Type="http://schemas.openxmlformats.org/officeDocument/2006/relationships/footer" Target="footer16.xml" /><Relationship Id="rId48" Type="http://schemas.openxmlformats.org/officeDocument/2006/relationships/footer" Target="footer17.xml" /><Relationship Id="rId49" Type="http://schemas.openxmlformats.org/officeDocument/2006/relationships/footer" Target="footer18.xml" /><Relationship Id="rId50" Type="http://schemas.openxmlformats.org/officeDocument/2006/relationships/footer" Target="footer19.xml" /><Relationship Id="rId51" Type="http://schemas.openxmlformats.org/officeDocument/2006/relationships/footer" Target="footer20.xml" /><Relationship Id="rId52" Type="http://schemas.openxmlformats.org/officeDocument/2006/relationships/footer" Target="footer21.xml" /><Relationship Id="rId53" Type="http://schemas.openxmlformats.org/officeDocument/2006/relationships/footer" Target="footer22.xml" /><Relationship Id="rId54" Type="http://schemas.openxmlformats.org/officeDocument/2006/relationships/footer" Target="footer23.xml" /><Relationship Id="rId55" Type="http://schemas.openxmlformats.org/officeDocument/2006/relationships/image" Target="media/image1.png"/><Relationship Id="rId56" Type="http://schemas.openxmlformats.org/officeDocument/2006/relationships/image" Target="media/image2.png"/><Relationship Id="rId57" Type="http://schemas.openxmlformats.org/officeDocument/2006/relationships/image" Target="media/image3.png"/><Relationship Id="rId58" Type="http://schemas.openxmlformats.org/officeDocument/2006/relationships/image" Target="media/image4.png"/><Relationship Id="rId59" Type="http://schemas.openxmlformats.org/officeDocument/2006/relationships/image" Target="media/image5.png"/><Relationship Id="rId60" Type="http://schemas.openxmlformats.org/officeDocument/2006/relationships/image" Target="media/image6.png"/><Relationship Id="rId61" Type="http://schemas.openxmlformats.org/officeDocument/2006/relationships/image" Target="media/image7.png"/><Relationship Id="rId62" Type="http://schemas.openxmlformats.org/officeDocument/2006/relationships/image" Target="media/image8.png"/><Relationship Id="rId63" Type="http://schemas.openxmlformats.org/officeDocument/2006/relationships/image" Target="media/image9.png"/><Relationship Id="rId64" Type="http://schemas.openxmlformats.org/officeDocument/2006/relationships/image" Target="media/image10.png"/><Relationship Id="rId65" Type="http://schemas.openxmlformats.org/officeDocument/2006/relationships/image" Target="media/image11.png"/><Relationship Id="rId66" Type="http://schemas.openxmlformats.org/officeDocument/2006/relationships/hyperlink" Target="https://ricktube.ru/video?q=https%3A%2F%2Fwww.youtube.com%2Fplaylist%3Flist%3DPLA1qgQLL41SSUOHlq8ADraKKzv47v2yrF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10.xml.rels><?xml version="1.0" encoding="UTF-8" standalone="yes"?><Relationships xmlns="http://schemas.openxmlformats.org/package/2006/relationships"></Relationships>
</file>

<file path=word/_rels/footer11.xml.rels><?xml version="1.0" encoding="UTF-8" standalone="yes"?><Relationships xmlns="http://schemas.openxmlformats.org/package/2006/relationships"></Relationships>
</file>

<file path=word/_rels/footer12.xml.rels><?xml version="1.0" encoding="UTF-8" standalone="yes"?><Relationships xmlns="http://schemas.openxmlformats.org/package/2006/relationships"></Relationships>
</file>

<file path=word/_rels/footer13.xml.rels><?xml version="1.0" encoding="UTF-8" standalone="yes"?><Relationships xmlns="http://schemas.openxmlformats.org/package/2006/relationships"></Relationships>
</file>

<file path=word/_rels/footer14.xml.rels><?xml version="1.0" encoding="UTF-8" standalone="yes"?><Relationships xmlns="http://schemas.openxmlformats.org/package/2006/relationships"></Relationships>
</file>

<file path=word/_rels/footer15.xml.rels><?xml version="1.0" encoding="UTF-8" standalone="yes"?><Relationships xmlns="http://schemas.openxmlformats.org/package/2006/relationships"></Relationships>
</file>

<file path=word/_rels/footer16.xml.rels><?xml version="1.0" encoding="UTF-8" standalone="yes"?><Relationships xmlns="http://schemas.openxmlformats.org/package/2006/relationships"></Relationships>
</file>

<file path=word/_rels/footer17.xml.rels><?xml version="1.0" encoding="UTF-8" standalone="yes"?><Relationships xmlns="http://schemas.openxmlformats.org/package/2006/relationships"></Relationships>
</file>

<file path=word/_rels/footer18.xml.rels><?xml version="1.0" encoding="UTF-8" standalone="yes"?><Relationships xmlns="http://schemas.openxmlformats.org/package/2006/relationships"></Relationships>
</file>

<file path=word/_rels/footer19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20.xml.rels><?xml version="1.0" encoding="UTF-8" standalone="yes"?><Relationships xmlns="http://schemas.openxmlformats.org/package/2006/relationships"></Relationships>
</file>

<file path=word/_rels/footer21.xml.rels><?xml version="1.0" encoding="UTF-8" standalone="yes"?><Relationships xmlns="http://schemas.openxmlformats.org/package/2006/relationships"></Relationships>
</file>

<file path=word/_rels/footer22.xml.rels><?xml version="1.0" encoding="UTF-8" standalone="yes"?><Relationships xmlns="http://schemas.openxmlformats.org/package/2006/relationships"></Relationships>
</file>

<file path=word/_rels/footer23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er8.xml.rels><?xml version="1.0" encoding="UTF-8" standalone="yes"?><Relationships xmlns="http://schemas.openxmlformats.org/package/2006/relationships"></Relationships>
</file>

<file path=word/_rels/footer9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10.xml.rels><?xml version="1.0" encoding="UTF-8" standalone="yes"?><Relationships xmlns="http://schemas.openxmlformats.org/package/2006/relationships"></Relationships>
</file>

<file path=word/_rels/header11.xml.rels><?xml version="1.0" encoding="UTF-8" standalone="yes"?><Relationships xmlns="http://schemas.openxmlformats.org/package/2006/relationships"></Relationships>
</file>

<file path=word/_rels/header12.xml.rels><?xml version="1.0" encoding="UTF-8" standalone="yes"?><Relationships xmlns="http://schemas.openxmlformats.org/package/2006/relationships"></Relationships>
</file>

<file path=word/_rels/header13.xml.rels><?xml version="1.0" encoding="UTF-8" standalone="yes"?><Relationships xmlns="http://schemas.openxmlformats.org/package/2006/relationships"></Relationships>
</file>

<file path=word/_rels/header14.xml.rels><?xml version="1.0" encoding="UTF-8" standalone="yes"?><Relationships xmlns="http://schemas.openxmlformats.org/package/2006/relationships"></Relationships>
</file>

<file path=word/_rels/header15.xml.rels><?xml version="1.0" encoding="UTF-8" standalone="yes"?><Relationships xmlns="http://schemas.openxmlformats.org/package/2006/relationships"></Relationships>
</file>

<file path=word/_rels/header16.xml.rels><?xml version="1.0" encoding="UTF-8" standalone="yes"?><Relationships xmlns="http://schemas.openxmlformats.org/package/2006/relationships"></Relationships>
</file>

<file path=word/_rels/header17.xml.rels><?xml version="1.0" encoding="UTF-8" standalone="yes"?><Relationships xmlns="http://schemas.openxmlformats.org/package/2006/relationships"></Relationships>
</file>

<file path=word/_rels/header18.xml.rels><?xml version="1.0" encoding="UTF-8" standalone="yes"?><Relationships xmlns="http://schemas.openxmlformats.org/package/2006/relationships"></Relationships>
</file>

<file path=word/_rels/header19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20.xml.rels><?xml version="1.0" encoding="UTF-8" standalone="yes"?><Relationships xmlns="http://schemas.openxmlformats.org/package/2006/relationships"></Relationships>
</file>

<file path=word/_rels/header21.xml.rels><?xml version="1.0" encoding="UTF-8" standalone="yes"?><Relationships xmlns="http://schemas.openxmlformats.org/package/2006/relationships"></Relationships>
</file>

<file path=word/_rels/header22.xml.rels><?xml version="1.0" encoding="UTF-8" standalone="yes"?><Relationships xmlns="http://schemas.openxmlformats.org/package/2006/relationships"></Relationships>
</file>

<file path=word/_rels/header23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_rels/header8.xml.rels><?xml version="1.0" encoding="UTF-8" standalone="yes"?><Relationships xmlns="http://schemas.openxmlformats.org/package/2006/relationships"></Relationships>
</file>

<file path=word/_rels/header9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/>
        <a:ln w="25400"/>
        <a:ln w="38100"/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MicrosoftOffice/15.0 MicrosoftWord</Template>
  <Application>ONLYOFFICE/8.3.0.97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dc:description/>
  <dc:language>en-US</dc:language>
  <cp:revision>10</cp:revision>
  <dcterms:created xsi:type="dcterms:W3CDTF">2024-02-08T11:24:00Z</dcterms:created>
  <dcterms:modified xsi:type="dcterms:W3CDTF">2025-02-17T20:09:07Z</dcterms:modified>
</cp:coreProperties>
</file>